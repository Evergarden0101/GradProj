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D9354" w14:textId="77777777" w:rsidR="0061725E" w:rsidRPr="00B52751" w:rsidRDefault="0061725E" w:rsidP="00425A86">
      <w:pPr>
        <w:spacing w:before="240"/>
        <w:ind w:firstLineChars="200" w:firstLine="560"/>
        <w:jc w:val="right"/>
        <w:rPr>
          <w:sz w:val="28"/>
        </w:rPr>
      </w:pPr>
    </w:p>
    <w:p w14:paraId="4C89D542" w14:textId="5D0548AF" w:rsidR="0061725E" w:rsidRPr="00B52751" w:rsidRDefault="00AE3340" w:rsidP="00BD0794">
      <w:pPr>
        <w:spacing w:before="480"/>
        <w:jc w:val="center"/>
      </w:pPr>
      <w:r w:rsidRPr="00B52751">
        <w:rPr>
          <w:noProof/>
        </w:rPr>
        <w:drawing>
          <wp:inline distT="0" distB="0" distL="0" distR="0" wp14:anchorId="01769D86" wp14:editId="546FB87C">
            <wp:extent cx="2692400" cy="550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7135A" w14:textId="77777777" w:rsidR="00AF4B34" w:rsidRPr="00B52751" w:rsidRDefault="00AF4B34">
      <w:pPr>
        <w:spacing w:before="240"/>
        <w:ind w:firstLineChars="200" w:firstLine="480"/>
        <w:jc w:val="center"/>
      </w:pPr>
    </w:p>
    <w:p w14:paraId="78C6D5B6" w14:textId="77777777" w:rsidR="00892D4F" w:rsidRPr="00892D4F" w:rsidRDefault="00892D4F" w:rsidP="000012B9">
      <w:pPr>
        <w:adjustRightInd w:val="0"/>
        <w:spacing w:line="360" w:lineRule="atLeast"/>
        <w:jc w:val="center"/>
        <w:textAlignment w:val="baseline"/>
        <w:rPr>
          <w:rFonts w:ascii="华文新魏" w:eastAsia="华文新魏"/>
          <w:kern w:val="0"/>
          <w:sz w:val="72"/>
          <w:szCs w:val="72"/>
        </w:rPr>
      </w:pPr>
      <w:r w:rsidRPr="00892D4F">
        <w:rPr>
          <w:rFonts w:ascii="华文新魏" w:eastAsia="华文新魏" w:hint="eastAsia"/>
          <w:kern w:val="0"/>
          <w:sz w:val="72"/>
          <w:szCs w:val="72"/>
        </w:rPr>
        <w:t>学士学位论文</w:t>
      </w:r>
    </w:p>
    <w:p w14:paraId="60B1A1E5" w14:textId="77777777" w:rsidR="00892D4F" w:rsidRPr="00892D4F" w:rsidRDefault="00892D4F" w:rsidP="00892D4F">
      <w:pPr>
        <w:adjustRightInd w:val="0"/>
        <w:spacing w:line="360" w:lineRule="atLeast"/>
        <w:jc w:val="center"/>
        <w:textAlignment w:val="baseline"/>
        <w:rPr>
          <w:rFonts w:ascii="华文新魏" w:eastAsia="华文新魏"/>
          <w:kern w:val="0"/>
          <w:sz w:val="72"/>
          <w:szCs w:val="72"/>
        </w:rPr>
      </w:pPr>
      <w:r w:rsidRPr="00892D4F">
        <w:rPr>
          <w:rFonts w:ascii="华文新魏" w:eastAsia="华文新魏" w:hint="eastAsia"/>
          <w:kern w:val="0"/>
          <w:sz w:val="72"/>
          <w:szCs w:val="72"/>
        </w:rPr>
        <w:t>中期检查报告</w:t>
      </w:r>
    </w:p>
    <w:p w14:paraId="79CB2EA8" w14:textId="77777777" w:rsidR="0061725E" w:rsidRPr="00892D4F" w:rsidRDefault="0061725E" w:rsidP="00425A86">
      <w:pPr>
        <w:spacing w:before="240" w:line="240" w:lineRule="exact"/>
        <w:ind w:firstLineChars="200" w:firstLine="640"/>
        <w:jc w:val="center"/>
        <w:rPr>
          <w:sz w:val="32"/>
        </w:rPr>
      </w:pPr>
    </w:p>
    <w:p w14:paraId="02C9D6F3" w14:textId="77777777" w:rsidR="00BD0794" w:rsidRPr="009F42DD" w:rsidRDefault="00BD0794" w:rsidP="00425A86">
      <w:pPr>
        <w:spacing w:before="240" w:line="240" w:lineRule="exact"/>
        <w:ind w:firstLineChars="200" w:firstLine="640"/>
        <w:jc w:val="center"/>
        <w:rPr>
          <w:sz w:val="32"/>
        </w:rPr>
      </w:pPr>
    </w:p>
    <w:p w14:paraId="1447DBC2" w14:textId="77777777" w:rsidR="00BD0794" w:rsidRPr="00B52751" w:rsidRDefault="00BD0794" w:rsidP="00646287">
      <w:pPr>
        <w:spacing w:before="240" w:line="240" w:lineRule="exact"/>
        <w:jc w:val="center"/>
        <w:rPr>
          <w:sz w:val="32"/>
        </w:rPr>
      </w:pPr>
    </w:p>
    <w:tbl>
      <w:tblPr>
        <w:tblpPr w:leftFromText="180" w:rightFromText="180" w:vertAnchor="text" w:tblpX="1526" w:tblpY="1"/>
        <w:tblOverlap w:val="never"/>
        <w:tblW w:w="598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13"/>
        <w:gridCol w:w="3969"/>
      </w:tblGrid>
      <w:tr w:rsidR="00214A66" w:rsidRPr="00B52751" w14:paraId="0EC8C6AC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23C64CCA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论</w:t>
            </w:r>
            <w:r w:rsidRPr="00B52751">
              <w:rPr>
                <w:rFonts w:eastAsia="黑体"/>
                <w:sz w:val="28"/>
              </w:rPr>
              <w:t xml:space="preserve"> </w:t>
            </w:r>
            <w:r w:rsidRPr="00B52751">
              <w:rPr>
                <w:rFonts w:eastAsia="黑体"/>
                <w:sz w:val="28"/>
              </w:rPr>
              <w:t>文</w:t>
            </w:r>
            <w:r w:rsidRPr="00B52751">
              <w:rPr>
                <w:rFonts w:eastAsia="黑体"/>
                <w:sz w:val="28"/>
              </w:rPr>
              <w:t xml:space="preserve">  </w:t>
            </w:r>
            <w:r w:rsidRPr="00B52751">
              <w:rPr>
                <w:rFonts w:eastAsia="黑体"/>
                <w:sz w:val="28"/>
              </w:rPr>
              <w:t>名</w:t>
            </w:r>
            <w:r w:rsidRPr="00B52751">
              <w:rPr>
                <w:rFonts w:eastAsia="黑体"/>
                <w:sz w:val="28"/>
              </w:rPr>
              <w:t xml:space="preserve"> </w:t>
            </w:r>
            <w:r w:rsidRPr="00B52751">
              <w:rPr>
                <w:rFonts w:eastAsia="黑体"/>
                <w:sz w:val="28"/>
              </w:rPr>
              <w:t>称：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</w:tcPr>
          <w:p w14:paraId="097CAB6A" w14:textId="626602BB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 w:rsidRPr="00AA373C">
              <w:rPr>
                <w:rFonts w:eastAsia="黑体" w:hint="eastAsia"/>
                <w:b/>
                <w:sz w:val="28"/>
              </w:rPr>
              <w:t>网站访客唯一性识别和智能流控方案的设计与实现</w:t>
            </w:r>
          </w:p>
        </w:tc>
      </w:tr>
      <w:tr w:rsidR="00214A66" w:rsidRPr="00B52751" w14:paraId="738B945F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477A5AB3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姓</w:t>
            </w:r>
            <w:r w:rsidRPr="00B52751">
              <w:rPr>
                <w:rFonts w:eastAsia="黑体"/>
                <w:sz w:val="28"/>
              </w:rPr>
              <w:t xml:space="preserve">        </w:t>
            </w:r>
            <w:r w:rsidRPr="00B52751">
              <w:rPr>
                <w:rFonts w:eastAsia="黑体"/>
                <w:sz w:val="28"/>
              </w:rPr>
              <w:t>名：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F650EE" w14:textId="7E83BDE2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江一帆</w:t>
            </w:r>
          </w:p>
        </w:tc>
      </w:tr>
      <w:tr w:rsidR="00214A66" w:rsidRPr="00B52751" w14:paraId="7E89792D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4CC7FF84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学</w:t>
            </w:r>
            <w:r w:rsidRPr="00B52751">
              <w:rPr>
                <w:rFonts w:eastAsia="黑体"/>
                <w:sz w:val="28"/>
              </w:rPr>
              <w:t xml:space="preserve">        </w:t>
            </w:r>
            <w:r w:rsidRPr="00B52751">
              <w:rPr>
                <w:rFonts w:eastAsia="黑体"/>
                <w:sz w:val="28"/>
              </w:rPr>
              <w:t>号：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A2404C" w14:textId="5ABEACCC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1</w:t>
            </w:r>
            <w:r>
              <w:rPr>
                <w:rFonts w:eastAsia="黑体"/>
                <w:b/>
                <w:sz w:val="28"/>
              </w:rPr>
              <w:t>7373281</w:t>
            </w:r>
          </w:p>
        </w:tc>
      </w:tr>
      <w:tr w:rsidR="00214A66" w:rsidRPr="00B52751" w14:paraId="46AC8B3C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7AFA9DD1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学院指导老师：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855F78" w14:textId="5FF7F3EF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吕云翔</w:t>
            </w:r>
          </w:p>
        </w:tc>
      </w:tr>
      <w:tr w:rsidR="00214A66" w:rsidRPr="00B52751" w14:paraId="1E818123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64665463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企业指导老师：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C040C4" w14:textId="46561242" w:rsidR="00214A66" w:rsidRPr="00B52751" w:rsidRDefault="00214A66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</w:p>
        </w:tc>
      </w:tr>
      <w:tr w:rsidR="00214A66" w:rsidRPr="00B52751" w14:paraId="418806B7" w14:textId="77777777" w:rsidTr="00C05A2F">
        <w:trPr>
          <w:trHeight w:val="567"/>
        </w:trPr>
        <w:tc>
          <w:tcPr>
            <w:tcW w:w="2013" w:type="dxa"/>
            <w:shd w:val="clear" w:color="auto" w:fill="auto"/>
          </w:tcPr>
          <w:p w14:paraId="6943DEB3" w14:textId="77777777" w:rsidR="00214A66" w:rsidRPr="00B52751" w:rsidRDefault="00214A66" w:rsidP="00646287">
            <w:r w:rsidRPr="00B52751">
              <w:rPr>
                <w:rFonts w:eastAsia="黑体"/>
                <w:sz w:val="28"/>
              </w:rPr>
              <w:t>企业老师单位：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C361B3" w14:textId="5E47F600" w:rsidR="00214A66" w:rsidRPr="00B52751" w:rsidRDefault="00AA373C" w:rsidP="00646287">
            <w:pPr>
              <w:spacing w:line="400" w:lineRule="atLeast"/>
              <w:rPr>
                <w:rFonts w:eastAsia="黑体"/>
                <w:b/>
                <w:sz w:val="28"/>
              </w:rPr>
            </w:pPr>
            <w:r>
              <w:rPr>
                <w:rFonts w:eastAsia="黑体" w:hint="eastAsia"/>
                <w:b/>
                <w:sz w:val="28"/>
              </w:rPr>
              <w:t>清华大学出版社</w:t>
            </w:r>
          </w:p>
        </w:tc>
      </w:tr>
    </w:tbl>
    <w:p w14:paraId="1A766988" w14:textId="77777777" w:rsidR="00214A66" w:rsidRPr="00B52751" w:rsidRDefault="00214A66" w:rsidP="00BD0794">
      <w:pPr>
        <w:spacing w:before="240"/>
        <w:ind w:firstLineChars="500" w:firstLine="1400"/>
        <w:rPr>
          <w:rFonts w:eastAsia="黑体"/>
          <w:sz w:val="28"/>
        </w:rPr>
      </w:pPr>
    </w:p>
    <w:p w14:paraId="02A83A65" w14:textId="77777777" w:rsidR="00214A66" w:rsidRPr="00B52751" w:rsidRDefault="00214A66" w:rsidP="003669E3">
      <w:pPr>
        <w:spacing w:before="240"/>
        <w:rPr>
          <w:sz w:val="44"/>
        </w:rPr>
      </w:pPr>
    </w:p>
    <w:p w14:paraId="0AD4EE04" w14:textId="77777777" w:rsidR="00214A66" w:rsidRPr="00B52751" w:rsidRDefault="00214A66" w:rsidP="003669E3">
      <w:pPr>
        <w:spacing w:before="240"/>
        <w:rPr>
          <w:sz w:val="44"/>
        </w:rPr>
      </w:pPr>
    </w:p>
    <w:p w14:paraId="2EEFF01A" w14:textId="77777777" w:rsidR="00214A66" w:rsidRPr="00B52751" w:rsidRDefault="00214A66" w:rsidP="003669E3">
      <w:pPr>
        <w:spacing w:before="240"/>
        <w:rPr>
          <w:sz w:val="44"/>
        </w:rPr>
      </w:pPr>
    </w:p>
    <w:p w14:paraId="45DAE894" w14:textId="77777777" w:rsidR="0061725E" w:rsidRPr="00B52751" w:rsidRDefault="0061725E" w:rsidP="00214A66">
      <w:pPr>
        <w:ind w:firstLineChars="200" w:firstLine="560"/>
        <w:jc w:val="center"/>
        <w:rPr>
          <w:sz w:val="28"/>
        </w:rPr>
      </w:pPr>
      <w:r w:rsidRPr="00B52751">
        <w:rPr>
          <w:sz w:val="28"/>
        </w:rPr>
        <w:t>北京航空航天大学</w:t>
      </w:r>
      <w:r w:rsidR="00B77CBF" w:rsidRPr="00B52751">
        <w:rPr>
          <w:sz w:val="28"/>
        </w:rPr>
        <w:t>软件</w:t>
      </w:r>
      <w:r w:rsidRPr="00B52751">
        <w:rPr>
          <w:sz w:val="28"/>
        </w:rPr>
        <w:t>学院</w:t>
      </w:r>
    </w:p>
    <w:p w14:paraId="7A1950C3" w14:textId="797F1DEE" w:rsidR="0061725E" w:rsidRPr="00B52751" w:rsidRDefault="007374FA" w:rsidP="00214A66">
      <w:pPr>
        <w:spacing w:before="240"/>
        <w:ind w:firstLineChars="200" w:firstLine="560"/>
        <w:jc w:val="center"/>
        <w:rPr>
          <w:sz w:val="30"/>
        </w:rPr>
        <w:sectPr w:rsidR="0061725E" w:rsidRPr="00B5275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928" w:right="1797" w:bottom="1928" w:left="1797" w:header="1588" w:footer="1588" w:gutter="0"/>
          <w:cols w:space="425"/>
          <w:titlePg/>
          <w:docGrid w:type="lines" w:linePitch="326"/>
        </w:sectPr>
      </w:pPr>
      <w:r w:rsidRPr="00B52751">
        <w:rPr>
          <w:sz w:val="28"/>
        </w:rPr>
        <w:t>20</w:t>
      </w:r>
      <w:r w:rsidR="004F1858">
        <w:rPr>
          <w:sz w:val="28"/>
        </w:rPr>
        <w:t>2</w:t>
      </w:r>
      <w:r w:rsidR="000012B9">
        <w:rPr>
          <w:sz w:val="28"/>
        </w:rPr>
        <w:t>1</w:t>
      </w:r>
      <w:r w:rsidR="0061725E" w:rsidRPr="00B52751">
        <w:rPr>
          <w:sz w:val="28"/>
        </w:rPr>
        <w:t>年</w:t>
      </w:r>
      <w:r w:rsidR="00425A86" w:rsidRPr="00B52751">
        <w:rPr>
          <w:sz w:val="28"/>
        </w:rPr>
        <w:t xml:space="preserve"> </w:t>
      </w:r>
      <w:r w:rsidR="000B6CEF">
        <w:rPr>
          <w:sz w:val="28"/>
        </w:rPr>
        <w:t>4</w:t>
      </w:r>
      <w:r w:rsidR="00425A86" w:rsidRPr="00B52751">
        <w:rPr>
          <w:sz w:val="28"/>
        </w:rPr>
        <w:t xml:space="preserve"> </w:t>
      </w:r>
      <w:r w:rsidR="0061725E" w:rsidRPr="00B52751">
        <w:rPr>
          <w:sz w:val="28"/>
        </w:rPr>
        <w:t>月</w:t>
      </w:r>
      <w:r w:rsidR="00425A86" w:rsidRPr="00B52751">
        <w:rPr>
          <w:sz w:val="28"/>
        </w:rPr>
        <w:t xml:space="preserve"> </w:t>
      </w:r>
      <w:r w:rsidR="000B6CEF">
        <w:rPr>
          <w:sz w:val="28"/>
        </w:rPr>
        <w:t>8</w:t>
      </w:r>
      <w:r w:rsidR="00385B83">
        <w:rPr>
          <w:color w:val="FF0000"/>
          <w:sz w:val="28"/>
        </w:rPr>
        <w:t xml:space="preserve"> </w:t>
      </w:r>
      <w:r w:rsidR="0061725E" w:rsidRPr="00B52751">
        <w:rPr>
          <w:sz w:val="28"/>
        </w:rPr>
        <w:t>日</w:t>
      </w:r>
    </w:p>
    <w:p w14:paraId="383C4D04" w14:textId="77777777" w:rsidR="0061725E" w:rsidRPr="00B52751" w:rsidRDefault="0061725E">
      <w:pPr>
        <w:spacing w:before="240"/>
        <w:ind w:firstLineChars="200" w:firstLine="480"/>
        <w:jc w:val="left"/>
        <w:sectPr w:rsidR="0061725E" w:rsidRPr="00B52751">
          <w:type w:val="continuous"/>
          <w:pgSz w:w="11906" w:h="16838" w:code="9"/>
          <w:pgMar w:top="1928" w:right="1797" w:bottom="1928" w:left="1797" w:header="1588" w:footer="1588" w:gutter="0"/>
          <w:cols w:space="425"/>
          <w:titlePg/>
          <w:docGrid w:type="lines" w:linePitch="326"/>
        </w:sectPr>
      </w:pPr>
    </w:p>
    <w:p w14:paraId="7C6355CF" w14:textId="77777777" w:rsidR="0061725E" w:rsidRPr="00B52751" w:rsidRDefault="0061725E" w:rsidP="00270239">
      <w:pPr>
        <w:spacing w:before="840" w:after="600"/>
        <w:jc w:val="center"/>
        <w:rPr>
          <w:sz w:val="32"/>
        </w:rPr>
      </w:pPr>
      <w:r w:rsidRPr="00B52751">
        <w:rPr>
          <w:sz w:val="32"/>
        </w:rPr>
        <w:lastRenderedPageBreak/>
        <w:t>目</w:t>
      </w:r>
      <w:r w:rsidRPr="00B52751">
        <w:rPr>
          <w:sz w:val="32"/>
        </w:rPr>
        <w:t xml:space="preserve">      </w:t>
      </w:r>
      <w:r w:rsidRPr="00B52751">
        <w:rPr>
          <w:sz w:val="32"/>
        </w:rPr>
        <w:t>录</w:t>
      </w:r>
    </w:p>
    <w:p w14:paraId="7F849ED7" w14:textId="1A7C5DFB" w:rsidR="00AE3340" w:rsidRDefault="0061725E">
      <w:pPr>
        <w:pStyle w:val="10"/>
        <w:rPr>
          <w:rFonts w:asciiTheme="minorHAnsi" w:eastAsiaTheme="minorEastAsia" w:hAnsiTheme="minorHAnsi" w:cstheme="minorBidi"/>
          <w:caps w:val="0"/>
          <w:sz w:val="21"/>
          <w:szCs w:val="22"/>
        </w:rPr>
      </w:pPr>
      <w:r w:rsidRPr="00B52751">
        <w:rPr>
          <w:rFonts w:ascii="Times New Roman" w:eastAsia="宋体" w:hAnsi="Times New Roman"/>
        </w:rPr>
        <w:fldChar w:fldCharType="begin"/>
      </w:r>
      <w:r w:rsidRPr="00B52751">
        <w:rPr>
          <w:rFonts w:ascii="Times New Roman" w:eastAsia="宋体" w:hAnsi="Times New Roman"/>
        </w:rPr>
        <w:instrText xml:space="preserve"> TOC \o "1-4" </w:instrText>
      </w:r>
      <w:r w:rsidRPr="00B52751">
        <w:rPr>
          <w:rFonts w:ascii="Times New Roman" w:eastAsia="宋体" w:hAnsi="Times New Roman"/>
        </w:rPr>
        <w:fldChar w:fldCharType="separate"/>
      </w:r>
      <w:r w:rsidR="00AE3340" w:rsidRPr="006666F0">
        <w:rPr>
          <w:rFonts w:ascii="Times New Roman"/>
        </w:rPr>
        <w:t>1</w:t>
      </w:r>
      <w:r w:rsidR="00AE3340">
        <w:rPr>
          <w:rFonts w:asciiTheme="minorHAnsi" w:eastAsiaTheme="minorEastAsia" w:hAnsiTheme="minorHAnsi" w:cstheme="minorBidi"/>
          <w:caps w:val="0"/>
          <w:sz w:val="21"/>
          <w:szCs w:val="22"/>
        </w:rPr>
        <w:tab/>
      </w:r>
      <w:r w:rsidR="00AE3340" w:rsidRPr="006666F0">
        <w:rPr>
          <w:rFonts w:ascii="Times New Roman"/>
        </w:rPr>
        <w:t>课题背景与意义</w:t>
      </w:r>
      <w:r w:rsidR="00AE3340">
        <w:tab/>
      </w:r>
      <w:r w:rsidR="00AE3340">
        <w:fldChar w:fldCharType="begin"/>
      </w:r>
      <w:r w:rsidR="00AE3340">
        <w:instrText xml:space="preserve"> PAGEREF _Toc68162922 \h </w:instrText>
      </w:r>
      <w:r w:rsidR="00AE3340">
        <w:fldChar w:fldCharType="separate"/>
      </w:r>
      <w:r w:rsidR="001E297D">
        <w:t>1</w:t>
      </w:r>
      <w:r w:rsidR="00AE3340">
        <w:fldChar w:fldCharType="end"/>
      </w:r>
    </w:p>
    <w:p w14:paraId="1DCE97CB" w14:textId="770DB25C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1.1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课题来源</w:t>
      </w:r>
      <w:r>
        <w:tab/>
      </w:r>
      <w:r>
        <w:fldChar w:fldCharType="begin"/>
      </w:r>
      <w:r>
        <w:instrText xml:space="preserve"> PAGEREF _Toc68162923 \h </w:instrText>
      </w:r>
      <w:r>
        <w:fldChar w:fldCharType="separate"/>
      </w:r>
      <w:r w:rsidR="001E297D">
        <w:t>1</w:t>
      </w:r>
      <w:r>
        <w:fldChar w:fldCharType="end"/>
      </w:r>
    </w:p>
    <w:p w14:paraId="19A1F9A0" w14:textId="51EEF226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1.2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课题目标与任务</w:t>
      </w:r>
      <w:r>
        <w:tab/>
      </w:r>
      <w:r>
        <w:fldChar w:fldCharType="begin"/>
      </w:r>
      <w:r>
        <w:instrText xml:space="preserve"> PAGEREF _Toc68162924 \h </w:instrText>
      </w:r>
      <w:r>
        <w:fldChar w:fldCharType="separate"/>
      </w:r>
      <w:r w:rsidR="001E297D">
        <w:t>1</w:t>
      </w:r>
      <w:r>
        <w:fldChar w:fldCharType="end"/>
      </w:r>
    </w:p>
    <w:p w14:paraId="75F22F69" w14:textId="7F620EBC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1.3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主要技术与成果</w:t>
      </w:r>
      <w:r>
        <w:tab/>
      </w:r>
      <w:r>
        <w:fldChar w:fldCharType="begin"/>
      </w:r>
      <w:r>
        <w:instrText xml:space="preserve"> PAGEREF _Toc68162925 \h </w:instrText>
      </w:r>
      <w:r>
        <w:fldChar w:fldCharType="separate"/>
      </w:r>
      <w:r w:rsidR="001E297D">
        <w:t>2</w:t>
      </w:r>
      <w:r>
        <w:fldChar w:fldCharType="end"/>
      </w:r>
    </w:p>
    <w:p w14:paraId="6711C980" w14:textId="70EFCEA9" w:rsidR="00AE3340" w:rsidRDefault="00AE3340">
      <w:pPr>
        <w:pStyle w:val="10"/>
        <w:rPr>
          <w:rFonts w:asciiTheme="minorHAnsi" w:eastAsiaTheme="minorEastAsia" w:hAnsiTheme="minorHAnsi" w:cstheme="minorBidi"/>
          <w:caps w:val="0"/>
          <w:sz w:val="21"/>
          <w:szCs w:val="22"/>
        </w:rPr>
      </w:pPr>
      <w:r w:rsidRPr="006666F0">
        <w:rPr>
          <w:rFonts w:ascii="Times New Roman"/>
        </w:rPr>
        <w:t>2</w:t>
      </w:r>
      <w:r>
        <w:rPr>
          <w:rFonts w:asciiTheme="minorHAnsi" w:eastAsiaTheme="minorEastAsia" w:hAnsiTheme="minorHAnsi" w:cstheme="minorBidi"/>
          <w:caps w:val="0"/>
          <w:sz w:val="21"/>
          <w:szCs w:val="22"/>
        </w:rPr>
        <w:tab/>
      </w:r>
      <w:r w:rsidRPr="006666F0">
        <w:rPr>
          <w:rFonts w:ascii="Times New Roman"/>
        </w:rPr>
        <w:t>课题任务进展</w:t>
      </w:r>
      <w:r>
        <w:tab/>
      </w:r>
      <w:r>
        <w:fldChar w:fldCharType="begin"/>
      </w:r>
      <w:r>
        <w:instrText xml:space="preserve"> PAGEREF _Toc68162926 \h </w:instrText>
      </w:r>
      <w:r>
        <w:fldChar w:fldCharType="separate"/>
      </w:r>
      <w:r w:rsidR="001E297D">
        <w:t>3</w:t>
      </w:r>
      <w:r>
        <w:fldChar w:fldCharType="end"/>
      </w:r>
    </w:p>
    <w:p w14:paraId="306C252B" w14:textId="09AEB182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2.1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需求分析</w:t>
      </w:r>
      <w:r>
        <w:tab/>
      </w:r>
      <w:r>
        <w:fldChar w:fldCharType="begin"/>
      </w:r>
      <w:r>
        <w:instrText xml:space="preserve"> PAGEREF _Toc68162927 \h </w:instrText>
      </w:r>
      <w:r>
        <w:fldChar w:fldCharType="separate"/>
      </w:r>
      <w:r w:rsidR="001E297D">
        <w:t>3</w:t>
      </w:r>
      <w:r>
        <w:fldChar w:fldCharType="end"/>
      </w:r>
    </w:p>
    <w:p w14:paraId="3FDAAB27" w14:textId="0DDC90E9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2.2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系统设计</w:t>
      </w:r>
      <w:r>
        <w:tab/>
      </w:r>
      <w:r>
        <w:fldChar w:fldCharType="begin"/>
      </w:r>
      <w:r>
        <w:instrText xml:space="preserve"> PAGEREF _Toc68162928 \h </w:instrText>
      </w:r>
      <w:r>
        <w:fldChar w:fldCharType="separate"/>
      </w:r>
      <w:r w:rsidR="001E297D">
        <w:t>7</w:t>
      </w:r>
      <w:r>
        <w:fldChar w:fldCharType="end"/>
      </w:r>
    </w:p>
    <w:p w14:paraId="42E4CA6A" w14:textId="27015A57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2.3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主要工作内容</w:t>
      </w:r>
      <w:r>
        <w:tab/>
      </w:r>
      <w:r>
        <w:fldChar w:fldCharType="begin"/>
      </w:r>
      <w:r>
        <w:instrText xml:space="preserve"> PAGEREF _Toc68162929 \h </w:instrText>
      </w:r>
      <w:r>
        <w:fldChar w:fldCharType="separate"/>
      </w:r>
      <w:r w:rsidR="001E297D">
        <w:t>11</w:t>
      </w:r>
      <w:r>
        <w:fldChar w:fldCharType="end"/>
      </w:r>
    </w:p>
    <w:p w14:paraId="5E3616C7" w14:textId="0D383070" w:rsidR="00AE3340" w:rsidRDefault="00AE3340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r w:rsidRPr="006666F0">
        <w:rPr>
          <w:bCs/>
        </w:rPr>
        <w:t>2.4</w:t>
      </w:r>
      <w:r>
        <w:rPr>
          <w:rFonts w:asciiTheme="minorHAnsi" w:eastAsiaTheme="minorEastAsia" w:hAnsiTheme="minorHAnsi" w:cstheme="minorBidi"/>
          <w:smallCaps w:val="0"/>
          <w:sz w:val="21"/>
          <w:szCs w:val="22"/>
        </w:rPr>
        <w:tab/>
      </w:r>
      <w:r w:rsidRPr="006666F0">
        <w:rPr>
          <w:bCs/>
        </w:rPr>
        <w:t>任务完成情况</w:t>
      </w:r>
      <w:r>
        <w:tab/>
      </w:r>
      <w:r>
        <w:fldChar w:fldCharType="begin"/>
      </w:r>
      <w:r>
        <w:instrText xml:space="preserve"> PAGEREF _Toc68162930 \h </w:instrText>
      </w:r>
      <w:r>
        <w:fldChar w:fldCharType="separate"/>
      </w:r>
      <w:r w:rsidR="001E297D">
        <w:t>12</w:t>
      </w:r>
      <w:r>
        <w:fldChar w:fldCharType="end"/>
      </w:r>
    </w:p>
    <w:p w14:paraId="5C14BB10" w14:textId="04AA374F" w:rsidR="00AE3340" w:rsidRDefault="00AE3340">
      <w:pPr>
        <w:pStyle w:val="10"/>
        <w:rPr>
          <w:rFonts w:asciiTheme="minorHAnsi" w:eastAsiaTheme="minorEastAsia" w:hAnsiTheme="minorHAnsi" w:cstheme="minorBidi"/>
          <w:caps w:val="0"/>
          <w:sz w:val="21"/>
          <w:szCs w:val="22"/>
        </w:rPr>
      </w:pPr>
      <w:r w:rsidRPr="006666F0">
        <w:rPr>
          <w:rFonts w:ascii="Times New Roman"/>
        </w:rPr>
        <w:t>3</w:t>
      </w:r>
      <w:r>
        <w:rPr>
          <w:rFonts w:asciiTheme="minorHAnsi" w:eastAsiaTheme="minorEastAsia" w:hAnsiTheme="minorHAnsi" w:cstheme="minorBidi"/>
          <w:caps w:val="0"/>
          <w:sz w:val="21"/>
          <w:szCs w:val="22"/>
        </w:rPr>
        <w:tab/>
      </w:r>
      <w:r w:rsidRPr="006666F0">
        <w:rPr>
          <w:rFonts w:ascii="Times New Roman"/>
        </w:rPr>
        <w:t>后期拟完成的研究工作及进度安排论文目标</w:t>
      </w:r>
      <w:r>
        <w:tab/>
      </w:r>
      <w:r>
        <w:fldChar w:fldCharType="begin"/>
      </w:r>
      <w:r>
        <w:instrText xml:space="preserve"> PAGEREF _Toc68162931 \h </w:instrText>
      </w:r>
      <w:r>
        <w:fldChar w:fldCharType="separate"/>
      </w:r>
      <w:r w:rsidR="001E297D">
        <w:t>13</w:t>
      </w:r>
      <w:r>
        <w:fldChar w:fldCharType="end"/>
      </w:r>
    </w:p>
    <w:p w14:paraId="22594ECC" w14:textId="75101D23" w:rsidR="00AE3340" w:rsidRDefault="00AE3340">
      <w:pPr>
        <w:pStyle w:val="10"/>
        <w:rPr>
          <w:rFonts w:asciiTheme="minorHAnsi" w:eastAsiaTheme="minorEastAsia" w:hAnsiTheme="minorHAnsi" w:cstheme="minorBidi"/>
          <w:caps w:val="0"/>
          <w:sz w:val="21"/>
          <w:szCs w:val="22"/>
        </w:rPr>
      </w:pPr>
      <w:r w:rsidRPr="006666F0">
        <w:rPr>
          <w:rFonts w:ascii="Times New Roman"/>
        </w:rPr>
        <w:t>4</w:t>
      </w:r>
      <w:r>
        <w:rPr>
          <w:rFonts w:asciiTheme="minorHAnsi" w:eastAsiaTheme="minorEastAsia" w:hAnsiTheme="minorHAnsi" w:cstheme="minorBidi"/>
          <w:caps w:val="0"/>
          <w:sz w:val="21"/>
          <w:szCs w:val="22"/>
        </w:rPr>
        <w:tab/>
      </w:r>
      <w:r w:rsidRPr="006666F0">
        <w:rPr>
          <w:rFonts w:ascii="Times New Roman"/>
        </w:rPr>
        <w:t>参考文献</w:t>
      </w:r>
      <w:r>
        <w:tab/>
      </w:r>
      <w:r>
        <w:fldChar w:fldCharType="begin"/>
      </w:r>
      <w:r>
        <w:instrText xml:space="preserve"> PAGEREF _Toc68162932 \h </w:instrText>
      </w:r>
      <w:r>
        <w:fldChar w:fldCharType="separate"/>
      </w:r>
      <w:r w:rsidR="001E297D">
        <w:t>14</w:t>
      </w:r>
      <w:r>
        <w:fldChar w:fldCharType="end"/>
      </w:r>
    </w:p>
    <w:p w14:paraId="5CA1C2AD" w14:textId="5730B6DC" w:rsidR="0061725E" w:rsidRPr="00B52751" w:rsidRDefault="0061725E" w:rsidP="00947AAD">
      <w:pPr>
        <w:pStyle w:val="10"/>
        <w:rPr>
          <w:rFonts w:ascii="Times New Roman" w:hAnsi="Times New Roman"/>
        </w:rPr>
        <w:sectPr w:rsidR="0061725E" w:rsidRPr="00B52751">
          <w:pgSz w:w="11906" w:h="16838" w:code="9"/>
          <w:pgMar w:top="1928" w:right="1797" w:bottom="1928" w:left="1797" w:header="1588" w:footer="1588" w:gutter="0"/>
          <w:pgNumType w:fmt="lowerRoman" w:start="1"/>
          <w:cols w:space="425"/>
          <w:docGrid w:type="lines" w:linePitch="326"/>
        </w:sectPr>
      </w:pPr>
      <w:r w:rsidRPr="00B52751">
        <w:rPr>
          <w:rFonts w:ascii="Times New Roman" w:eastAsia="宋体" w:hAnsi="Times New Roman"/>
        </w:rPr>
        <w:fldChar w:fldCharType="end"/>
      </w:r>
    </w:p>
    <w:p w14:paraId="44B6578A" w14:textId="77777777" w:rsidR="00272ACE" w:rsidRPr="00272ACE" w:rsidRDefault="00266193" w:rsidP="00BC5EA0">
      <w:pPr>
        <w:pStyle w:val="1"/>
        <w:jc w:val="center"/>
        <w:rPr>
          <w:rFonts w:ascii="Times New Roman"/>
        </w:rPr>
      </w:pPr>
      <w:bookmarkStart w:id="0" w:name="_Toc68162922"/>
      <w:r w:rsidRPr="00B52751">
        <w:rPr>
          <w:rFonts w:ascii="Times New Roman"/>
        </w:rPr>
        <w:lastRenderedPageBreak/>
        <w:t>课题</w:t>
      </w:r>
      <w:r w:rsidR="00B81AD6" w:rsidRPr="00B52751">
        <w:rPr>
          <w:rFonts w:ascii="Times New Roman"/>
        </w:rPr>
        <w:t>背景与</w:t>
      </w:r>
      <w:r w:rsidR="0061725E" w:rsidRPr="00B52751">
        <w:rPr>
          <w:rFonts w:ascii="Times New Roman"/>
        </w:rPr>
        <w:t>意义</w:t>
      </w:r>
      <w:bookmarkEnd w:id="0"/>
    </w:p>
    <w:p w14:paraId="22492A2B" w14:textId="77777777" w:rsidR="00481EF3" w:rsidRPr="00B52751" w:rsidRDefault="00D34AEE" w:rsidP="00481EF3">
      <w:pPr>
        <w:pStyle w:val="2"/>
        <w:rPr>
          <w:rFonts w:ascii="Times New Roman" w:hAnsi="Times New Roman"/>
          <w:bCs/>
        </w:rPr>
      </w:pPr>
      <w:bookmarkStart w:id="1" w:name="_Toc68162923"/>
      <w:bookmarkStart w:id="2" w:name="OLE_LINK1"/>
      <w:bookmarkStart w:id="3" w:name="OLE_LINK2"/>
      <w:r w:rsidRPr="00B52751">
        <w:rPr>
          <w:rFonts w:ascii="Times New Roman" w:hAnsi="Times New Roman"/>
          <w:bCs/>
        </w:rPr>
        <w:t>课题</w:t>
      </w:r>
      <w:r w:rsidR="00173A63" w:rsidRPr="00B52751">
        <w:rPr>
          <w:rFonts w:ascii="Times New Roman" w:hAnsi="Times New Roman"/>
          <w:bCs/>
        </w:rPr>
        <w:t>来源</w:t>
      </w:r>
      <w:bookmarkEnd w:id="1"/>
    </w:p>
    <w:p w14:paraId="6BE36FB6" w14:textId="5597F6F7" w:rsidR="00481EF3" w:rsidRPr="00B52751" w:rsidRDefault="00045662" w:rsidP="00272ACE">
      <w:pPr>
        <w:pStyle w:val="a0"/>
        <w:spacing w:line="360" w:lineRule="auto"/>
        <w:ind w:firstLineChars="200" w:firstLine="480"/>
        <w:rPr>
          <w:rFonts w:ascii="Times New Roman"/>
        </w:rPr>
      </w:pPr>
      <w:r w:rsidRPr="00045662">
        <w:rPr>
          <w:rFonts w:ascii="Times New Roman" w:hint="eastAsia"/>
        </w:rPr>
        <w:t>论文课题由北京航空航天大学软件学院吕云翔老师提出，课题来源于吕老师于清华大学出版社联系到的对于识别用户</w:t>
      </w:r>
      <w:r w:rsidR="007E0170">
        <w:rPr>
          <w:rFonts w:ascii="Times New Roman" w:hint="eastAsia"/>
        </w:rPr>
        <w:t>唯一性</w:t>
      </w:r>
      <w:r w:rsidRPr="00045662">
        <w:rPr>
          <w:rFonts w:ascii="Times New Roman" w:hint="eastAsia"/>
        </w:rPr>
        <w:t>、限制恶意爬虫爬取网站内容的实际需求。</w:t>
      </w:r>
    </w:p>
    <w:p w14:paraId="73B3003A" w14:textId="77777777" w:rsidR="000012B9" w:rsidRPr="000012B9" w:rsidRDefault="000012B9" w:rsidP="000012B9">
      <w:pPr>
        <w:pStyle w:val="2"/>
        <w:rPr>
          <w:rFonts w:ascii="Times New Roman" w:hAnsi="Times New Roman"/>
          <w:bCs/>
        </w:rPr>
      </w:pPr>
      <w:bookmarkStart w:id="4" w:name="_Toc68162924"/>
      <w:bookmarkEnd w:id="2"/>
      <w:bookmarkEnd w:id="3"/>
      <w:r w:rsidRPr="000012B9">
        <w:rPr>
          <w:rFonts w:ascii="Times New Roman" w:hAnsi="Times New Roman" w:hint="eastAsia"/>
          <w:bCs/>
        </w:rPr>
        <w:t>课题目标与任务</w:t>
      </w:r>
      <w:bookmarkEnd w:id="4"/>
    </w:p>
    <w:p w14:paraId="1062029F" w14:textId="77777777" w:rsidR="0029562C" w:rsidRDefault="0029562C" w:rsidP="0029562C">
      <w:pPr>
        <w:pStyle w:val="a0"/>
        <w:spacing w:line="360" w:lineRule="auto"/>
        <w:ind w:firstLineChars="200" w:firstLine="480"/>
        <w:rPr>
          <w:rFonts w:ascii="Times New Roman"/>
        </w:rPr>
      </w:pPr>
      <w:r w:rsidRPr="0029562C">
        <w:rPr>
          <w:rFonts w:ascii="Times New Roman" w:hint="eastAsia"/>
        </w:rPr>
        <w:t>随着互联网的发展与移动设备的普及，互联网用户及终端设备数量呈现爆发式的增长。一位用户可能使用多台不同的设备</w:t>
      </w:r>
      <w:r>
        <w:rPr>
          <w:rFonts w:ascii="Times New Roman" w:hint="eastAsia"/>
        </w:rPr>
        <w:t>或经由不同的浏览器</w:t>
      </w:r>
      <w:r w:rsidRPr="0029562C">
        <w:rPr>
          <w:rFonts w:ascii="Times New Roman" w:hint="eastAsia"/>
        </w:rPr>
        <w:t>访问相同的网站。</w:t>
      </w:r>
    </w:p>
    <w:p w14:paraId="60BD4169" w14:textId="02BA5069" w:rsidR="0029562C" w:rsidRPr="0029562C" w:rsidRDefault="0029562C" w:rsidP="0029562C">
      <w:pPr>
        <w:pStyle w:val="a0"/>
        <w:spacing w:line="360" w:lineRule="auto"/>
        <w:ind w:firstLineChars="200" w:firstLine="480"/>
        <w:rPr>
          <w:rFonts w:ascii="Times New Roman"/>
        </w:rPr>
      </w:pPr>
      <w:r w:rsidRPr="0029562C">
        <w:rPr>
          <w:rFonts w:ascii="Times New Roman" w:hint="eastAsia"/>
        </w:rPr>
        <w:t>除此之外，出于对获取各类网站上大量有价值信息的需要，网络爬虫也被大量地用于获取网络数据。根据统计，</w:t>
      </w:r>
      <w:r w:rsidRPr="0029562C">
        <w:rPr>
          <w:rFonts w:ascii="Times New Roman" w:hint="eastAsia"/>
        </w:rPr>
        <w:t>2019</w:t>
      </w:r>
      <w:r w:rsidRPr="0029562C">
        <w:rPr>
          <w:rFonts w:ascii="Times New Roman" w:hint="eastAsia"/>
        </w:rPr>
        <w:t>年，恶意爬虫的流量占所有互联网流量的</w:t>
      </w:r>
      <w:r w:rsidRPr="0029562C">
        <w:rPr>
          <w:rFonts w:ascii="Times New Roman" w:hint="eastAsia"/>
        </w:rPr>
        <w:t>24.1%</w:t>
      </w:r>
      <w:r w:rsidRPr="0029562C">
        <w:rPr>
          <w:rFonts w:ascii="Times New Roman" w:hint="eastAsia"/>
        </w:rPr>
        <w:t>，上升到有史以来最高的百分比，而</w:t>
      </w:r>
      <w:r w:rsidRPr="0029562C">
        <w:rPr>
          <w:rFonts w:ascii="Times New Roman" w:hint="eastAsia"/>
        </w:rPr>
        <w:t>37.2%</w:t>
      </w:r>
      <w:r w:rsidRPr="0029562C">
        <w:rPr>
          <w:rFonts w:ascii="Times New Roman" w:hint="eastAsia"/>
        </w:rPr>
        <w:t>的互联网流量是非人</w:t>
      </w:r>
      <w:r w:rsidR="00584CD6">
        <w:rPr>
          <w:rFonts w:ascii="Times New Roman" w:hint="eastAsia"/>
        </w:rPr>
        <w:t>为带来</w:t>
      </w:r>
      <w:r w:rsidRPr="0029562C">
        <w:rPr>
          <w:rFonts w:ascii="Times New Roman" w:hint="eastAsia"/>
        </w:rPr>
        <w:t>的</w:t>
      </w:r>
      <w:r w:rsidR="00584CD6" w:rsidRPr="006518D7">
        <w:rPr>
          <w:vertAlign w:val="superscript"/>
        </w:rPr>
        <w:t>[1]</w:t>
      </w:r>
      <w:r w:rsidRPr="0029562C">
        <w:rPr>
          <w:rFonts w:ascii="Times New Roman" w:hint="eastAsia"/>
        </w:rPr>
        <w:t>。对于网站而言，恶意爬虫可能会导致网站核心内容被复制、注册用户被扫描、网站带宽负担加重等问题。</w:t>
      </w:r>
    </w:p>
    <w:p w14:paraId="51E46809" w14:textId="79859879" w:rsidR="0029562C" w:rsidRDefault="0029562C" w:rsidP="002F397F">
      <w:pPr>
        <w:pStyle w:val="a0"/>
        <w:spacing w:line="360" w:lineRule="auto"/>
        <w:ind w:firstLineChars="200" w:firstLine="480"/>
        <w:rPr>
          <w:rFonts w:ascii="Times New Roman"/>
        </w:rPr>
      </w:pPr>
      <w:r w:rsidRPr="0029562C">
        <w:rPr>
          <w:rFonts w:ascii="Times New Roman" w:hint="eastAsia"/>
        </w:rPr>
        <w:t>清华大学出版社</w:t>
      </w:r>
      <w:r>
        <w:rPr>
          <w:rFonts w:ascii="Times New Roman" w:hint="eastAsia"/>
        </w:rPr>
        <w:t>是</w:t>
      </w:r>
      <w:r w:rsidRPr="0029562C">
        <w:rPr>
          <w:rFonts w:ascii="Times New Roman" w:hint="eastAsia"/>
        </w:rPr>
        <w:t>教育部主管、清华大学主办的综合性大学出版社，</w:t>
      </w:r>
      <w:r w:rsidRPr="00020EAE">
        <w:rPr>
          <w:rFonts w:ascii="Times New Roman" w:hint="eastAsia"/>
        </w:rPr>
        <w:t>现年出版图书、音像制品、电子出版物等近</w:t>
      </w:r>
      <w:r w:rsidRPr="00020EAE">
        <w:rPr>
          <w:rFonts w:ascii="Times New Roman" w:hint="eastAsia"/>
        </w:rPr>
        <w:t>3000</w:t>
      </w:r>
      <w:r w:rsidRPr="00020EAE">
        <w:rPr>
          <w:rFonts w:ascii="Times New Roman" w:hint="eastAsia"/>
        </w:rPr>
        <w:t>种</w:t>
      </w:r>
      <w:r>
        <w:rPr>
          <w:rFonts w:ascii="Times New Roman" w:hint="eastAsia"/>
        </w:rPr>
        <w:t>。作为</w:t>
      </w:r>
      <w:r w:rsidRPr="0029562C">
        <w:rPr>
          <w:rFonts w:ascii="Times New Roman" w:hint="eastAsia"/>
        </w:rPr>
        <w:t>国内领先的综合性教育与专业出版机构</w:t>
      </w:r>
      <w:r>
        <w:rPr>
          <w:rFonts w:ascii="Times New Roman" w:hint="eastAsia"/>
        </w:rPr>
        <w:t>，</w:t>
      </w:r>
      <w:r w:rsidRPr="0029562C">
        <w:rPr>
          <w:rFonts w:ascii="Times New Roman" w:hint="eastAsia"/>
        </w:rPr>
        <w:t>清华大学出版社</w:t>
      </w:r>
      <w:r>
        <w:rPr>
          <w:rFonts w:ascii="Times New Roman" w:hint="eastAsia"/>
        </w:rPr>
        <w:t>的网站在用户的唯一性识别以及反恶意爬虫等方面都有较高的需求。</w:t>
      </w:r>
      <w:r w:rsidR="00C62F5C">
        <w:rPr>
          <w:rFonts w:ascii="Times New Roman"/>
        </w:rPr>
        <w:t xml:space="preserve"> </w:t>
      </w:r>
    </w:p>
    <w:p w14:paraId="60C68601" w14:textId="4A39A14D" w:rsidR="00481EF3" w:rsidRDefault="00352BD3" w:rsidP="00B52751">
      <w:pPr>
        <w:pStyle w:val="a0"/>
        <w:spacing w:line="360" w:lineRule="auto"/>
        <w:ind w:firstLineChars="200" w:firstLine="480"/>
        <w:rPr>
          <w:rFonts w:ascii="Times New Roman"/>
        </w:rPr>
      </w:pPr>
      <w:r w:rsidRPr="00352BD3">
        <w:rPr>
          <w:rFonts w:ascii="Times New Roman" w:hint="eastAsia"/>
        </w:rPr>
        <w:t>本课题的目标是根据清华大学出版社提出的</w:t>
      </w:r>
      <w:r w:rsidR="00C62F5C">
        <w:rPr>
          <w:rFonts w:ascii="Times New Roman" w:hint="eastAsia"/>
        </w:rPr>
        <w:t>保障</w:t>
      </w:r>
      <w:r w:rsidR="00C62F5C" w:rsidRPr="0029562C">
        <w:rPr>
          <w:rFonts w:ascii="Times New Roman" w:hint="eastAsia"/>
        </w:rPr>
        <w:t>网站安全性</w:t>
      </w:r>
      <w:r w:rsidR="00C62F5C">
        <w:rPr>
          <w:rFonts w:ascii="Times New Roman" w:hint="eastAsia"/>
        </w:rPr>
        <w:t>与性能的</w:t>
      </w:r>
      <w:r w:rsidRPr="00352BD3">
        <w:rPr>
          <w:rFonts w:ascii="Times New Roman" w:hint="eastAsia"/>
        </w:rPr>
        <w:t>实际需求，结合国内外研究现状和发展状态，设计并实现一个识别用户身份与爬虫，并进行网站流量控制的方案</w:t>
      </w:r>
      <w:r w:rsidR="00C62F5C">
        <w:rPr>
          <w:rFonts w:ascii="Times New Roman" w:hint="eastAsia"/>
        </w:rPr>
        <w:t>，</w:t>
      </w:r>
      <w:r w:rsidR="00C62F5C" w:rsidRPr="00C62F5C">
        <w:rPr>
          <w:rFonts w:ascii="Times New Roman" w:hint="eastAsia"/>
        </w:rPr>
        <w:t>希望通过</w:t>
      </w:r>
      <w:r w:rsidR="00C62F5C">
        <w:rPr>
          <w:rFonts w:ascii="Times New Roman" w:hint="eastAsia"/>
        </w:rPr>
        <w:t>对</w:t>
      </w:r>
      <w:r w:rsidR="00C62F5C" w:rsidRPr="00C62F5C">
        <w:rPr>
          <w:rFonts w:ascii="Times New Roman" w:hint="eastAsia"/>
        </w:rPr>
        <w:t>访客</w:t>
      </w:r>
      <w:r w:rsidR="00C62F5C">
        <w:rPr>
          <w:rFonts w:ascii="Times New Roman" w:hint="eastAsia"/>
        </w:rPr>
        <w:t>进行标记</w:t>
      </w:r>
      <w:r w:rsidR="00C62F5C" w:rsidRPr="00C62F5C">
        <w:rPr>
          <w:rFonts w:ascii="Times New Roman" w:hint="eastAsia"/>
        </w:rPr>
        <w:t>以及对恶意爬虫</w:t>
      </w:r>
      <w:r w:rsidR="00C62F5C">
        <w:rPr>
          <w:rFonts w:ascii="Times New Roman" w:hint="eastAsia"/>
        </w:rPr>
        <w:t>进行</w:t>
      </w:r>
      <w:r w:rsidR="00C62F5C" w:rsidRPr="00C62F5C">
        <w:rPr>
          <w:rFonts w:ascii="Times New Roman" w:hint="eastAsia"/>
        </w:rPr>
        <w:t>识别，对恶意用户与</w:t>
      </w:r>
      <w:r w:rsidR="00C62F5C">
        <w:rPr>
          <w:rFonts w:ascii="Times New Roman" w:hint="eastAsia"/>
        </w:rPr>
        <w:t>爬虫设置访问限制</w:t>
      </w:r>
      <w:r w:rsidR="00C62F5C" w:rsidRPr="00C62F5C">
        <w:rPr>
          <w:rFonts w:ascii="Times New Roman" w:hint="eastAsia"/>
        </w:rPr>
        <w:t>，达到智能流量控制的目的。</w:t>
      </w:r>
    </w:p>
    <w:p w14:paraId="0194973C" w14:textId="77777777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/>
        </w:rPr>
      </w:pPr>
      <w:r w:rsidRPr="004E0788">
        <w:rPr>
          <w:rFonts w:ascii="Times New Roman" w:hint="eastAsia"/>
        </w:rPr>
        <w:t>本课题主要包括如下几个任务：</w:t>
      </w:r>
    </w:p>
    <w:p w14:paraId="3C7A7C2A" w14:textId="77777777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/>
        </w:rPr>
      </w:pPr>
      <w:r w:rsidRPr="004E0788">
        <w:rPr>
          <w:rFonts w:ascii="Times New Roman" w:hint="eastAsia"/>
        </w:rPr>
        <w:lastRenderedPageBreak/>
        <w:t>1.</w:t>
      </w:r>
      <w:r w:rsidRPr="004E0788">
        <w:rPr>
          <w:rFonts w:ascii="Times New Roman" w:hint="eastAsia"/>
        </w:rPr>
        <w:tab/>
      </w:r>
      <w:r w:rsidRPr="004E0788">
        <w:rPr>
          <w:rFonts w:ascii="Times New Roman" w:hint="eastAsia"/>
        </w:rPr>
        <w:t>分析清华大学出版社提出的</w:t>
      </w:r>
      <w:r>
        <w:rPr>
          <w:rFonts w:ascii="Times New Roman" w:hint="eastAsia"/>
        </w:rPr>
        <w:t>网站</w:t>
      </w:r>
      <w:r w:rsidRPr="007D24E3">
        <w:rPr>
          <w:rFonts w:ascii="Times New Roman" w:hint="eastAsia"/>
        </w:rPr>
        <w:t>访客识别和智能流控</w:t>
      </w:r>
      <w:r w:rsidRPr="004E0788">
        <w:rPr>
          <w:rFonts w:ascii="Times New Roman" w:hint="eastAsia"/>
        </w:rPr>
        <w:t>具体需求。</w:t>
      </w:r>
    </w:p>
    <w:p w14:paraId="41FA26E8" w14:textId="77777777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/>
        </w:rPr>
      </w:pPr>
      <w:r w:rsidRPr="004E0788">
        <w:rPr>
          <w:rFonts w:ascii="Times New Roman" w:hint="eastAsia"/>
        </w:rPr>
        <w:t>2.</w:t>
      </w:r>
      <w:r w:rsidRPr="004E0788">
        <w:rPr>
          <w:rFonts w:ascii="Times New Roman" w:hint="eastAsia"/>
        </w:rPr>
        <w:tab/>
      </w:r>
      <w:r>
        <w:rPr>
          <w:rFonts w:ascii="Times New Roman" w:hint="eastAsia"/>
        </w:rPr>
        <w:t>进行</w:t>
      </w:r>
      <w:r w:rsidRPr="004E0788">
        <w:rPr>
          <w:rFonts w:ascii="Times New Roman" w:hint="eastAsia"/>
        </w:rPr>
        <w:t>需求建模，设计</w:t>
      </w:r>
      <w:r>
        <w:rPr>
          <w:rFonts w:ascii="Times New Roman" w:hint="eastAsia"/>
        </w:rPr>
        <w:t>方案的</w:t>
      </w:r>
      <w:r w:rsidRPr="004E0788">
        <w:rPr>
          <w:rFonts w:ascii="Times New Roman" w:hint="eastAsia"/>
        </w:rPr>
        <w:t>架构</w:t>
      </w:r>
      <w:r>
        <w:rPr>
          <w:rFonts w:ascii="Times New Roman" w:hint="eastAsia"/>
        </w:rPr>
        <w:t>与</w:t>
      </w:r>
      <w:r w:rsidRPr="004E0788">
        <w:rPr>
          <w:rFonts w:ascii="Times New Roman" w:hint="eastAsia"/>
        </w:rPr>
        <w:t>数据库</w:t>
      </w:r>
      <w:r>
        <w:rPr>
          <w:rFonts w:ascii="Times New Roman" w:hint="eastAsia"/>
        </w:rPr>
        <w:t>。</w:t>
      </w:r>
    </w:p>
    <w:p w14:paraId="34B37ACF" w14:textId="6FF7FD08" w:rsidR="00206489" w:rsidRDefault="00206489" w:rsidP="00206489">
      <w:pPr>
        <w:pStyle w:val="a0"/>
        <w:spacing w:line="360" w:lineRule="auto"/>
        <w:ind w:firstLineChars="200" w:firstLine="480"/>
        <w:rPr>
          <w:rFonts w:ascii="Times New Roman"/>
        </w:rPr>
      </w:pPr>
      <w:r w:rsidRPr="004E0788">
        <w:rPr>
          <w:rFonts w:ascii="Times New Roman" w:hint="eastAsia"/>
        </w:rPr>
        <w:t>3.</w:t>
      </w:r>
      <w:r w:rsidRPr="004E0788">
        <w:rPr>
          <w:rFonts w:ascii="Times New Roman" w:hint="eastAsia"/>
        </w:rPr>
        <w:tab/>
      </w:r>
      <w:r>
        <w:rPr>
          <w:rFonts w:ascii="Times New Roman" w:hint="eastAsia"/>
        </w:rPr>
        <w:t>对网站获取到的访客数据进行提取，整理系统需要的信息。</w:t>
      </w:r>
    </w:p>
    <w:p w14:paraId="647B1995" w14:textId="77777777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4</w:t>
      </w:r>
      <w:r>
        <w:rPr>
          <w:rFonts w:ascii="Times New Roman"/>
        </w:rPr>
        <w:t>.</w:t>
      </w:r>
      <w:r>
        <w:rPr>
          <w:rFonts w:ascii="Times New Roman"/>
        </w:rPr>
        <w:tab/>
      </w:r>
      <w:r>
        <w:rPr>
          <w:rFonts w:ascii="Times New Roman" w:hint="eastAsia"/>
        </w:rPr>
        <w:t>在提取的信息中进行访客身份的识别，并在数据库中标记。</w:t>
      </w:r>
    </w:p>
    <w:p w14:paraId="619166C8" w14:textId="38C6A02D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/>
        </w:rPr>
        <w:t>5</w:t>
      </w:r>
      <w:r w:rsidRPr="004E0788">
        <w:rPr>
          <w:rFonts w:ascii="Times New Roman" w:hint="eastAsia"/>
        </w:rPr>
        <w:t>.</w:t>
      </w:r>
      <w:r w:rsidRPr="004E0788">
        <w:rPr>
          <w:rFonts w:ascii="Times New Roman" w:hint="eastAsia"/>
        </w:rPr>
        <w:tab/>
      </w:r>
      <w:r w:rsidR="00253A6F">
        <w:rPr>
          <w:rFonts w:ascii="Times New Roman" w:hint="eastAsia"/>
        </w:rPr>
        <w:t>设计</w:t>
      </w:r>
      <w:r>
        <w:rPr>
          <w:rFonts w:ascii="Times New Roman" w:hint="eastAsia"/>
        </w:rPr>
        <w:t>合适的规律判断</w:t>
      </w:r>
      <w:r w:rsidR="00253A6F">
        <w:rPr>
          <w:rFonts w:ascii="Times New Roman" w:hint="eastAsia"/>
        </w:rPr>
        <w:t>方法</w:t>
      </w:r>
      <w:r>
        <w:rPr>
          <w:rFonts w:ascii="Times New Roman" w:hint="eastAsia"/>
        </w:rPr>
        <w:t>，对爬虫进行识别。</w:t>
      </w:r>
    </w:p>
    <w:p w14:paraId="2220F7F3" w14:textId="7A006675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/>
        </w:rPr>
        <w:t>6</w:t>
      </w:r>
      <w:r w:rsidRPr="004E0788">
        <w:rPr>
          <w:rFonts w:ascii="Times New Roman" w:hint="eastAsia"/>
        </w:rPr>
        <w:t>.</w:t>
      </w:r>
      <w:r w:rsidRPr="004E0788">
        <w:rPr>
          <w:rFonts w:ascii="Times New Roman" w:hint="eastAsia"/>
        </w:rPr>
        <w:tab/>
      </w:r>
      <w:r>
        <w:rPr>
          <w:rFonts w:ascii="Times New Roman" w:hint="eastAsia"/>
        </w:rPr>
        <w:t>根据流量控制要求，对频繁访问的接口</w:t>
      </w:r>
      <w:r w:rsidR="00253A6F">
        <w:rPr>
          <w:rFonts w:ascii="Times New Roman" w:hint="eastAsia"/>
        </w:rPr>
        <w:t>进行</w:t>
      </w:r>
      <w:r>
        <w:rPr>
          <w:rFonts w:ascii="Times New Roman" w:hint="eastAsia"/>
        </w:rPr>
        <w:t>请求次数</w:t>
      </w:r>
      <w:r w:rsidR="00253A6F">
        <w:rPr>
          <w:rFonts w:ascii="Times New Roman" w:hint="eastAsia"/>
        </w:rPr>
        <w:t>或</w:t>
      </w:r>
      <w:r>
        <w:rPr>
          <w:rFonts w:ascii="Times New Roman" w:hint="eastAsia"/>
        </w:rPr>
        <w:t>频率</w:t>
      </w:r>
      <w:r w:rsidR="00253A6F">
        <w:rPr>
          <w:rFonts w:ascii="Times New Roman" w:hint="eastAsia"/>
        </w:rPr>
        <w:t>上的限制</w:t>
      </w:r>
      <w:r>
        <w:rPr>
          <w:rFonts w:ascii="Times New Roman" w:hint="eastAsia"/>
        </w:rPr>
        <w:t>。</w:t>
      </w:r>
    </w:p>
    <w:p w14:paraId="65D4F154" w14:textId="77777777" w:rsidR="00206489" w:rsidRPr="004E0788" w:rsidRDefault="00206489" w:rsidP="00206489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/>
        </w:rPr>
        <w:t>7</w:t>
      </w:r>
      <w:r w:rsidRPr="004E0788">
        <w:rPr>
          <w:rFonts w:ascii="Times New Roman" w:hint="eastAsia"/>
        </w:rPr>
        <w:t>.</w:t>
      </w:r>
      <w:r w:rsidRPr="004E0788">
        <w:rPr>
          <w:rFonts w:ascii="Times New Roman" w:hint="eastAsia"/>
        </w:rPr>
        <w:tab/>
      </w:r>
      <w:r w:rsidRPr="004E0788">
        <w:rPr>
          <w:rFonts w:ascii="Times New Roman" w:hint="eastAsia"/>
        </w:rPr>
        <w:t>交付清华大学出版社运行测试</w:t>
      </w:r>
      <w:r>
        <w:rPr>
          <w:rFonts w:ascii="Times New Roman" w:hint="eastAsia"/>
        </w:rPr>
        <w:t>。</w:t>
      </w:r>
    </w:p>
    <w:p w14:paraId="6DF857BA" w14:textId="5E7D9CAA" w:rsidR="005C3977" w:rsidRPr="00206489" w:rsidRDefault="00206489" w:rsidP="00206489">
      <w:pPr>
        <w:pStyle w:val="a0"/>
        <w:spacing w:line="360" w:lineRule="auto"/>
        <w:ind w:firstLineChars="200" w:firstLine="480"/>
      </w:pPr>
      <w:r>
        <w:rPr>
          <w:rFonts w:ascii="Times New Roman"/>
        </w:rPr>
        <w:t>8</w:t>
      </w:r>
      <w:r w:rsidRPr="004E0788">
        <w:rPr>
          <w:rFonts w:ascii="Times New Roman" w:hint="eastAsia"/>
        </w:rPr>
        <w:t>.</w:t>
      </w:r>
      <w:r w:rsidRPr="004E0788">
        <w:rPr>
          <w:rFonts w:ascii="Times New Roman" w:hint="eastAsia"/>
        </w:rPr>
        <w:tab/>
      </w:r>
      <w:r>
        <w:rPr>
          <w:rFonts w:ascii="Times New Roman" w:hint="eastAsia"/>
        </w:rPr>
        <w:t>根据测试情况</w:t>
      </w:r>
      <w:r w:rsidRPr="004E0788">
        <w:rPr>
          <w:rFonts w:ascii="Times New Roman" w:hint="eastAsia"/>
        </w:rPr>
        <w:t>完善</w:t>
      </w:r>
      <w:r>
        <w:rPr>
          <w:rFonts w:ascii="Times New Roman" w:hint="eastAsia"/>
        </w:rPr>
        <w:t>方案</w:t>
      </w:r>
      <w:r w:rsidRPr="004E0788">
        <w:rPr>
          <w:rFonts w:ascii="Times New Roman" w:hint="eastAsia"/>
        </w:rPr>
        <w:t>，总结并撰写论文</w:t>
      </w:r>
      <w:r>
        <w:rPr>
          <w:rFonts w:ascii="Times New Roman" w:hint="eastAsia"/>
        </w:rPr>
        <w:t>。</w:t>
      </w:r>
    </w:p>
    <w:p w14:paraId="49108540" w14:textId="69CE1613" w:rsidR="000012B9" w:rsidRDefault="000012B9" w:rsidP="000012B9">
      <w:pPr>
        <w:pStyle w:val="2"/>
        <w:spacing w:line="360" w:lineRule="auto"/>
        <w:rPr>
          <w:rFonts w:ascii="Times New Roman" w:hAnsi="Times New Roman"/>
          <w:bCs/>
        </w:rPr>
      </w:pPr>
      <w:bookmarkStart w:id="5" w:name="_Toc68162925"/>
      <w:r w:rsidRPr="000012B9">
        <w:rPr>
          <w:rFonts w:ascii="Times New Roman" w:hAnsi="Times New Roman" w:hint="eastAsia"/>
          <w:bCs/>
        </w:rPr>
        <w:t>主要技术与成果</w:t>
      </w:r>
      <w:bookmarkEnd w:id="5"/>
    </w:p>
    <w:p w14:paraId="2EF12BEB" w14:textId="182CFEF4" w:rsidR="00C86E9B" w:rsidRDefault="00C86E9B" w:rsidP="00C86E9B">
      <w:pPr>
        <w:pStyle w:val="a0"/>
        <w:spacing w:line="360" w:lineRule="auto"/>
        <w:ind w:firstLine="480"/>
        <w:rPr>
          <w:kern w:val="0"/>
        </w:rPr>
      </w:pPr>
      <w:r>
        <w:rPr>
          <w:rFonts w:hint="eastAsia"/>
        </w:rPr>
        <w:t>本课题的</w:t>
      </w:r>
      <w:r w:rsidR="00684DB1">
        <w:rPr>
          <w:rFonts w:hint="eastAsia"/>
        </w:rPr>
        <w:t>主要</w:t>
      </w:r>
      <w:r>
        <w:rPr>
          <w:rFonts w:hint="eastAsia"/>
        </w:rPr>
        <w:t>技术来自网站获取用户数据、用户识别、爬虫识别、数据整理、访问限制几方面。</w:t>
      </w:r>
    </w:p>
    <w:p w14:paraId="752EB381" w14:textId="361F0FB7" w:rsidR="00C86E9B" w:rsidRDefault="00C86E9B" w:rsidP="00C86E9B">
      <w:pPr>
        <w:pStyle w:val="a0"/>
        <w:numPr>
          <w:ilvl w:val="0"/>
          <w:numId w:val="13"/>
        </w:numPr>
        <w:spacing w:line="360" w:lineRule="auto"/>
      </w:pPr>
      <w:r>
        <w:rPr>
          <w:rFonts w:hint="eastAsia"/>
        </w:rPr>
        <w:t>网站</w:t>
      </w:r>
      <w:r w:rsidR="001E037A">
        <w:rPr>
          <w:rFonts w:hint="eastAsia"/>
        </w:rPr>
        <w:t>获取用户数据</w:t>
      </w:r>
      <w:r>
        <w:rPr>
          <w:rFonts w:hint="eastAsia"/>
        </w:rPr>
        <w:t>：</w:t>
      </w:r>
      <w:r>
        <w:t xml:space="preserve"> </w:t>
      </w:r>
      <w:r w:rsidR="00290755">
        <w:rPr>
          <w:rFonts w:hint="eastAsia"/>
        </w:rPr>
        <w:t>使用browser对象中的window、navigator、screen对象获取用户的</w:t>
      </w:r>
      <w:r w:rsidR="00290755" w:rsidRPr="00290755">
        <w:rPr>
          <w:rFonts w:hint="eastAsia"/>
        </w:rPr>
        <w:t>内核数量</w:t>
      </w:r>
      <w:r w:rsidR="00290755">
        <w:rPr>
          <w:rFonts w:hint="eastAsia"/>
        </w:rPr>
        <w:t>、屏幕等数据。使用第三方依赖获取fingerprint、字体、时区、语言、</w:t>
      </w:r>
      <w:r w:rsidR="00AC4A1A">
        <w:t>IP</w:t>
      </w:r>
      <w:r w:rsidR="00290755">
        <w:rPr>
          <w:rFonts w:hint="eastAsia"/>
        </w:rPr>
        <w:t>地址等数据。</w:t>
      </w:r>
    </w:p>
    <w:p w14:paraId="51507897" w14:textId="10C85765" w:rsidR="00A415F7" w:rsidRDefault="00C86E9B" w:rsidP="00D0776C">
      <w:pPr>
        <w:pStyle w:val="a0"/>
        <w:numPr>
          <w:ilvl w:val="0"/>
          <w:numId w:val="13"/>
        </w:numPr>
        <w:spacing w:line="360" w:lineRule="auto"/>
      </w:pPr>
      <w:r>
        <w:rPr>
          <w:rFonts w:hint="eastAsia"/>
        </w:rPr>
        <w:t>网站</w:t>
      </w:r>
      <w:r w:rsidR="00A415F7">
        <w:rPr>
          <w:rFonts w:hint="eastAsia"/>
        </w:rPr>
        <w:t>前端</w:t>
      </w:r>
      <w:r>
        <w:rPr>
          <w:rFonts w:hint="eastAsia"/>
        </w:rPr>
        <w:t>数据库：</w:t>
      </w:r>
      <w:r w:rsidR="006377B5">
        <w:rPr>
          <w:rFonts w:hint="eastAsia"/>
        </w:rPr>
        <w:t>在选择前端数据存储时考虑了</w:t>
      </w:r>
      <w:r w:rsidR="006377B5">
        <w:t>L</w:t>
      </w:r>
      <w:r w:rsidR="006377B5">
        <w:rPr>
          <w:rFonts w:hint="eastAsia"/>
        </w:rPr>
        <w:t>ocalStorage、WebSQL与IndexedDB。虽然</w:t>
      </w:r>
      <w:r w:rsidR="006377B5" w:rsidRPr="006377B5">
        <w:rPr>
          <w:rFonts w:hint="eastAsia"/>
        </w:rPr>
        <w:t>LocalStorage是用key-value键值</w:t>
      </w:r>
      <w:r w:rsidR="006377B5">
        <w:rPr>
          <w:rFonts w:hint="eastAsia"/>
        </w:rPr>
        <w:t>的</w:t>
      </w:r>
      <w:r w:rsidR="006377B5" w:rsidRPr="006377B5">
        <w:rPr>
          <w:rFonts w:hint="eastAsia"/>
        </w:rPr>
        <w:t>模式存储数据，但它都是</w:t>
      </w:r>
      <w:r w:rsidR="006377B5">
        <w:rPr>
          <w:rFonts w:hint="eastAsia"/>
        </w:rPr>
        <w:t>通过</w:t>
      </w:r>
      <w:r w:rsidR="006377B5" w:rsidRPr="006377B5">
        <w:rPr>
          <w:rFonts w:hint="eastAsia"/>
        </w:rPr>
        <w:t>字符串形式</w:t>
      </w:r>
      <w:r w:rsidR="006377B5">
        <w:rPr>
          <w:rFonts w:hint="eastAsia"/>
        </w:rPr>
        <w:t>进行</w:t>
      </w:r>
      <w:r w:rsidR="006377B5" w:rsidRPr="006377B5">
        <w:rPr>
          <w:rFonts w:hint="eastAsia"/>
        </w:rPr>
        <w:t>数据</w:t>
      </w:r>
      <w:r w:rsidR="006377B5">
        <w:rPr>
          <w:rFonts w:hint="eastAsia"/>
        </w:rPr>
        <w:t>的</w:t>
      </w:r>
      <w:r w:rsidR="006377B5" w:rsidRPr="006377B5">
        <w:rPr>
          <w:rFonts w:hint="eastAsia"/>
        </w:rPr>
        <w:t>存储</w:t>
      </w:r>
      <w:r w:rsidR="006377B5">
        <w:rPr>
          <w:rFonts w:hint="eastAsia"/>
        </w:rPr>
        <w:t>，而且</w:t>
      </w:r>
      <w:r w:rsidR="006377B5" w:rsidRPr="006377B5">
        <w:rPr>
          <w:rFonts w:hint="eastAsia"/>
        </w:rPr>
        <w:t>LocalStorage</w:t>
      </w:r>
      <w:r w:rsidR="006377B5">
        <w:rPr>
          <w:rFonts w:hint="eastAsia"/>
        </w:rPr>
        <w:t>的容量</w:t>
      </w:r>
      <w:r w:rsidR="006377B5" w:rsidRPr="006377B5">
        <w:rPr>
          <w:rFonts w:hint="eastAsia"/>
        </w:rPr>
        <w:t xml:space="preserve"> </w:t>
      </w:r>
      <w:r w:rsidR="00261C29">
        <w:rPr>
          <w:rFonts w:hint="eastAsia"/>
        </w:rPr>
        <w:t>仅</w:t>
      </w:r>
      <w:r w:rsidR="006377B5" w:rsidRPr="006377B5">
        <w:rPr>
          <w:rFonts w:hint="eastAsia"/>
        </w:rPr>
        <w:t>在 2.5MB 到 10MB 之间</w:t>
      </w:r>
      <w:r w:rsidR="006377B5">
        <w:rPr>
          <w:rFonts w:hint="eastAsia"/>
        </w:rPr>
        <w:t>，</w:t>
      </w:r>
      <w:r w:rsidR="00AF4BF7">
        <w:rPr>
          <w:rFonts w:hint="eastAsia"/>
        </w:rPr>
        <w:t>并</w:t>
      </w:r>
      <w:r w:rsidR="006377B5" w:rsidRPr="006377B5">
        <w:rPr>
          <w:rFonts w:hint="eastAsia"/>
        </w:rPr>
        <w:t>且不提供搜索功能，不能建立自定义的索引</w:t>
      </w:r>
      <w:r w:rsidR="00EB089D">
        <w:rPr>
          <w:rFonts w:hint="eastAsia"/>
        </w:rPr>
        <w:t>，</w:t>
      </w:r>
      <w:r w:rsidR="00923F06">
        <w:rPr>
          <w:rFonts w:hint="eastAsia"/>
        </w:rPr>
        <w:t>因此</w:t>
      </w:r>
      <w:r w:rsidR="00EB089D">
        <w:rPr>
          <w:rFonts w:hint="eastAsia"/>
        </w:rPr>
        <w:t>对于数据的查找并不方便</w:t>
      </w:r>
      <w:r w:rsidR="006377B5" w:rsidRPr="006377B5">
        <w:rPr>
          <w:rFonts w:hint="eastAsia"/>
        </w:rPr>
        <w:t>。</w:t>
      </w:r>
      <w:r w:rsidR="00923F06">
        <w:rPr>
          <w:rFonts w:hint="eastAsia"/>
        </w:rPr>
        <w:t>此外</w:t>
      </w:r>
      <w:r w:rsidR="00A415F7" w:rsidRPr="00A415F7">
        <w:rPr>
          <w:rFonts w:hint="eastAsia"/>
        </w:rPr>
        <w:t>Web</w:t>
      </w:r>
      <w:r w:rsidR="006377B5">
        <w:t>SQL</w:t>
      </w:r>
      <w:r w:rsidR="001956BF">
        <w:rPr>
          <w:rFonts w:hint="eastAsia"/>
        </w:rPr>
        <w:t>也</w:t>
      </w:r>
      <w:r w:rsidR="00A415F7" w:rsidRPr="00A415F7">
        <w:rPr>
          <w:rFonts w:hint="eastAsia"/>
        </w:rPr>
        <w:t>已经停止维护</w:t>
      </w:r>
      <w:r w:rsidR="001956BF">
        <w:rPr>
          <w:rFonts w:hint="eastAsia"/>
        </w:rPr>
        <w:t>，只有Chrome还支持</w:t>
      </w:r>
      <w:r w:rsidR="001956BF" w:rsidRPr="00A415F7">
        <w:rPr>
          <w:rFonts w:hint="eastAsia"/>
        </w:rPr>
        <w:t>Web</w:t>
      </w:r>
      <w:r w:rsidR="001956BF">
        <w:t>SQL</w:t>
      </w:r>
      <w:r w:rsidR="00A415F7" w:rsidRPr="00A415F7">
        <w:rPr>
          <w:rFonts w:hint="eastAsia"/>
        </w:rPr>
        <w:t>，因此采用了更为</w:t>
      </w:r>
      <w:r w:rsidR="00290755">
        <w:rPr>
          <w:rFonts w:hint="eastAsia"/>
        </w:rPr>
        <w:t>兼容</w:t>
      </w:r>
      <w:r w:rsidR="00A415F7" w:rsidRPr="00A415F7">
        <w:rPr>
          <w:rFonts w:hint="eastAsia"/>
        </w:rPr>
        <w:t>的IndexedDB。IndexedDB为</w:t>
      </w:r>
      <w:r w:rsidR="00AC4A1A" w:rsidRPr="00A415F7">
        <w:t>NoSQL</w:t>
      </w:r>
      <w:r w:rsidR="00A415F7" w:rsidRPr="00A415F7">
        <w:rPr>
          <w:rFonts w:hint="eastAsia"/>
        </w:rPr>
        <w:t>型数据库</w:t>
      </w:r>
      <w:r w:rsidR="009665B7">
        <w:rPr>
          <w:rFonts w:hint="eastAsia"/>
        </w:rPr>
        <w:t>，支持查找、</w:t>
      </w:r>
      <w:r w:rsidR="009665B7" w:rsidRPr="009665B7">
        <w:rPr>
          <w:rFonts w:hint="eastAsia"/>
        </w:rPr>
        <w:t>建立索引</w:t>
      </w:r>
      <w:r w:rsidR="009665B7">
        <w:rPr>
          <w:rFonts w:hint="eastAsia"/>
        </w:rPr>
        <w:t>等</w:t>
      </w:r>
      <w:r w:rsidR="00A415F7" w:rsidRPr="00A415F7">
        <w:rPr>
          <w:rFonts w:hint="eastAsia"/>
        </w:rPr>
        <w:t>。</w:t>
      </w:r>
      <w:r w:rsidR="003D1B88">
        <w:rPr>
          <w:rFonts w:hint="eastAsia"/>
        </w:rPr>
        <w:t>由于</w:t>
      </w:r>
      <w:r w:rsidR="003D1B88" w:rsidRPr="00A415F7">
        <w:rPr>
          <w:rFonts w:hint="eastAsia"/>
        </w:rPr>
        <w:t>IndexedDB</w:t>
      </w:r>
      <w:r w:rsidR="003D1B88">
        <w:rPr>
          <w:rFonts w:hint="eastAsia"/>
        </w:rPr>
        <w:t>的A</w:t>
      </w:r>
      <w:r w:rsidR="003D1B88">
        <w:t>PI</w:t>
      </w:r>
      <w:r w:rsidR="003D1B88">
        <w:rPr>
          <w:rFonts w:hint="eastAsia"/>
        </w:rPr>
        <w:t>十分复杂，并且异常处理并不完善，因此</w:t>
      </w:r>
      <w:r w:rsidR="00FC0C5E">
        <w:rPr>
          <w:rFonts w:hint="eastAsia"/>
        </w:rPr>
        <w:t>使用</w:t>
      </w:r>
      <w:proofErr w:type="spellStart"/>
      <w:r w:rsidR="00AC4A1A">
        <w:t>D</w:t>
      </w:r>
      <w:r w:rsidR="00FC0C5E">
        <w:rPr>
          <w:rFonts w:hint="eastAsia"/>
        </w:rPr>
        <w:t>exie</w:t>
      </w:r>
      <w:proofErr w:type="spellEnd"/>
      <w:r w:rsidR="00FC0C5E">
        <w:rPr>
          <w:rFonts w:hint="eastAsia"/>
        </w:rPr>
        <w:t>封装的A</w:t>
      </w:r>
      <w:r w:rsidR="00FC0C5E">
        <w:t>PI</w:t>
      </w:r>
      <w:r w:rsidR="00FC0C5E">
        <w:rPr>
          <w:rFonts w:hint="eastAsia"/>
        </w:rPr>
        <w:t>来简化对IndexedDB的操作</w:t>
      </w:r>
      <w:r w:rsidR="004F302C">
        <w:rPr>
          <w:rFonts w:hint="eastAsia"/>
        </w:rPr>
        <w:t>。</w:t>
      </w:r>
    </w:p>
    <w:p w14:paraId="49F8F89C" w14:textId="39DD64AA" w:rsidR="00C86E9B" w:rsidRDefault="00C86E9B" w:rsidP="00D0776C">
      <w:pPr>
        <w:pStyle w:val="a0"/>
        <w:numPr>
          <w:ilvl w:val="0"/>
          <w:numId w:val="13"/>
        </w:numPr>
        <w:spacing w:line="360" w:lineRule="auto"/>
      </w:pPr>
      <w:r>
        <w:rPr>
          <w:rFonts w:hint="eastAsia"/>
        </w:rPr>
        <w:t>版本控制：</w:t>
      </w:r>
      <w:r w:rsidR="00002584" w:rsidRPr="00002584">
        <w:rPr>
          <w:rFonts w:hint="eastAsia"/>
        </w:rPr>
        <w:t>使用GitHub完成项目代码、说明文档和版本的管理。</w:t>
      </w:r>
    </w:p>
    <w:p w14:paraId="6F666551" w14:textId="12CF0391" w:rsidR="00C86E9B" w:rsidRDefault="009348D2" w:rsidP="00C86E9B">
      <w:pPr>
        <w:pStyle w:val="a0"/>
        <w:numPr>
          <w:ilvl w:val="0"/>
          <w:numId w:val="13"/>
        </w:numPr>
        <w:spacing w:line="360" w:lineRule="auto"/>
      </w:pPr>
      <w:r>
        <w:rPr>
          <w:rFonts w:hint="eastAsia"/>
        </w:rPr>
        <w:lastRenderedPageBreak/>
        <w:t>网站后端数据库</w:t>
      </w:r>
      <w:r w:rsidR="00C86E9B">
        <w:rPr>
          <w:rFonts w:hint="eastAsia"/>
        </w:rPr>
        <w:t>：</w:t>
      </w:r>
      <w:r w:rsidR="00595C0F">
        <w:rPr>
          <w:rFonts w:hint="eastAsia"/>
        </w:rPr>
        <w:t>为了与前端数据库IndexedDB</w:t>
      </w:r>
      <w:r w:rsidR="00461CCA">
        <w:rPr>
          <w:rFonts w:hint="eastAsia"/>
        </w:rPr>
        <w:t>匹配</w:t>
      </w:r>
      <w:r w:rsidR="00595C0F">
        <w:rPr>
          <w:rFonts w:hint="eastAsia"/>
        </w:rPr>
        <w:t>，</w:t>
      </w:r>
      <w:r w:rsidR="00595C0F" w:rsidRPr="00595C0F">
        <w:rPr>
          <w:rFonts w:hint="eastAsia"/>
        </w:rPr>
        <w:t>在后端数据库上采用了同为</w:t>
      </w:r>
      <w:r w:rsidR="00AC4A1A" w:rsidRPr="00595C0F">
        <w:t>NoSQL</w:t>
      </w:r>
      <w:r w:rsidR="00595C0F" w:rsidRPr="00595C0F">
        <w:rPr>
          <w:rFonts w:hint="eastAsia"/>
        </w:rPr>
        <w:t>型数据库的MongoDB</w:t>
      </w:r>
      <w:r w:rsidR="00595C0F">
        <w:rPr>
          <w:rFonts w:hint="eastAsia"/>
        </w:rPr>
        <w:t>，通过</w:t>
      </w:r>
      <w:r w:rsidR="00B275A9">
        <w:t>N</w:t>
      </w:r>
      <w:r w:rsidR="00595C0F">
        <w:rPr>
          <w:rFonts w:hint="eastAsia"/>
        </w:rPr>
        <w:t>ode.js</w:t>
      </w:r>
      <w:r w:rsidR="00B275A9">
        <w:rPr>
          <w:rFonts w:hint="eastAsia"/>
        </w:rPr>
        <w:t>控制</w:t>
      </w:r>
      <w:r w:rsidR="00595C0F">
        <w:rPr>
          <w:rFonts w:hint="eastAsia"/>
        </w:rPr>
        <w:t>对MongoDB</w:t>
      </w:r>
      <w:r w:rsidR="00B275A9">
        <w:rPr>
          <w:rFonts w:hint="eastAsia"/>
        </w:rPr>
        <w:t>的</w:t>
      </w:r>
      <w:r w:rsidR="00595C0F">
        <w:rPr>
          <w:rFonts w:hint="eastAsia"/>
        </w:rPr>
        <w:t>增删改查等操作。</w:t>
      </w:r>
    </w:p>
    <w:p w14:paraId="11135289" w14:textId="3BD01D3D" w:rsidR="00B275A9" w:rsidRDefault="00B275A9" w:rsidP="00C86E9B">
      <w:pPr>
        <w:pStyle w:val="a0"/>
        <w:numPr>
          <w:ilvl w:val="0"/>
          <w:numId w:val="13"/>
        </w:numPr>
        <w:spacing w:line="360" w:lineRule="auto"/>
      </w:pPr>
      <w:r>
        <w:rPr>
          <w:rFonts w:hint="eastAsia"/>
        </w:rPr>
        <w:t>依赖管理：使用C</w:t>
      </w:r>
      <w:r>
        <w:t>DN</w:t>
      </w:r>
      <w:r>
        <w:rPr>
          <w:rFonts w:hint="eastAsia"/>
        </w:rPr>
        <w:t>与</w:t>
      </w:r>
      <w:r w:rsidR="0037133C">
        <w:t>NPM</w:t>
      </w:r>
      <w:r>
        <w:rPr>
          <w:rFonts w:hint="eastAsia"/>
        </w:rPr>
        <w:t>进行第三方的依赖管理。</w:t>
      </w:r>
    </w:p>
    <w:p w14:paraId="25E3C52E" w14:textId="109CCC54" w:rsidR="00C86E9B" w:rsidRDefault="006F6030" w:rsidP="00C86E9B">
      <w:pPr>
        <w:pStyle w:val="a0"/>
        <w:ind w:firstLine="480"/>
      </w:pPr>
      <w:r w:rsidRPr="006F6030">
        <w:rPr>
          <w:rFonts w:hint="eastAsia"/>
        </w:rPr>
        <w:t>最终成果应该是一款</w:t>
      </w:r>
      <w:r>
        <w:rPr>
          <w:rFonts w:hint="eastAsia"/>
        </w:rPr>
        <w:t>可以接入原有网站，通过一定的浏览器与H</w:t>
      </w:r>
      <w:r>
        <w:t>TTP</w:t>
      </w:r>
      <w:r>
        <w:rPr>
          <w:rFonts w:hint="eastAsia"/>
        </w:rPr>
        <w:t>数据对用户与爬虫进行识别并进行针对性访问限制的</w:t>
      </w:r>
      <w:r w:rsidRPr="006F6030">
        <w:rPr>
          <w:rFonts w:hint="eastAsia"/>
        </w:rPr>
        <w:t>系统。</w:t>
      </w:r>
      <w:r>
        <w:rPr>
          <w:rFonts w:hint="eastAsia"/>
        </w:rPr>
        <w:t>此外，还需要编写</w:t>
      </w:r>
      <w:r w:rsidR="00C86E9B">
        <w:rPr>
          <w:rFonts w:hint="eastAsia"/>
        </w:rPr>
        <w:t>项目</w:t>
      </w:r>
      <w:r>
        <w:rPr>
          <w:rFonts w:hint="eastAsia"/>
        </w:rPr>
        <w:t>的说明</w:t>
      </w:r>
      <w:r w:rsidR="00C86E9B">
        <w:rPr>
          <w:rFonts w:hint="eastAsia"/>
        </w:rPr>
        <w:t>文档，</w:t>
      </w:r>
      <w:r>
        <w:rPr>
          <w:rFonts w:hint="eastAsia"/>
        </w:rPr>
        <w:t>提供代码</w:t>
      </w:r>
      <w:r w:rsidR="00C86E9B">
        <w:rPr>
          <w:rFonts w:hint="eastAsia"/>
        </w:rPr>
        <w:t>以便后续维护。</w:t>
      </w:r>
    </w:p>
    <w:p w14:paraId="3B0FAE47" w14:textId="1F8D1B33" w:rsidR="00D34AEE" w:rsidRDefault="000012B9" w:rsidP="00BC5EA0">
      <w:pPr>
        <w:pStyle w:val="1"/>
        <w:jc w:val="center"/>
        <w:rPr>
          <w:rFonts w:ascii="Times New Roman"/>
        </w:rPr>
      </w:pPr>
      <w:bookmarkStart w:id="6" w:name="_Toc68162926"/>
      <w:r>
        <w:rPr>
          <w:rFonts w:ascii="Times New Roman" w:hint="eastAsia"/>
        </w:rPr>
        <w:t>课题任务进展</w:t>
      </w:r>
      <w:bookmarkEnd w:id="6"/>
    </w:p>
    <w:p w14:paraId="13EBDEF3" w14:textId="1D7858F8" w:rsidR="000012B9" w:rsidRPr="00B52751" w:rsidRDefault="00BC5EA0" w:rsidP="000012B9">
      <w:pPr>
        <w:pStyle w:val="2"/>
        <w:rPr>
          <w:rFonts w:ascii="Times New Roman" w:hAnsi="Times New Roman"/>
          <w:bCs/>
        </w:rPr>
      </w:pPr>
      <w:bookmarkStart w:id="7" w:name="_Toc68162927"/>
      <w:r>
        <w:rPr>
          <w:rFonts w:ascii="Times New Roman" w:hAnsi="Times New Roman" w:hint="eastAsia"/>
          <w:bCs/>
        </w:rPr>
        <w:t>需求分析</w:t>
      </w:r>
      <w:bookmarkEnd w:id="7"/>
    </w:p>
    <w:p w14:paraId="57F3A6D1" w14:textId="4F3BB18E" w:rsidR="007B03EB" w:rsidRDefault="001E4537" w:rsidP="000012B9">
      <w:pPr>
        <w:pStyle w:val="a0"/>
        <w:spacing w:line="360" w:lineRule="auto"/>
        <w:ind w:firstLineChars="200" w:firstLine="480"/>
        <w:rPr>
          <w:rFonts w:ascii="Times New Roman"/>
        </w:rPr>
      </w:pPr>
      <w:r w:rsidRPr="001E4537">
        <w:rPr>
          <w:rFonts w:ascii="Times New Roman" w:hint="eastAsia"/>
        </w:rPr>
        <w:t>本项目的需求主要</w:t>
      </w:r>
      <w:r w:rsidR="00ED258E">
        <w:rPr>
          <w:rFonts w:ascii="Times New Roman" w:hint="eastAsia"/>
        </w:rPr>
        <w:t>集中在数据的收取与处理方面，</w:t>
      </w:r>
      <w:r w:rsidRPr="001E4537">
        <w:rPr>
          <w:rFonts w:ascii="Times New Roman" w:hint="eastAsia"/>
        </w:rPr>
        <w:t>可分为如下几部分：</w:t>
      </w:r>
      <w:r w:rsidR="00ED258E">
        <w:rPr>
          <w:rFonts w:ascii="Times New Roman" w:hint="eastAsia"/>
        </w:rPr>
        <w:t>记录用户</w:t>
      </w:r>
      <w:r w:rsidR="005050BB">
        <w:rPr>
          <w:rFonts w:ascii="Times New Roman" w:hint="eastAsia"/>
        </w:rPr>
        <w:t>标识</w:t>
      </w:r>
      <w:r w:rsidR="00ED258E">
        <w:rPr>
          <w:rFonts w:ascii="Times New Roman" w:hint="eastAsia"/>
        </w:rPr>
        <w:t>数据</w:t>
      </w:r>
      <w:r w:rsidRPr="001E4537">
        <w:rPr>
          <w:rFonts w:ascii="Times New Roman" w:hint="eastAsia"/>
        </w:rPr>
        <w:t>、</w:t>
      </w:r>
      <w:r w:rsidR="00ED258E">
        <w:rPr>
          <w:rFonts w:ascii="Times New Roman" w:hint="eastAsia"/>
        </w:rPr>
        <w:t>标记用户</w:t>
      </w:r>
      <w:r w:rsidRPr="001E4537">
        <w:rPr>
          <w:rFonts w:ascii="Times New Roman" w:hint="eastAsia"/>
        </w:rPr>
        <w:t>、</w:t>
      </w:r>
      <w:r w:rsidR="00ED258E">
        <w:rPr>
          <w:rFonts w:ascii="Times New Roman" w:hint="eastAsia"/>
        </w:rPr>
        <w:t>记录用户请求数据</w:t>
      </w:r>
      <w:r w:rsidRPr="001E4537">
        <w:rPr>
          <w:rFonts w:ascii="Times New Roman" w:hint="eastAsia"/>
        </w:rPr>
        <w:t>、</w:t>
      </w:r>
      <w:r w:rsidR="00ED258E">
        <w:rPr>
          <w:rFonts w:ascii="Times New Roman" w:hint="eastAsia"/>
        </w:rPr>
        <w:t>标记爬虫以及</w:t>
      </w:r>
      <w:r w:rsidR="00DA6365">
        <w:rPr>
          <w:rFonts w:ascii="Times New Roman" w:hint="eastAsia"/>
        </w:rPr>
        <w:t>设置</w:t>
      </w:r>
      <w:r w:rsidR="00ED258E">
        <w:rPr>
          <w:rFonts w:ascii="Times New Roman" w:hint="eastAsia"/>
        </w:rPr>
        <w:t>接口访问限制</w:t>
      </w:r>
      <w:r w:rsidR="00D553E3">
        <w:rPr>
          <w:rFonts w:ascii="Times New Roman" w:hint="eastAsia"/>
        </w:rPr>
        <w:t>。</w:t>
      </w:r>
      <w:r w:rsidR="00ED258E">
        <w:rPr>
          <w:rFonts w:ascii="Times New Roman" w:hint="eastAsia"/>
        </w:rPr>
        <w:t>项目的用例图如图</w:t>
      </w:r>
      <w:r w:rsidR="00ED258E">
        <w:rPr>
          <w:rFonts w:ascii="Times New Roman"/>
        </w:rPr>
        <w:t>2-1</w:t>
      </w:r>
      <w:r w:rsidR="00ED258E">
        <w:rPr>
          <w:rFonts w:ascii="Times New Roman" w:hint="eastAsia"/>
        </w:rPr>
        <w:t>所示。</w:t>
      </w:r>
    </w:p>
    <w:p w14:paraId="541C92BC" w14:textId="3CBAD8B0" w:rsidR="007B03EB" w:rsidRDefault="00D57A80" w:rsidP="007B03EB">
      <w:pPr>
        <w:pStyle w:val="a0"/>
        <w:spacing w:line="360" w:lineRule="auto"/>
        <w:ind w:firstLine="0"/>
        <w:jc w:val="center"/>
        <w:rPr>
          <w:rFonts w:ascii="Times New Roman"/>
        </w:rPr>
      </w:pPr>
      <w:r w:rsidRPr="00D57A80">
        <w:rPr>
          <w:rFonts w:ascii="Times New Roman"/>
          <w:noProof/>
        </w:rPr>
        <w:lastRenderedPageBreak/>
        <w:drawing>
          <wp:inline distT="0" distB="0" distL="0" distR="0" wp14:anchorId="2BDD3AFD" wp14:editId="189E758F">
            <wp:extent cx="3543300" cy="500708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539" cy="502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EDE2" w14:textId="01328648" w:rsidR="007B03EB" w:rsidRDefault="007B03EB" w:rsidP="007B03EB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</w:t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用例图</w:t>
      </w:r>
    </w:p>
    <w:p w14:paraId="0A561F7F" w14:textId="77777777" w:rsidR="00125EAB" w:rsidRPr="00125EAB" w:rsidRDefault="00125EAB" w:rsidP="00125EAB"/>
    <w:p w14:paraId="6140A651" w14:textId="64E73E2D" w:rsidR="007B03EB" w:rsidRDefault="00142B46" w:rsidP="000012B9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记录用户浏览器数据的用例说明见表</w:t>
      </w:r>
      <w:r>
        <w:rPr>
          <w:rFonts w:ascii="Times New Roman" w:hint="eastAsia"/>
        </w:rPr>
        <w:t>2</w:t>
      </w:r>
      <w:r>
        <w:rPr>
          <w:rFonts w:ascii="Times New Roman"/>
        </w:rPr>
        <w:t>-1</w:t>
      </w:r>
      <w:r>
        <w:rPr>
          <w:rFonts w:ascii="Times New Roman" w:hint="eastAsia"/>
        </w:rPr>
        <w:t>。</w:t>
      </w:r>
    </w:p>
    <w:p w14:paraId="0590C2B5" w14:textId="355B12CB" w:rsidR="00142B46" w:rsidRDefault="00142B46" w:rsidP="00142B46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kern w:val="0"/>
          <w:sz w:val="21"/>
        </w:rPr>
      </w:pPr>
      <w:r>
        <w:rPr>
          <w:rFonts w:ascii="黑体" w:eastAsia="黑体" w:hAnsi="黑体" w:hint="eastAsia"/>
          <w:b/>
          <w:sz w:val="21"/>
        </w:rPr>
        <w:t>表2</w:t>
      </w:r>
      <w:r>
        <w:rPr>
          <w:rFonts w:ascii="黑体" w:eastAsia="黑体" w:hAnsi="黑体"/>
          <w:b/>
          <w:sz w:val="21"/>
        </w:rPr>
        <w:t>-</w:t>
      </w:r>
      <w:r>
        <w:rPr>
          <w:rFonts w:ascii="黑体" w:eastAsia="黑体" w:hAnsi="黑体" w:hint="eastAsia"/>
          <w:b/>
          <w:sz w:val="21"/>
        </w:rPr>
        <w:t xml:space="preserve">1 </w:t>
      </w:r>
      <w:r w:rsidR="0069705C" w:rsidRPr="0069705C">
        <w:rPr>
          <w:rFonts w:ascii="黑体" w:eastAsia="黑体" w:hAnsi="黑体" w:hint="eastAsia"/>
          <w:b/>
          <w:sz w:val="21"/>
        </w:rPr>
        <w:t>记录用户</w:t>
      </w:r>
      <w:r w:rsidR="00AF5599">
        <w:rPr>
          <w:rFonts w:ascii="黑体" w:eastAsia="黑体" w:hAnsi="黑体" w:hint="eastAsia"/>
          <w:b/>
          <w:sz w:val="21"/>
        </w:rPr>
        <w:t>标识</w:t>
      </w:r>
      <w:r w:rsidR="0069705C" w:rsidRPr="0069705C">
        <w:rPr>
          <w:rFonts w:ascii="黑体" w:eastAsia="黑体" w:hAnsi="黑体" w:hint="eastAsia"/>
          <w:b/>
          <w:sz w:val="21"/>
        </w:rPr>
        <w:t>数据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6"/>
        <w:gridCol w:w="6856"/>
      </w:tblGrid>
      <w:tr w:rsidR="00142B46" w14:paraId="354DFE0B" w14:textId="77777777" w:rsidTr="00142B46">
        <w:tc>
          <w:tcPr>
            <w:tcW w:w="8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1D8A4B49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用例名称</w:t>
            </w:r>
          </w:p>
        </w:tc>
        <w:tc>
          <w:tcPr>
            <w:tcW w:w="4139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76E577" w14:textId="05875227" w:rsidR="00142B46" w:rsidRDefault="0096178E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 w:rsidRPr="0096178E">
              <w:rPr>
                <w:rFonts w:hint="eastAsia"/>
                <w:bCs/>
                <w:sz w:val="21"/>
                <w:szCs w:val="21"/>
              </w:rPr>
              <w:t>记录用户浏览器数据</w:t>
            </w:r>
          </w:p>
        </w:tc>
      </w:tr>
      <w:tr w:rsidR="00142B46" w14:paraId="65D3FD0E" w14:textId="77777777" w:rsidTr="00142B46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17B07C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简要描述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3DA3947" w14:textId="7AC9A1A4" w:rsidR="00142B46" w:rsidRDefault="00142B46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该用例描述了系统</w:t>
            </w:r>
            <w:r w:rsidR="00D01F1C" w:rsidRPr="00D01F1C">
              <w:rPr>
                <w:rFonts w:hint="eastAsia"/>
                <w:bCs/>
                <w:sz w:val="21"/>
                <w:szCs w:val="21"/>
              </w:rPr>
              <w:t>记录用户浏览器数据</w:t>
            </w:r>
            <w:r>
              <w:rPr>
                <w:rFonts w:hint="eastAsia"/>
                <w:bCs/>
                <w:sz w:val="21"/>
                <w:szCs w:val="21"/>
              </w:rPr>
              <w:t>的过程</w:t>
            </w:r>
          </w:p>
        </w:tc>
      </w:tr>
      <w:tr w:rsidR="00142B46" w14:paraId="3842C7C9" w14:textId="77777777" w:rsidTr="00142B46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9FFEFF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506283E" w14:textId="6390B19D" w:rsidR="00142B46" w:rsidRDefault="006436AB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网站管理员</w:t>
            </w:r>
          </w:p>
        </w:tc>
      </w:tr>
      <w:tr w:rsidR="00142B46" w14:paraId="29E4EBB5" w14:textId="77777777" w:rsidTr="00142B46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F74E1F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涉众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E7CEEE0" w14:textId="58F8D896" w:rsidR="00142B46" w:rsidRDefault="00E1257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用户</w:t>
            </w:r>
          </w:p>
        </w:tc>
      </w:tr>
      <w:tr w:rsidR="00142B46" w14:paraId="79A9760F" w14:textId="77777777" w:rsidTr="00142B46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333A8C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E59E4C1" w14:textId="77777777" w:rsidR="00142B46" w:rsidRDefault="00142B46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用户进入到网站</w:t>
            </w:r>
          </w:p>
        </w:tc>
      </w:tr>
      <w:tr w:rsidR="00142B46" w14:paraId="5F18AC2F" w14:textId="77777777" w:rsidTr="00142B46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231542" w14:textId="77777777" w:rsidR="00142B46" w:rsidRDefault="00142B46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后置条件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DF36FE6" w14:textId="20EF865F" w:rsidR="00142B46" w:rsidRDefault="007C3E5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记录成功后</w:t>
            </w:r>
            <w:r w:rsidR="00F26F39">
              <w:rPr>
                <w:rFonts w:hint="eastAsia"/>
                <w:bCs/>
                <w:sz w:val="21"/>
                <w:szCs w:val="21"/>
              </w:rPr>
              <w:t>进行用户标记</w:t>
            </w:r>
          </w:p>
        </w:tc>
      </w:tr>
      <w:tr w:rsidR="00142B46" w14:paraId="1E8235CE" w14:textId="77777777" w:rsidTr="00142B46">
        <w:trPr>
          <w:trHeight w:val="40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hideMark/>
          </w:tcPr>
          <w:p w14:paraId="50927AEA" w14:textId="77777777" w:rsidR="00142B46" w:rsidRDefault="00142B46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基本事件流</w:t>
            </w:r>
          </w:p>
        </w:tc>
      </w:tr>
      <w:tr w:rsidR="00142B46" w14:paraId="4B1780C7" w14:textId="77777777" w:rsidTr="00142B46">
        <w:trPr>
          <w:trHeight w:val="140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456EEAA" w14:textId="1E8C23CD" w:rsidR="00142B46" w:rsidRDefault="00142B46" w:rsidP="00142B46">
            <w:pPr>
              <w:numPr>
                <w:ilvl w:val="0"/>
                <w:numId w:val="16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C3E5C">
              <w:rPr>
                <w:rFonts w:hint="eastAsia"/>
                <w:sz w:val="21"/>
                <w:szCs w:val="21"/>
              </w:rPr>
              <w:t>进入网站</w:t>
            </w:r>
          </w:p>
          <w:p w14:paraId="160EA689" w14:textId="07B7DD90" w:rsidR="00142B46" w:rsidRDefault="00142B46" w:rsidP="00142B46">
            <w:pPr>
              <w:numPr>
                <w:ilvl w:val="0"/>
                <w:numId w:val="16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7C3E5C">
              <w:rPr>
                <w:rFonts w:hint="eastAsia"/>
                <w:sz w:val="21"/>
                <w:szCs w:val="21"/>
              </w:rPr>
              <w:t>收集</w:t>
            </w:r>
            <w:r w:rsidR="007C3E5C" w:rsidRPr="00D01F1C">
              <w:rPr>
                <w:rFonts w:hint="eastAsia"/>
                <w:bCs/>
                <w:sz w:val="21"/>
                <w:szCs w:val="21"/>
              </w:rPr>
              <w:t>用户浏览器</w:t>
            </w:r>
            <w:r w:rsidR="007C3E5C">
              <w:rPr>
                <w:rFonts w:hint="eastAsia"/>
                <w:bCs/>
                <w:sz w:val="21"/>
                <w:szCs w:val="21"/>
              </w:rPr>
              <w:t>等数据，</w:t>
            </w:r>
            <w:r w:rsidR="00D74A17">
              <w:rPr>
                <w:rFonts w:hint="eastAsia"/>
                <w:bCs/>
                <w:sz w:val="21"/>
                <w:szCs w:val="21"/>
              </w:rPr>
              <w:t>包括</w:t>
            </w:r>
            <w:proofErr w:type="spellStart"/>
            <w:r w:rsidR="00D74A17">
              <w:rPr>
                <w:rFonts w:hint="eastAsia"/>
                <w:bCs/>
                <w:sz w:val="21"/>
                <w:szCs w:val="21"/>
              </w:rPr>
              <w:t>useragent</w:t>
            </w:r>
            <w:proofErr w:type="spellEnd"/>
            <w:r w:rsidR="00D74A17">
              <w:rPr>
                <w:rFonts w:hint="eastAsia"/>
                <w:bCs/>
                <w:sz w:val="21"/>
                <w:szCs w:val="21"/>
              </w:rPr>
              <w:t>、</w:t>
            </w:r>
            <w:proofErr w:type="spellStart"/>
            <w:r w:rsidR="00D74A17">
              <w:rPr>
                <w:rFonts w:hint="eastAsia"/>
                <w:bCs/>
                <w:sz w:val="21"/>
                <w:szCs w:val="21"/>
              </w:rPr>
              <w:t>ip</w:t>
            </w:r>
            <w:proofErr w:type="spellEnd"/>
            <w:r w:rsidR="00D74A17">
              <w:rPr>
                <w:rFonts w:hint="eastAsia"/>
                <w:bCs/>
                <w:sz w:val="21"/>
                <w:szCs w:val="21"/>
              </w:rPr>
              <w:t>地址、</w:t>
            </w:r>
            <w:r w:rsidR="00D74A17">
              <w:rPr>
                <w:rFonts w:hint="eastAsia"/>
                <w:bCs/>
                <w:sz w:val="21"/>
                <w:szCs w:val="21"/>
              </w:rPr>
              <w:t>fingerprint</w:t>
            </w:r>
            <w:r w:rsidR="00D74A17">
              <w:rPr>
                <w:rFonts w:hint="eastAsia"/>
                <w:bCs/>
                <w:sz w:val="21"/>
                <w:szCs w:val="21"/>
              </w:rPr>
              <w:t>等。</w:t>
            </w:r>
            <w:r w:rsidR="000B704F">
              <w:rPr>
                <w:rFonts w:hint="eastAsia"/>
                <w:bCs/>
                <w:sz w:val="21"/>
                <w:szCs w:val="21"/>
              </w:rPr>
              <w:t>（</w:t>
            </w:r>
            <w:r w:rsidR="000B704F">
              <w:rPr>
                <w:rFonts w:hint="eastAsia"/>
                <w:bCs/>
                <w:sz w:val="21"/>
                <w:szCs w:val="21"/>
              </w:rPr>
              <w:t>A</w:t>
            </w:r>
            <w:r w:rsidR="000B704F">
              <w:rPr>
                <w:bCs/>
                <w:sz w:val="21"/>
                <w:szCs w:val="21"/>
              </w:rPr>
              <w:t>-2</w:t>
            </w:r>
            <w:r w:rsidR="000B704F">
              <w:rPr>
                <w:rFonts w:hint="eastAsia"/>
                <w:bCs/>
                <w:sz w:val="21"/>
                <w:szCs w:val="21"/>
              </w:rPr>
              <w:t>）</w:t>
            </w:r>
          </w:p>
        </w:tc>
      </w:tr>
      <w:tr w:rsidR="00142B46" w14:paraId="1A8ACDE5" w14:textId="77777777" w:rsidTr="00142B46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FB4362C" w14:textId="77777777" w:rsidR="00142B46" w:rsidRDefault="00142B46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备选事件流</w:t>
            </w:r>
          </w:p>
          <w:p w14:paraId="1F8F14B2" w14:textId="21D1AA65" w:rsidR="00142B46" w:rsidRDefault="00142B46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 xml:space="preserve">A-2 </w:t>
            </w:r>
            <w:r w:rsidR="004E3637">
              <w:rPr>
                <w:rFonts w:hint="eastAsia"/>
                <w:bCs/>
                <w:sz w:val="21"/>
                <w:szCs w:val="21"/>
              </w:rPr>
              <w:t>存在无法获取的数据</w:t>
            </w:r>
          </w:p>
          <w:p w14:paraId="5ACD8C43" w14:textId="61CC7EAD" w:rsidR="00142B46" w:rsidRPr="000E0440" w:rsidRDefault="00142B46" w:rsidP="000E0440">
            <w:pPr>
              <w:tabs>
                <w:tab w:val="left" w:pos="993"/>
              </w:tabs>
              <w:ind w:left="420"/>
              <w:rPr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1.</w:t>
            </w:r>
            <w:r w:rsidR="004E3637">
              <w:rPr>
                <w:rFonts w:hint="eastAsia"/>
                <w:bCs/>
                <w:sz w:val="21"/>
                <w:szCs w:val="21"/>
              </w:rPr>
              <w:t>以</w:t>
            </w:r>
            <w:r w:rsidR="004E3637">
              <w:rPr>
                <w:rFonts w:hint="eastAsia"/>
                <w:bCs/>
                <w:sz w:val="21"/>
                <w:szCs w:val="21"/>
              </w:rPr>
              <w:t>undefined</w:t>
            </w:r>
            <w:r w:rsidR="004E3637">
              <w:rPr>
                <w:rFonts w:hint="eastAsia"/>
                <w:bCs/>
                <w:sz w:val="21"/>
                <w:szCs w:val="21"/>
              </w:rPr>
              <w:t>代替</w:t>
            </w:r>
          </w:p>
        </w:tc>
      </w:tr>
      <w:tr w:rsidR="00142B46" w14:paraId="634F7B78" w14:textId="77777777" w:rsidTr="00142B46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A097EB7" w14:textId="15107197" w:rsidR="00142B46" w:rsidRDefault="00142B46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补充约束</w:t>
            </w:r>
          </w:p>
          <w:p w14:paraId="394F18FC" w14:textId="0370AFAF" w:rsidR="00E53D38" w:rsidRDefault="00E53D38" w:rsidP="00E53D38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  <w:p w14:paraId="48A7AAC7" w14:textId="0B075BD2" w:rsidR="00142B46" w:rsidRDefault="00142B46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</w:p>
        </w:tc>
      </w:tr>
      <w:tr w:rsidR="00142B46" w14:paraId="7DDAB66E" w14:textId="77777777" w:rsidTr="00142B46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408900" w14:textId="77777777" w:rsidR="00142B46" w:rsidRDefault="00142B46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待解决问题</w:t>
            </w:r>
          </w:p>
          <w:p w14:paraId="75D4C01B" w14:textId="77777777" w:rsidR="00142B46" w:rsidRDefault="00142B46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</w:tbl>
    <w:p w14:paraId="164942FB" w14:textId="3ECD4237" w:rsidR="00142B46" w:rsidRDefault="00142B46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29C95AF9" w14:textId="2B514414" w:rsidR="000B704F" w:rsidRDefault="000B704F" w:rsidP="000B704F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标记用户的用例说明见表</w:t>
      </w:r>
      <w:r>
        <w:rPr>
          <w:rFonts w:ascii="Times New Roman" w:hint="eastAsia"/>
        </w:rPr>
        <w:t>2</w:t>
      </w:r>
      <w:r>
        <w:rPr>
          <w:rFonts w:ascii="Times New Roman"/>
        </w:rPr>
        <w:t>-2</w:t>
      </w:r>
      <w:r>
        <w:rPr>
          <w:rFonts w:ascii="Times New Roman" w:hint="eastAsia"/>
        </w:rPr>
        <w:t>。</w:t>
      </w:r>
    </w:p>
    <w:p w14:paraId="2CB3C226" w14:textId="4ED8F2D1" w:rsidR="000B704F" w:rsidRDefault="000B704F" w:rsidP="000B704F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kern w:val="0"/>
          <w:sz w:val="21"/>
        </w:rPr>
      </w:pPr>
      <w:r>
        <w:rPr>
          <w:rFonts w:ascii="黑体" w:eastAsia="黑体" w:hAnsi="黑体" w:hint="eastAsia"/>
          <w:b/>
          <w:sz w:val="21"/>
        </w:rPr>
        <w:t>表2</w:t>
      </w:r>
      <w:r>
        <w:rPr>
          <w:rFonts w:ascii="黑体" w:eastAsia="黑体" w:hAnsi="黑体"/>
          <w:b/>
          <w:sz w:val="21"/>
        </w:rPr>
        <w:t>-2</w:t>
      </w:r>
      <w:r>
        <w:rPr>
          <w:rFonts w:ascii="黑体" w:eastAsia="黑体" w:hAnsi="黑体" w:hint="eastAsia"/>
          <w:b/>
          <w:sz w:val="21"/>
        </w:rPr>
        <w:t xml:space="preserve"> </w:t>
      </w:r>
      <w:r w:rsidRPr="000B704F">
        <w:rPr>
          <w:rFonts w:ascii="黑体" w:eastAsia="黑体" w:hAnsi="黑体" w:hint="eastAsia"/>
          <w:b/>
          <w:sz w:val="21"/>
        </w:rPr>
        <w:t>标记用户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6"/>
        <w:gridCol w:w="6856"/>
      </w:tblGrid>
      <w:tr w:rsidR="000B704F" w14:paraId="5D669251" w14:textId="77777777" w:rsidTr="00D0776C">
        <w:tc>
          <w:tcPr>
            <w:tcW w:w="8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72BEE6B" w14:textId="77777777" w:rsidR="000B704F" w:rsidRDefault="000B704F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用例名称</w:t>
            </w:r>
          </w:p>
        </w:tc>
        <w:tc>
          <w:tcPr>
            <w:tcW w:w="4139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B6644B4" w14:textId="3BF9F22B" w:rsidR="000B704F" w:rsidRDefault="00DA0144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 w:rsidRPr="00DA0144">
              <w:rPr>
                <w:rFonts w:hint="eastAsia"/>
                <w:bCs/>
                <w:sz w:val="21"/>
                <w:szCs w:val="21"/>
              </w:rPr>
              <w:t>标记用户</w:t>
            </w:r>
          </w:p>
        </w:tc>
      </w:tr>
      <w:tr w:rsidR="000B704F" w14:paraId="649355C3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0820F7" w14:textId="77777777" w:rsidR="000B704F" w:rsidRDefault="000B704F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简要描述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9E58105" w14:textId="447B9719" w:rsidR="000B704F" w:rsidRDefault="000B704F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该用例描述了系统</w:t>
            </w:r>
            <w:r w:rsidR="00861CD1">
              <w:rPr>
                <w:rFonts w:hint="eastAsia"/>
                <w:bCs/>
                <w:sz w:val="21"/>
                <w:szCs w:val="21"/>
              </w:rPr>
              <w:t>根据获取的数据标记用户</w:t>
            </w:r>
            <w:r>
              <w:rPr>
                <w:rFonts w:hint="eastAsia"/>
                <w:bCs/>
                <w:sz w:val="21"/>
                <w:szCs w:val="21"/>
              </w:rPr>
              <w:t>的过程</w:t>
            </w:r>
          </w:p>
        </w:tc>
      </w:tr>
      <w:tr w:rsidR="000B704F" w14:paraId="065C43E0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4DF57B" w14:textId="77777777" w:rsidR="000B704F" w:rsidRDefault="000B704F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0CF28C7" w14:textId="77777777" w:rsidR="000B704F" w:rsidRDefault="000B704F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网站管理员</w:t>
            </w:r>
          </w:p>
        </w:tc>
      </w:tr>
      <w:tr w:rsidR="000B704F" w14:paraId="01C59748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A489DF" w14:textId="77777777" w:rsidR="000B704F" w:rsidRDefault="000B704F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涉众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F49EAE7" w14:textId="6DB3BA53" w:rsidR="000B704F" w:rsidRDefault="009435EA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无</w:t>
            </w:r>
          </w:p>
        </w:tc>
      </w:tr>
      <w:tr w:rsidR="000B704F" w14:paraId="1AC81D2D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496646" w14:textId="77777777" w:rsidR="000B704F" w:rsidRDefault="000B704F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EE538FD" w14:textId="1F8DE875" w:rsidR="000B704F" w:rsidRDefault="008D6972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已经获得用户浏览器等数据</w:t>
            </w:r>
          </w:p>
        </w:tc>
      </w:tr>
      <w:tr w:rsidR="000B704F" w14:paraId="4FADBA34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1403F8" w14:textId="77777777" w:rsidR="000B704F" w:rsidRDefault="000B704F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CE8F28C" w14:textId="466164EC" w:rsidR="000B704F" w:rsidRDefault="00F26F39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标记</w:t>
            </w:r>
            <w:r w:rsidR="000B704F">
              <w:rPr>
                <w:rFonts w:hint="eastAsia"/>
                <w:bCs/>
                <w:sz w:val="21"/>
                <w:szCs w:val="21"/>
              </w:rPr>
              <w:t>成功后保存到数据库中</w:t>
            </w:r>
          </w:p>
        </w:tc>
      </w:tr>
      <w:tr w:rsidR="000B704F" w14:paraId="19159CFB" w14:textId="77777777" w:rsidTr="00D0776C">
        <w:trPr>
          <w:trHeight w:val="40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hideMark/>
          </w:tcPr>
          <w:p w14:paraId="56CD3275" w14:textId="77777777" w:rsidR="000B704F" w:rsidRDefault="000B704F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基本事件流</w:t>
            </w:r>
          </w:p>
        </w:tc>
      </w:tr>
      <w:tr w:rsidR="000B704F" w14:paraId="51F34668" w14:textId="77777777" w:rsidTr="00D0776C">
        <w:trPr>
          <w:trHeight w:val="140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6D3400EE" w14:textId="382BC390" w:rsidR="000B704F" w:rsidRDefault="004C4959" w:rsidP="000B704F">
            <w:pPr>
              <w:numPr>
                <w:ilvl w:val="0"/>
                <w:numId w:val="19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传入收集到的用户浏览器等信息</w:t>
            </w:r>
          </w:p>
          <w:p w14:paraId="7F1489B1" w14:textId="3D63B2B5" w:rsidR="000B704F" w:rsidRDefault="00E62466" w:rsidP="000B704F">
            <w:pPr>
              <w:numPr>
                <w:ilvl w:val="0"/>
                <w:numId w:val="19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根据数据区分用户后，存入</w:t>
            </w:r>
            <w:r>
              <w:rPr>
                <w:rFonts w:hint="eastAsia"/>
                <w:sz w:val="21"/>
                <w:szCs w:val="21"/>
              </w:rPr>
              <w:t>IndexedDB</w:t>
            </w:r>
            <w:r>
              <w:rPr>
                <w:rFonts w:hint="eastAsia"/>
                <w:sz w:val="21"/>
                <w:szCs w:val="21"/>
              </w:rPr>
              <w:t>中，并同步到</w:t>
            </w:r>
            <w:r>
              <w:rPr>
                <w:rFonts w:hint="eastAsia"/>
                <w:sz w:val="21"/>
                <w:szCs w:val="21"/>
              </w:rPr>
              <w:t>MongoDB</w:t>
            </w:r>
            <w:r>
              <w:rPr>
                <w:rFonts w:hint="eastAsia"/>
                <w:sz w:val="21"/>
                <w:szCs w:val="21"/>
              </w:rPr>
              <w:t>。</w:t>
            </w:r>
            <w:r w:rsidR="00536862">
              <w:rPr>
                <w:rFonts w:hint="eastAsia"/>
                <w:sz w:val="21"/>
                <w:szCs w:val="21"/>
              </w:rPr>
              <w:t>（</w:t>
            </w:r>
            <w:r w:rsidR="00536862">
              <w:rPr>
                <w:rFonts w:hint="eastAsia"/>
                <w:sz w:val="21"/>
                <w:szCs w:val="21"/>
              </w:rPr>
              <w:t>B</w:t>
            </w:r>
            <w:r w:rsidR="00536862">
              <w:rPr>
                <w:sz w:val="21"/>
                <w:szCs w:val="21"/>
              </w:rPr>
              <w:t>-2</w:t>
            </w:r>
            <w:r w:rsidR="00536862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B704F" w14:paraId="748EB4DD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CE0EE67" w14:textId="77777777" w:rsidR="000B704F" w:rsidRDefault="000B704F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备选事件流</w:t>
            </w:r>
          </w:p>
          <w:p w14:paraId="5C26D177" w14:textId="496A257D" w:rsidR="000B704F" w:rsidRDefault="00536862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B</w:t>
            </w:r>
            <w:r w:rsidR="000B704F">
              <w:rPr>
                <w:bCs/>
                <w:sz w:val="21"/>
                <w:szCs w:val="21"/>
              </w:rPr>
              <w:t xml:space="preserve">-2 </w:t>
            </w:r>
            <w:r>
              <w:rPr>
                <w:rFonts w:hint="eastAsia"/>
                <w:bCs/>
                <w:sz w:val="21"/>
                <w:szCs w:val="21"/>
              </w:rPr>
              <w:t>同一用户已存在</w:t>
            </w:r>
          </w:p>
          <w:p w14:paraId="69E2925A" w14:textId="34156FAC" w:rsidR="000B704F" w:rsidRPr="00536862" w:rsidRDefault="00536862" w:rsidP="00536862">
            <w:pPr>
              <w:pStyle w:val="aff2"/>
              <w:numPr>
                <w:ilvl w:val="0"/>
                <w:numId w:val="20"/>
              </w:numPr>
              <w:tabs>
                <w:tab w:val="left" w:pos="993"/>
              </w:tabs>
              <w:ind w:firstLineChars="0"/>
              <w:rPr>
                <w:bCs/>
                <w:sz w:val="21"/>
                <w:szCs w:val="21"/>
              </w:rPr>
            </w:pPr>
            <w:r w:rsidRPr="00536862">
              <w:rPr>
                <w:rFonts w:hint="eastAsia"/>
                <w:bCs/>
                <w:sz w:val="21"/>
                <w:szCs w:val="21"/>
              </w:rPr>
              <w:lastRenderedPageBreak/>
              <w:t>检查数据是否重复</w:t>
            </w:r>
          </w:p>
          <w:p w14:paraId="583E995F" w14:textId="603801C0" w:rsidR="00536862" w:rsidRPr="00536862" w:rsidRDefault="00536862" w:rsidP="00536862">
            <w:pPr>
              <w:pStyle w:val="aff2"/>
              <w:numPr>
                <w:ilvl w:val="0"/>
                <w:numId w:val="20"/>
              </w:numPr>
              <w:tabs>
                <w:tab w:val="left" w:pos="993"/>
              </w:tabs>
              <w:ind w:firstLineChars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添加不重复的新数据</w:t>
            </w:r>
          </w:p>
        </w:tc>
      </w:tr>
      <w:tr w:rsidR="000B704F" w14:paraId="7010AAED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1BD7CF2" w14:textId="77777777" w:rsidR="000B704F" w:rsidRDefault="000B704F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lastRenderedPageBreak/>
              <w:t>补充约束</w:t>
            </w:r>
          </w:p>
          <w:p w14:paraId="7D6F10B9" w14:textId="77777777" w:rsidR="000B704F" w:rsidRDefault="000B704F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  <w:p w14:paraId="28E18DFB" w14:textId="77777777" w:rsidR="000B704F" w:rsidRDefault="000B704F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</w:p>
        </w:tc>
      </w:tr>
      <w:tr w:rsidR="000B704F" w14:paraId="0CB7CDAD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7A30A5" w14:textId="77777777" w:rsidR="000B704F" w:rsidRDefault="000B704F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待解决问题</w:t>
            </w:r>
          </w:p>
          <w:p w14:paraId="4CA90F2B" w14:textId="77777777" w:rsidR="000B704F" w:rsidRDefault="000B704F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</w:tbl>
    <w:p w14:paraId="63720F7F" w14:textId="0A36E41A" w:rsidR="000B704F" w:rsidRDefault="000B704F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79530D96" w14:textId="2D931193" w:rsidR="00397105" w:rsidRDefault="00397105" w:rsidP="00397105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记录用户请求数据的用例说明见表</w:t>
      </w:r>
      <w:r>
        <w:rPr>
          <w:rFonts w:ascii="Times New Roman" w:hint="eastAsia"/>
        </w:rPr>
        <w:t>2</w:t>
      </w:r>
      <w:r>
        <w:rPr>
          <w:rFonts w:ascii="Times New Roman"/>
        </w:rPr>
        <w:t>-3</w:t>
      </w:r>
      <w:r>
        <w:rPr>
          <w:rFonts w:ascii="Times New Roman" w:hint="eastAsia"/>
        </w:rPr>
        <w:t>。</w:t>
      </w:r>
    </w:p>
    <w:p w14:paraId="023D1F05" w14:textId="63300DF6" w:rsidR="00397105" w:rsidRDefault="00397105" w:rsidP="00397105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kern w:val="0"/>
          <w:sz w:val="21"/>
        </w:rPr>
      </w:pPr>
      <w:r>
        <w:rPr>
          <w:rFonts w:ascii="黑体" w:eastAsia="黑体" w:hAnsi="黑体" w:hint="eastAsia"/>
          <w:b/>
          <w:sz w:val="21"/>
        </w:rPr>
        <w:t>表2</w:t>
      </w:r>
      <w:r>
        <w:rPr>
          <w:rFonts w:ascii="黑体" w:eastAsia="黑体" w:hAnsi="黑体"/>
          <w:b/>
          <w:sz w:val="21"/>
        </w:rPr>
        <w:t>-3</w:t>
      </w:r>
      <w:r>
        <w:rPr>
          <w:rFonts w:ascii="黑体" w:eastAsia="黑体" w:hAnsi="黑体" w:hint="eastAsia"/>
          <w:b/>
          <w:sz w:val="21"/>
        </w:rPr>
        <w:t xml:space="preserve"> </w:t>
      </w:r>
      <w:r w:rsidRPr="0069705C">
        <w:rPr>
          <w:rFonts w:ascii="黑体" w:eastAsia="黑体" w:hAnsi="黑体" w:hint="eastAsia"/>
          <w:b/>
          <w:sz w:val="21"/>
        </w:rPr>
        <w:t>记录用户</w:t>
      </w:r>
      <w:r>
        <w:rPr>
          <w:rFonts w:ascii="黑体" w:eastAsia="黑体" w:hAnsi="黑体" w:hint="eastAsia"/>
          <w:b/>
          <w:sz w:val="21"/>
        </w:rPr>
        <w:t>请求</w:t>
      </w:r>
      <w:r w:rsidRPr="0069705C">
        <w:rPr>
          <w:rFonts w:ascii="黑体" w:eastAsia="黑体" w:hAnsi="黑体" w:hint="eastAsia"/>
          <w:b/>
          <w:sz w:val="21"/>
        </w:rPr>
        <w:t>数据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6"/>
        <w:gridCol w:w="6856"/>
      </w:tblGrid>
      <w:tr w:rsidR="00397105" w14:paraId="05785716" w14:textId="77777777" w:rsidTr="00D0776C">
        <w:tc>
          <w:tcPr>
            <w:tcW w:w="8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7DDBA91A" w14:textId="77777777" w:rsidR="00397105" w:rsidRDefault="00397105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用例名称</w:t>
            </w:r>
          </w:p>
        </w:tc>
        <w:tc>
          <w:tcPr>
            <w:tcW w:w="4139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F343AE" w14:textId="6CA80943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 w:rsidRPr="0096178E">
              <w:rPr>
                <w:rFonts w:hint="eastAsia"/>
                <w:bCs/>
                <w:sz w:val="21"/>
                <w:szCs w:val="21"/>
              </w:rPr>
              <w:t>记录用户</w:t>
            </w:r>
            <w:r w:rsidR="001C4D91">
              <w:rPr>
                <w:rFonts w:hint="eastAsia"/>
                <w:bCs/>
                <w:sz w:val="21"/>
                <w:szCs w:val="21"/>
              </w:rPr>
              <w:t>请求</w:t>
            </w:r>
            <w:r w:rsidRPr="0096178E">
              <w:rPr>
                <w:rFonts w:hint="eastAsia"/>
                <w:bCs/>
                <w:sz w:val="21"/>
                <w:szCs w:val="21"/>
              </w:rPr>
              <w:t>数据</w:t>
            </w:r>
          </w:p>
        </w:tc>
      </w:tr>
      <w:tr w:rsidR="00397105" w14:paraId="4D65B53F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B1979E" w14:textId="77777777" w:rsidR="00397105" w:rsidRDefault="00397105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简要描述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C12842E" w14:textId="1C3CADDB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该用例描述了系统</w:t>
            </w:r>
            <w:r w:rsidRPr="00D01F1C">
              <w:rPr>
                <w:rFonts w:hint="eastAsia"/>
                <w:bCs/>
                <w:sz w:val="21"/>
                <w:szCs w:val="21"/>
              </w:rPr>
              <w:t>记录用户</w:t>
            </w:r>
            <w:r w:rsidR="005C6A39">
              <w:rPr>
                <w:rFonts w:hint="eastAsia"/>
                <w:bCs/>
                <w:sz w:val="21"/>
                <w:szCs w:val="21"/>
              </w:rPr>
              <w:t>请求</w:t>
            </w:r>
            <w:r w:rsidRPr="00D01F1C">
              <w:rPr>
                <w:rFonts w:hint="eastAsia"/>
                <w:bCs/>
                <w:sz w:val="21"/>
                <w:szCs w:val="21"/>
              </w:rPr>
              <w:t>数据</w:t>
            </w:r>
            <w:r>
              <w:rPr>
                <w:rFonts w:hint="eastAsia"/>
                <w:bCs/>
                <w:sz w:val="21"/>
                <w:szCs w:val="21"/>
              </w:rPr>
              <w:t>的过程</w:t>
            </w:r>
          </w:p>
        </w:tc>
      </w:tr>
      <w:tr w:rsidR="00397105" w14:paraId="099A27A8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E7183D" w14:textId="77777777" w:rsidR="00397105" w:rsidRDefault="00397105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999BAA5" w14:textId="77777777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网站管理员</w:t>
            </w:r>
          </w:p>
        </w:tc>
      </w:tr>
      <w:tr w:rsidR="00397105" w14:paraId="4A000DBA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F01817" w14:textId="77777777" w:rsidR="00397105" w:rsidRDefault="00397105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涉众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AD9362D" w14:textId="77777777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用户</w:t>
            </w:r>
          </w:p>
        </w:tc>
      </w:tr>
      <w:tr w:rsidR="00397105" w14:paraId="671A9D1E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1B66F1" w14:textId="77777777" w:rsidR="00397105" w:rsidRDefault="00397105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9492B9A" w14:textId="77777777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用户进入到网站</w:t>
            </w:r>
          </w:p>
        </w:tc>
      </w:tr>
      <w:tr w:rsidR="00397105" w14:paraId="5C564FBB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0A7081" w14:textId="77777777" w:rsidR="00397105" w:rsidRDefault="00397105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28AA7DB" w14:textId="152AFA3E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记录成功后进行</w:t>
            </w:r>
            <w:r w:rsidR="00E330FF">
              <w:rPr>
                <w:rFonts w:hint="eastAsia"/>
                <w:bCs/>
                <w:sz w:val="21"/>
                <w:szCs w:val="21"/>
              </w:rPr>
              <w:t>爬虫</w:t>
            </w:r>
            <w:r>
              <w:rPr>
                <w:rFonts w:hint="eastAsia"/>
                <w:bCs/>
                <w:sz w:val="21"/>
                <w:szCs w:val="21"/>
              </w:rPr>
              <w:t>标记</w:t>
            </w:r>
          </w:p>
        </w:tc>
      </w:tr>
      <w:tr w:rsidR="00397105" w14:paraId="347958FD" w14:textId="77777777" w:rsidTr="00D0776C">
        <w:trPr>
          <w:trHeight w:val="40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hideMark/>
          </w:tcPr>
          <w:p w14:paraId="763D9B3D" w14:textId="77777777" w:rsidR="00397105" w:rsidRDefault="00397105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基本事件流</w:t>
            </w:r>
          </w:p>
        </w:tc>
      </w:tr>
      <w:tr w:rsidR="00397105" w14:paraId="15AC46F0" w14:textId="77777777" w:rsidTr="00D0776C">
        <w:trPr>
          <w:trHeight w:val="140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E57B60E" w14:textId="77777777" w:rsidR="00397105" w:rsidRDefault="00397105" w:rsidP="00F13FD3">
            <w:pPr>
              <w:numPr>
                <w:ilvl w:val="0"/>
                <w:numId w:val="21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用户进入网站</w:t>
            </w:r>
          </w:p>
          <w:p w14:paraId="553516C0" w14:textId="77777777" w:rsidR="00397105" w:rsidRPr="002B5824" w:rsidRDefault="00397105" w:rsidP="00F13FD3">
            <w:pPr>
              <w:numPr>
                <w:ilvl w:val="0"/>
                <w:numId w:val="21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系统收集</w:t>
            </w:r>
            <w:r w:rsidRPr="00D01F1C">
              <w:rPr>
                <w:rFonts w:hint="eastAsia"/>
                <w:bCs/>
                <w:sz w:val="21"/>
                <w:szCs w:val="21"/>
              </w:rPr>
              <w:t>用户</w:t>
            </w:r>
            <w:r w:rsidR="005008E6">
              <w:rPr>
                <w:rFonts w:hint="eastAsia"/>
                <w:bCs/>
                <w:sz w:val="21"/>
                <w:szCs w:val="21"/>
              </w:rPr>
              <w:t>请求</w:t>
            </w:r>
            <w:r>
              <w:rPr>
                <w:rFonts w:hint="eastAsia"/>
                <w:bCs/>
                <w:sz w:val="21"/>
                <w:szCs w:val="21"/>
              </w:rPr>
              <w:t>数据，包括</w:t>
            </w:r>
            <w:r w:rsidR="005008E6">
              <w:rPr>
                <w:rFonts w:hint="eastAsia"/>
                <w:bCs/>
                <w:sz w:val="21"/>
                <w:szCs w:val="21"/>
              </w:rPr>
              <w:t>请求的</w:t>
            </w:r>
            <w:r w:rsidR="005008E6">
              <w:rPr>
                <w:rFonts w:hint="eastAsia"/>
                <w:bCs/>
                <w:sz w:val="21"/>
                <w:szCs w:val="21"/>
              </w:rPr>
              <w:t>header</w:t>
            </w:r>
            <w:r w:rsidR="005008E6">
              <w:rPr>
                <w:rFonts w:hint="eastAsia"/>
                <w:bCs/>
                <w:sz w:val="21"/>
                <w:szCs w:val="21"/>
              </w:rPr>
              <w:t>、请求的频率</w:t>
            </w:r>
            <w:r>
              <w:rPr>
                <w:rFonts w:hint="eastAsia"/>
                <w:bCs/>
                <w:sz w:val="21"/>
                <w:szCs w:val="21"/>
              </w:rPr>
              <w:t>等。（</w:t>
            </w:r>
            <w:r w:rsidR="00F13FD3">
              <w:rPr>
                <w:bCs/>
                <w:sz w:val="21"/>
                <w:szCs w:val="21"/>
              </w:rPr>
              <w:t>C</w:t>
            </w:r>
            <w:r>
              <w:rPr>
                <w:bCs/>
                <w:sz w:val="21"/>
                <w:szCs w:val="21"/>
              </w:rPr>
              <w:t>-2</w:t>
            </w:r>
            <w:r>
              <w:rPr>
                <w:rFonts w:hint="eastAsia"/>
                <w:bCs/>
                <w:sz w:val="21"/>
                <w:szCs w:val="21"/>
              </w:rPr>
              <w:t>）</w:t>
            </w:r>
          </w:p>
          <w:p w14:paraId="75F0103F" w14:textId="6416CAA2" w:rsidR="002B5824" w:rsidRDefault="002B5824" w:rsidP="00F13FD3">
            <w:pPr>
              <w:numPr>
                <w:ilvl w:val="0"/>
                <w:numId w:val="21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计算请求的频率</w:t>
            </w:r>
          </w:p>
        </w:tc>
      </w:tr>
      <w:tr w:rsidR="00397105" w14:paraId="7ED3A275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D2A1705" w14:textId="77777777" w:rsidR="00397105" w:rsidRDefault="00397105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备选事件流</w:t>
            </w:r>
          </w:p>
          <w:p w14:paraId="7EE052C1" w14:textId="24D4CB87" w:rsidR="00397105" w:rsidRPr="000E0440" w:rsidRDefault="004F6E1F" w:rsidP="004F6E1F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  <w:tr w:rsidR="00397105" w14:paraId="7C86D756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80C5586" w14:textId="77777777" w:rsidR="00397105" w:rsidRDefault="00397105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补充约束</w:t>
            </w:r>
          </w:p>
          <w:p w14:paraId="2C39A243" w14:textId="77777777" w:rsidR="00397105" w:rsidRDefault="00397105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  <w:p w14:paraId="3A12C11A" w14:textId="77777777" w:rsidR="00397105" w:rsidRDefault="00397105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</w:p>
        </w:tc>
      </w:tr>
      <w:tr w:rsidR="00397105" w14:paraId="4366E3A5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FFF6BA" w14:textId="77777777" w:rsidR="00397105" w:rsidRDefault="00397105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待解决问题</w:t>
            </w:r>
          </w:p>
          <w:p w14:paraId="05A91A69" w14:textId="77777777" w:rsidR="00397105" w:rsidRDefault="00397105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</w:tbl>
    <w:p w14:paraId="76D96041" w14:textId="4E38A045" w:rsidR="00397105" w:rsidRDefault="00397105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7D7C9880" w14:textId="4E2AC8F1" w:rsidR="0000171D" w:rsidRDefault="0000171D" w:rsidP="0000171D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标记</w:t>
      </w:r>
      <w:r w:rsidR="00DD2C35">
        <w:rPr>
          <w:rFonts w:ascii="Times New Roman" w:hint="eastAsia"/>
        </w:rPr>
        <w:t>爬虫</w:t>
      </w:r>
      <w:r>
        <w:rPr>
          <w:rFonts w:ascii="Times New Roman" w:hint="eastAsia"/>
        </w:rPr>
        <w:t>的用例说明见表</w:t>
      </w:r>
      <w:r>
        <w:rPr>
          <w:rFonts w:ascii="Times New Roman" w:hint="eastAsia"/>
        </w:rPr>
        <w:t>2</w:t>
      </w:r>
      <w:r>
        <w:rPr>
          <w:rFonts w:ascii="Times New Roman"/>
        </w:rPr>
        <w:t>-</w:t>
      </w:r>
      <w:r w:rsidR="00DD2C35">
        <w:rPr>
          <w:rFonts w:ascii="Times New Roman"/>
        </w:rPr>
        <w:t>4</w:t>
      </w:r>
      <w:r>
        <w:rPr>
          <w:rFonts w:ascii="Times New Roman" w:hint="eastAsia"/>
        </w:rPr>
        <w:t>。</w:t>
      </w:r>
    </w:p>
    <w:p w14:paraId="2FF35FCF" w14:textId="1261427F" w:rsidR="0000171D" w:rsidRDefault="0000171D" w:rsidP="0000171D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kern w:val="0"/>
          <w:sz w:val="21"/>
        </w:rPr>
      </w:pPr>
      <w:r>
        <w:rPr>
          <w:rFonts w:ascii="黑体" w:eastAsia="黑体" w:hAnsi="黑体" w:hint="eastAsia"/>
          <w:b/>
          <w:sz w:val="21"/>
        </w:rPr>
        <w:lastRenderedPageBreak/>
        <w:t>表2</w:t>
      </w:r>
      <w:r>
        <w:rPr>
          <w:rFonts w:ascii="黑体" w:eastAsia="黑体" w:hAnsi="黑体"/>
          <w:b/>
          <w:sz w:val="21"/>
        </w:rPr>
        <w:t>-</w:t>
      </w:r>
      <w:r w:rsidR="00DD2C35">
        <w:rPr>
          <w:rFonts w:ascii="黑体" w:eastAsia="黑体" w:hAnsi="黑体"/>
          <w:b/>
          <w:sz w:val="21"/>
        </w:rPr>
        <w:t xml:space="preserve">4 </w:t>
      </w:r>
      <w:r w:rsidRPr="000B704F">
        <w:rPr>
          <w:rFonts w:ascii="黑体" w:eastAsia="黑体" w:hAnsi="黑体" w:hint="eastAsia"/>
          <w:b/>
          <w:sz w:val="21"/>
        </w:rPr>
        <w:t>标记</w:t>
      </w:r>
      <w:r w:rsidR="00DD2C35">
        <w:rPr>
          <w:rFonts w:ascii="黑体" w:eastAsia="黑体" w:hAnsi="黑体" w:hint="eastAsia"/>
          <w:b/>
          <w:sz w:val="21"/>
        </w:rPr>
        <w:t>爬虫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6"/>
        <w:gridCol w:w="6856"/>
      </w:tblGrid>
      <w:tr w:rsidR="0000171D" w14:paraId="4360745A" w14:textId="77777777" w:rsidTr="00D0776C">
        <w:tc>
          <w:tcPr>
            <w:tcW w:w="8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6AF650A" w14:textId="77777777" w:rsidR="0000171D" w:rsidRDefault="0000171D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用例名称</w:t>
            </w:r>
          </w:p>
        </w:tc>
        <w:tc>
          <w:tcPr>
            <w:tcW w:w="4139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C3E622" w14:textId="0DD5E95B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 w:rsidRPr="00DA0144">
              <w:rPr>
                <w:rFonts w:hint="eastAsia"/>
                <w:bCs/>
                <w:sz w:val="21"/>
                <w:szCs w:val="21"/>
              </w:rPr>
              <w:t>标记</w:t>
            </w:r>
            <w:r w:rsidR="000B64C7">
              <w:rPr>
                <w:rFonts w:hint="eastAsia"/>
                <w:bCs/>
                <w:sz w:val="21"/>
                <w:szCs w:val="21"/>
              </w:rPr>
              <w:t>爬虫</w:t>
            </w:r>
          </w:p>
        </w:tc>
      </w:tr>
      <w:tr w:rsidR="0000171D" w14:paraId="767F8484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5C7DE7" w14:textId="77777777" w:rsidR="0000171D" w:rsidRDefault="0000171D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简要描述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55705A0" w14:textId="7FA2EF17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该用例描述了系统根据获取的数据标记</w:t>
            </w:r>
            <w:r w:rsidR="000B64C7">
              <w:rPr>
                <w:rFonts w:hint="eastAsia"/>
                <w:bCs/>
                <w:sz w:val="21"/>
                <w:szCs w:val="21"/>
              </w:rPr>
              <w:t>爬虫</w:t>
            </w:r>
            <w:r>
              <w:rPr>
                <w:rFonts w:hint="eastAsia"/>
                <w:bCs/>
                <w:sz w:val="21"/>
                <w:szCs w:val="21"/>
              </w:rPr>
              <w:t>的过程</w:t>
            </w:r>
          </w:p>
        </w:tc>
      </w:tr>
      <w:tr w:rsidR="0000171D" w14:paraId="5710A47F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0BC167" w14:textId="77777777" w:rsidR="0000171D" w:rsidRDefault="0000171D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F075339" w14:textId="77777777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网站管理员</w:t>
            </w:r>
          </w:p>
        </w:tc>
      </w:tr>
      <w:tr w:rsidR="0000171D" w14:paraId="552DA8DB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838077" w14:textId="77777777" w:rsidR="0000171D" w:rsidRDefault="0000171D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涉众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3E43763" w14:textId="77777777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无</w:t>
            </w:r>
          </w:p>
        </w:tc>
      </w:tr>
      <w:tr w:rsidR="0000171D" w14:paraId="478C5C5A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B3B5DF" w14:textId="77777777" w:rsidR="0000171D" w:rsidRDefault="0000171D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3054FD76" w14:textId="1E928CBE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已经获得用户</w:t>
            </w:r>
            <w:r w:rsidR="000B64C7">
              <w:rPr>
                <w:rFonts w:hint="eastAsia"/>
                <w:bCs/>
                <w:sz w:val="21"/>
                <w:szCs w:val="21"/>
              </w:rPr>
              <w:t>请求</w:t>
            </w:r>
            <w:r>
              <w:rPr>
                <w:rFonts w:hint="eastAsia"/>
                <w:bCs/>
                <w:sz w:val="21"/>
                <w:szCs w:val="21"/>
              </w:rPr>
              <w:t>数据</w:t>
            </w:r>
          </w:p>
        </w:tc>
      </w:tr>
      <w:tr w:rsidR="0000171D" w14:paraId="7CFA9258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BFC348" w14:textId="77777777" w:rsidR="0000171D" w:rsidRDefault="0000171D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4DB39226" w14:textId="77777777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标记成功后保存到数据库中</w:t>
            </w:r>
          </w:p>
        </w:tc>
      </w:tr>
      <w:tr w:rsidR="0000171D" w14:paraId="620FA962" w14:textId="77777777" w:rsidTr="00D0776C">
        <w:trPr>
          <w:trHeight w:val="40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hideMark/>
          </w:tcPr>
          <w:p w14:paraId="33CD324E" w14:textId="77777777" w:rsidR="0000171D" w:rsidRDefault="0000171D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基本事件流</w:t>
            </w:r>
          </w:p>
        </w:tc>
      </w:tr>
      <w:tr w:rsidR="0000171D" w14:paraId="4768CB48" w14:textId="77777777" w:rsidTr="00D0776C">
        <w:trPr>
          <w:trHeight w:val="140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DE206A5" w14:textId="1BAB36CD" w:rsidR="0000171D" w:rsidRDefault="0000171D" w:rsidP="00113170">
            <w:pPr>
              <w:numPr>
                <w:ilvl w:val="0"/>
                <w:numId w:val="22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传入收集到的用户</w:t>
            </w:r>
            <w:r w:rsidR="0039273D">
              <w:rPr>
                <w:rFonts w:hint="eastAsia"/>
                <w:sz w:val="21"/>
                <w:szCs w:val="21"/>
              </w:rPr>
              <w:t>请求</w:t>
            </w:r>
            <w:r>
              <w:rPr>
                <w:rFonts w:hint="eastAsia"/>
                <w:sz w:val="21"/>
                <w:szCs w:val="21"/>
              </w:rPr>
              <w:t>信息</w:t>
            </w:r>
          </w:p>
          <w:p w14:paraId="12620FCC" w14:textId="7C1B6969" w:rsidR="002157DF" w:rsidRDefault="002157DF" w:rsidP="00113170">
            <w:pPr>
              <w:numPr>
                <w:ilvl w:val="0"/>
                <w:numId w:val="22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根据信息进行频率、合法性等检查以区分爬虫</w:t>
            </w:r>
          </w:p>
          <w:p w14:paraId="3325ACF4" w14:textId="1FC6760B" w:rsidR="0000171D" w:rsidRDefault="0000171D" w:rsidP="00113170">
            <w:pPr>
              <w:numPr>
                <w:ilvl w:val="0"/>
                <w:numId w:val="22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区分</w:t>
            </w:r>
            <w:r w:rsidR="004D6BFA">
              <w:rPr>
                <w:rFonts w:hint="eastAsia"/>
                <w:sz w:val="21"/>
                <w:szCs w:val="21"/>
              </w:rPr>
              <w:t>爬虫</w:t>
            </w:r>
            <w:r>
              <w:rPr>
                <w:rFonts w:hint="eastAsia"/>
                <w:sz w:val="21"/>
                <w:szCs w:val="21"/>
              </w:rPr>
              <w:t>后，存入</w:t>
            </w:r>
            <w:r>
              <w:rPr>
                <w:rFonts w:hint="eastAsia"/>
                <w:sz w:val="21"/>
                <w:szCs w:val="21"/>
              </w:rPr>
              <w:t>MongoDB</w:t>
            </w:r>
            <w:r w:rsidR="004D6BFA">
              <w:rPr>
                <w:rFonts w:hint="eastAsia"/>
                <w:sz w:val="21"/>
                <w:szCs w:val="21"/>
              </w:rPr>
              <w:t>中</w:t>
            </w:r>
            <w:r>
              <w:rPr>
                <w:rFonts w:hint="eastAsia"/>
                <w:sz w:val="21"/>
                <w:szCs w:val="21"/>
              </w:rPr>
              <w:t>。（</w:t>
            </w:r>
            <w:r w:rsidR="004D6BFA">
              <w:rPr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-2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00171D" w14:paraId="3C54C9D7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A4B5D4E" w14:textId="77777777" w:rsidR="0000171D" w:rsidRDefault="0000171D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备选事件流</w:t>
            </w:r>
          </w:p>
          <w:p w14:paraId="58472C23" w14:textId="01935BD9" w:rsidR="0000171D" w:rsidRDefault="00C724C8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D</w:t>
            </w:r>
            <w:r w:rsidR="0000171D">
              <w:rPr>
                <w:bCs/>
                <w:sz w:val="21"/>
                <w:szCs w:val="21"/>
              </w:rPr>
              <w:t xml:space="preserve">-2 </w:t>
            </w:r>
            <w:r w:rsidR="0000171D">
              <w:rPr>
                <w:rFonts w:hint="eastAsia"/>
                <w:bCs/>
                <w:sz w:val="21"/>
                <w:szCs w:val="21"/>
              </w:rPr>
              <w:t>同一</w:t>
            </w:r>
            <w:r w:rsidR="005A61B1">
              <w:rPr>
                <w:rFonts w:hint="eastAsia"/>
                <w:bCs/>
                <w:sz w:val="21"/>
                <w:szCs w:val="21"/>
              </w:rPr>
              <w:t>爬虫标记</w:t>
            </w:r>
            <w:r w:rsidR="0000171D">
              <w:rPr>
                <w:rFonts w:hint="eastAsia"/>
                <w:bCs/>
                <w:sz w:val="21"/>
                <w:szCs w:val="21"/>
              </w:rPr>
              <w:t>已存在</w:t>
            </w:r>
          </w:p>
          <w:p w14:paraId="3D751A66" w14:textId="77777777" w:rsidR="0000171D" w:rsidRPr="00536862" w:rsidRDefault="0000171D" w:rsidP="005A61B1">
            <w:pPr>
              <w:pStyle w:val="aff2"/>
              <w:numPr>
                <w:ilvl w:val="0"/>
                <w:numId w:val="23"/>
              </w:numPr>
              <w:tabs>
                <w:tab w:val="left" w:pos="993"/>
              </w:tabs>
              <w:ind w:firstLineChars="0"/>
              <w:rPr>
                <w:bCs/>
                <w:sz w:val="21"/>
                <w:szCs w:val="21"/>
              </w:rPr>
            </w:pPr>
            <w:r w:rsidRPr="00536862">
              <w:rPr>
                <w:rFonts w:hint="eastAsia"/>
                <w:bCs/>
                <w:sz w:val="21"/>
                <w:szCs w:val="21"/>
              </w:rPr>
              <w:t>检查数据是否重复</w:t>
            </w:r>
          </w:p>
          <w:p w14:paraId="5082932B" w14:textId="187E1F7D" w:rsidR="0000171D" w:rsidRPr="00536862" w:rsidRDefault="006E6744" w:rsidP="005A61B1">
            <w:pPr>
              <w:pStyle w:val="aff2"/>
              <w:numPr>
                <w:ilvl w:val="0"/>
                <w:numId w:val="23"/>
              </w:numPr>
              <w:tabs>
                <w:tab w:val="left" w:pos="993"/>
              </w:tabs>
              <w:ind w:firstLineChars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更新</w:t>
            </w:r>
            <w:r w:rsidR="000361FD">
              <w:rPr>
                <w:rFonts w:hint="eastAsia"/>
                <w:bCs/>
                <w:sz w:val="21"/>
                <w:szCs w:val="21"/>
              </w:rPr>
              <w:t>请求</w:t>
            </w:r>
            <w:r>
              <w:rPr>
                <w:rFonts w:hint="eastAsia"/>
                <w:bCs/>
                <w:sz w:val="21"/>
                <w:szCs w:val="21"/>
              </w:rPr>
              <w:t>频率、</w:t>
            </w:r>
            <w:r w:rsidR="000A591B">
              <w:rPr>
                <w:rFonts w:hint="eastAsia"/>
                <w:bCs/>
                <w:sz w:val="21"/>
                <w:szCs w:val="21"/>
              </w:rPr>
              <w:t>访问</w:t>
            </w:r>
            <w:r>
              <w:rPr>
                <w:rFonts w:hint="eastAsia"/>
                <w:bCs/>
                <w:sz w:val="21"/>
                <w:szCs w:val="21"/>
              </w:rPr>
              <w:t>限制等信息</w:t>
            </w:r>
          </w:p>
        </w:tc>
      </w:tr>
      <w:tr w:rsidR="0000171D" w14:paraId="230DF62A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BD00231" w14:textId="77777777" w:rsidR="0000171D" w:rsidRDefault="0000171D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补充约束</w:t>
            </w:r>
          </w:p>
          <w:p w14:paraId="15F0D769" w14:textId="77777777" w:rsidR="0000171D" w:rsidRDefault="0000171D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  <w:p w14:paraId="5384A72B" w14:textId="77777777" w:rsidR="0000171D" w:rsidRDefault="0000171D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</w:p>
        </w:tc>
      </w:tr>
      <w:tr w:rsidR="0000171D" w14:paraId="0C0FFB19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A95F0E" w14:textId="77777777" w:rsidR="0000171D" w:rsidRDefault="0000171D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待解决问题</w:t>
            </w:r>
          </w:p>
          <w:p w14:paraId="21B085F6" w14:textId="77777777" w:rsidR="0000171D" w:rsidRDefault="0000171D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</w:tbl>
    <w:p w14:paraId="46F9BE77" w14:textId="77777777" w:rsidR="0089225A" w:rsidRDefault="0089225A" w:rsidP="005A61B1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61057F08" w14:textId="19EEEA38" w:rsidR="005A61B1" w:rsidRDefault="00C614E3" w:rsidP="005A61B1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设置访问限制</w:t>
      </w:r>
      <w:r w:rsidR="005A61B1">
        <w:rPr>
          <w:rFonts w:ascii="Times New Roman" w:hint="eastAsia"/>
        </w:rPr>
        <w:t>的用例说明见表</w:t>
      </w:r>
      <w:r w:rsidR="005A61B1">
        <w:rPr>
          <w:rFonts w:ascii="Times New Roman" w:hint="eastAsia"/>
        </w:rPr>
        <w:t>2</w:t>
      </w:r>
      <w:r w:rsidR="005A61B1">
        <w:rPr>
          <w:rFonts w:ascii="Times New Roman"/>
        </w:rPr>
        <w:t>-</w:t>
      </w:r>
      <w:r>
        <w:rPr>
          <w:rFonts w:ascii="Times New Roman"/>
        </w:rPr>
        <w:t>5</w:t>
      </w:r>
      <w:r w:rsidR="005A61B1">
        <w:rPr>
          <w:rFonts w:ascii="Times New Roman" w:hint="eastAsia"/>
        </w:rPr>
        <w:t>。</w:t>
      </w:r>
    </w:p>
    <w:p w14:paraId="2AE74387" w14:textId="62DB128B" w:rsidR="005A61B1" w:rsidRDefault="005A61B1" w:rsidP="005A61B1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kern w:val="0"/>
          <w:sz w:val="21"/>
        </w:rPr>
      </w:pPr>
      <w:r>
        <w:rPr>
          <w:rFonts w:ascii="黑体" w:eastAsia="黑体" w:hAnsi="黑体" w:hint="eastAsia"/>
          <w:b/>
          <w:sz w:val="21"/>
        </w:rPr>
        <w:t>表2</w:t>
      </w:r>
      <w:r>
        <w:rPr>
          <w:rFonts w:ascii="黑体" w:eastAsia="黑体" w:hAnsi="黑体"/>
          <w:b/>
          <w:sz w:val="21"/>
        </w:rPr>
        <w:t>-</w:t>
      </w:r>
      <w:r w:rsidR="00C614E3">
        <w:rPr>
          <w:rFonts w:ascii="黑体" w:eastAsia="黑体" w:hAnsi="黑体"/>
          <w:b/>
          <w:sz w:val="21"/>
        </w:rPr>
        <w:t>5</w:t>
      </w:r>
      <w:r>
        <w:rPr>
          <w:rFonts w:ascii="黑体" w:eastAsia="黑体" w:hAnsi="黑体"/>
          <w:b/>
          <w:sz w:val="21"/>
        </w:rPr>
        <w:t xml:space="preserve"> </w:t>
      </w:r>
      <w:r w:rsidR="00C614E3" w:rsidRPr="00C614E3">
        <w:rPr>
          <w:rFonts w:ascii="黑体" w:eastAsia="黑体" w:hAnsi="黑体" w:hint="eastAsia"/>
          <w:b/>
          <w:sz w:val="21"/>
        </w:rPr>
        <w:t>设置访问限制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426"/>
        <w:gridCol w:w="6856"/>
      </w:tblGrid>
      <w:tr w:rsidR="005A61B1" w14:paraId="7F1E17DB" w14:textId="77777777" w:rsidTr="00D0776C">
        <w:tc>
          <w:tcPr>
            <w:tcW w:w="861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051661EC" w14:textId="77777777" w:rsidR="005A61B1" w:rsidRDefault="005A61B1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用例名称</w:t>
            </w:r>
          </w:p>
        </w:tc>
        <w:tc>
          <w:tcPr>
            <w:tcW w:w="4139" w:type="pct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B73FF9" w14:textId="715E84C3" w:rsidR="005A61B1" w:rsidRDefault="00C614E3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 w:rsidRPr="00C614E3">
              <w:rPr>
                <w:rFonts w:hint="eastAsia"/>
                <w:bCs/>
                <w:sz w:val="21"/>
                <w:szCs w:val="21"/>
              </w:rPr>
              <w:t>设置访问限制</w:t>
            </w:r>
          </w:p>
        </w:tc>
      </w:tr>
      <w:tr w:rsidR="005A61B1" w14:paraId="22D5EA8C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863C0C" w14:textId="77777777" w:rsidR="005A61B1" w:rsidRDefault="005A61B1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简要描述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78BA6C33" w14:textId="6876552B" w:rsidR="005A61B1" w:rsidRDefault="005A61B1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该用例描述了系统根据</w:t>
            </w:r>
            <w:r w:rsidR="005621D2">
              <w:rPr>
                <w:rFonts w:hint="eastAsia"/>
                <w:bCs/>
                <w:sz w:val="21"/>
                <w:szCs w:val="21"/>
              </w:rPr>
              <w:t>爬虫标记限制访问</w:t>
            </w:r>
            <w:r>
              <w:rPr>
                <w:rFonts w:hint="eastAsia"/>
                <w:bCs/>
                <w:sz w:val="21"/>
                <w:szCs w:val="21"/>
              </w:rPr>
              <w:t>的过程</w:t>
            </w:r>
          </w:p>
        </w:tc>
      </w:tr>
      <w:tr w:rsidR="005A61B1" w14:paraId="26A79599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93C6D1" w14:textId="77777777" w:rsidR="005A61B1" w:rsidRDefault="005A61B1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参与者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73EFE1D" w14:textId="77777777" w:rsidR="005A61B1" w:rsidRDefault="005A61B1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网站管理员</w:t>
            </w:r>
          </w:p>
        </w:tc>
      </w:tr>
      <w:tr w:rsidR="005A61B1" w14:paraId="2ADFC48E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22DA1D" w14:textId="77777777" w:rsidR="005A61B1" w:rsidRDefault="005A61B1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涉众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0216419D" w14:textId="77777777" w:rsidR="005A61B1" w:rsidRDefault="005A61B1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无</w:t>
            </w:r>
          </w:p>
        </w:tc>
      </w:tr>
      <w:tr w:rsidR="005A61B1" w14:paraId="12EAFE29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844EFB" w14:textId="77777777" w:rsidR="005A61B1" w:rsidRDefault="005A61B1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前置条件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FD6EA66" w14:textId="2E337030" w:rsidR="005A61B1" w:rsidRDefault="005A61B1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已经</w:t>
            </w:r>
            <w:r w:rsidR="000B2977">
              <w:rPr>
                <w:rFonts w:hint="eastAsia"/>
                <w:bCs/>
                <w:sz w:val="21"/>
                <w:szCs w:val="21"/>
              </w:rPr>
              <w:t>完成爬虫标记</w:t>
            </w:r>
          </w:p>
        </w:tc>
      </w:tr>
      <w:tr w:rsidR="005A61B1" w14:paraId="6538E33E" w14:textId="77777777" w:rsidTr="00D0776C">
        <w:tc>
          <w:tcPr>
            <w:tcW w:w="861" w:type="pc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2519B9" w14:textId="77777777" w:rsidR="005A61B1" w:rsidRDefault="005A61B1" w:rsidP="00D0776C">
            <w:pPr>
              <w:tabs>
                <w:tab w:val="left" w:pos="993"/>
              </w:tabs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后置条件</w:t>
            </w:r>
          </w:p>
        </w:tc>
        <w:tc>
          <w:tcPr>
            <w:tcW w:w="4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658BC34" w14:textId="54EEAA0E" w:rsidR="005A61B1" w:rsidRDefault="00A14D14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无</w:t>
            </w:r>
          </w:p>
        </w:tc>
      </w:tr>
      <w:tr w:rsidR="005A61B1" w14:paraId="12462A62" w14:textId="77777777" w:rsidTr="00D0776C">
        <w:trPr>
          <w:trHeight w:val="400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hideMark/>
          </w:tcPr>
          <w:p w14:paraId="52729EE2" w14:textId="77777777" w:rsidR="005A61B1" w:rsidRDefault="005A61B1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lastRenderedPageBreak/>
              <w:t>基本事件流</w:t>
            </w:r>
          </w:p>
        </w:tc>
      </w:tr>
      <w:tr w:rsidR="005A61B1" w14:paraId="160F1AF8" w14:textId="77777777" w:rsidTr="00D0776C">
        <w:trPr>
          <w:trHeight w:val="1401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28D4A2C2" w14:textId="6473D0B7" w:rsidR="005A61B1" w:rsidRDefault="005A61B1" w:rsidP="00F67F2E">
            <w:pPr>
              <w:numPr>
                <w:ilvl w:val="0"/>
                <w:numId w:val="24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传入</w:t>
            </w:r>
            <w:r w:rsidR="00F67F2E">
              <w:rPr>
                <w:rFonts w:hint="eastAsia"/>
                <w:sz w:val="21"/>
                <w:szCs w:val="21"/>
              </w:rPr>
              <w:t>需要限制的用户</w:t>
            </w:r>
            <w:r w:rsidR="00E20DFA">
              <w:rPr>
                <w:rFonts w:hint="eastAsia"/>
                <w:sz w:val="21"/>
                <w:szCs w:val="21"/>
              </w:rPr>
              <w:t>数据</w:t>
            </w:r>
            <w:r w:rsidR="00F67F2E">
              <w:rPr>
                <w:rFonts w:hint="eastAsia"/>
                <w:sz w:val="21"/>
                <w:szCs w:val="21"/>
              </w:rPr>
              <w:t>。</w:t>
            </w:r>
          </w:p>
          <w:p w14:paraId="0074A5F3" w14:textId="487BE34E" w:rsidR="005A61B1" w:rsidRDefault="005A61B1" w:rsidP="00F67F2E">
            <w:pPr>
              <w:numPr>
                <w:ilvl w:val="0"/>
                <w:numId w:val="24"/>
              </w:numPr>
              <w:adjustRightInd w:val="0"/>
              <w:spacing w:line="360" w:lineRule="atLeast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根据数据</w:t>
            </w:r>
            <w:r w:rsidR="008429E4">
              <w:rPr>
                <w:rFonts w:hint="eastAsia"/>
                <w:sz w:val="21"/>
                <w:szCs w:val="21"/>
              </w:rPr>
              <w:t>对请求进行限制</w:t>
            </w:r>
            <w:r>
              <w:rPr>
                <w:rFonts w:hint="eastAsia"/>
                <w:sz w:val="21"/>
                <w:szCs w:val="21"/>
              </w:rPr>
              <w:t>。（</w:t>
            </w:r>
            <w:r w:rsidR="00371C9F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-2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5A61B1" w14:paraId="7C8BD59B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5C8A5EB4" w14:textId="77777777" w:rsidR="005A61B1" w:rsidRDefault="005A61B1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备选事件流</w:t>
            </w:r>
          </w:p>
          <w:p w14:paraId="43601717" w14:textId="5219E6C1" w:rsidR="005A61B1" w:rsidRDefault="00371C9F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E</w:t>
            </w:r>
            <w:r w:rsidR="005A61B1">
              <w:rPr>
                <w:bCs/>
                <w:sz w:val="21"/>
                <w:szCs w:val="21"/>
              </w:rPr>
              <w:t xml:space="preserve">-2 </w:t>
            </w:r>
            <w:r w:rsidR="005A61B1">
              <w:rPr>
                <w:rFonts w:hint="eastAsia"/>
                <w:bCs/>
                <w:sz w:val="21"/>
                <w:szCs w:val="21"/>
              </w:rPr>
              <w:t>同一</w:t>
            </w:r>
            <w:r w:rsidR="008429E4">
              <w:rPr>
                <w:rFonts w:hint="eastAsia"/>
                <w:bCs/>
                <w:sz w:val="21"/>
                <w:szCs w:val="21"/>
              </w:rPr>
              <w:t>用户已被限制</w:t>
            </w:r>
          </w:p>
          <w:p w14:paraId="59CF30B1" w14:textId="3B3E77D7" w:rsidR="005A61B1" w:rsidRPr="00536862" w:rsidRDefault="008429E4" w:rsidP="008429E4">
            <w:pPr>
              <w:pStyle w:val="aff2"/>
              <w:numPr>
                <w:ilvl w:val="0"/>
                <w:numId w:val="25"/>
              </w:numPr>
              <w:tabs>
                <w:tab w:val="left" w:pos="993"/>
              </w:tabs>
              <w:ind w:firstLineChars="0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更新限制信息</w:t>
            </w:r>
          </w:p>
        </w:tc>
      </w:tr>
      <w:tr w:rsidR="005A61B1" w14:paraId="57DB8BEA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14:paraId="1B8E9D50" w14:textId="77777777" w:rsidR="005A61B1" w:rsidRDefault="005A61B1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补充约束</w:t>
            </w:r>
          </w:p>
          <w:p w14:paraId="4935BF3C" w14:textId="77777777" w:rsidR="005A61B1" w:rsidRDefault="005A61B1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  <w:p w14:paraId="2DF62AFA" w14:textId="77777777" w:rsidR="005A61B1" w:rsidRDefault="005A61B1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</w:p>
        </w:tc>
      </w:tr>
      <w:tr w:rsidR="005A61B1" w14:paraId="3C81EEA7" w14:textId="77777777" w:rsidTr="00D0776C">
        <w:tc>
          <w:tcPr>
            <w:tcW w:w="5000" w:type="pct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937AB5" w14:textId="77777777" w:rsidR="005A61B1" w:rsidRDefault="005A61B1" w:rsidP="00D0776C">
            <w:pPr>
              <w:tabs>
                <w:tab w:val="left" w:pos="993"/>
              </w:tabs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待解决问题</w:t>
            </w:r>
          </w:p>
          <w:p w14:paraId="60D73E67" w14:textId="77777777" w:rsidR="005A61B1" w:rsidRDefault="005A61B1" w:rsidP="00D0776C">
            <w:pPr>
              <w:tabs>
                <w:tab w:val="left" w:pos="993"/>
              </w:tabs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（暂无）</w:t>
            </w:r>
          </w:p>
        </w:tc>
      </w:tr>
    </w:tbl>
    <w:p w14:paraId="6D6958B2" w14:textId="77777777" w:rsidR="0000171D" w:rsidRPr="00F6061C" w:rsidRDefault="0000171D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33016247" w14:textId="35F8FDC1" w:rsidR="000012B9" w:rsidRPr="000012B9" w:rsidRDefault="00BC5EA0" w:rsidP="000012B9">
      <w:pPr>
        <w:pStyle w:val="2"/>
        <w:rPr>
          <w:rFonts w:ascii="Times New Roman" w:hAnsi="Times New Roman"/>
          <w:bCs/>
        </w:rPr>
      </w:pPr>
      <w:bookmarkStart w:id="8" w:name="_Toc68162928"/>
      <w:r>
        <w:rPr>
          <w:rFonts w:ascii="Times New Roman" w:hAnsi="Times New Roman" w:hint="eastAsia"/>
          <w:bCs/>
        </w:rPr>
        <w:t>系统设计</w:t>
      </w:r>
      <w:bookmarkEnd w:id="8"/>
    </w:p>
    <w:p w14:paraId="3ECE6BEF" w14:textId="09C8A9C5" w:rsidR="00FD2E36" w:rsidRDefault="00795A9E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 w:rsidRPr="00795A9E">
        <w:rPr>
          <w:rFonts w:ascii="Times New Roman" w:hint="eastAsia"/>
        </w:rPr>
        <w:t>用户识别部分采用</w:t>
      </w:r>
      <w:r w:rsidRPr="00795A9E">
        <w:rPr>
          <w:rFonts w:ascii="Times New Roman" w:hint="eastAsia"/>
        </w:rPr>
        <w:t>IP</w:t>
      </w:r>
      <w:r w:rsidRPr="00795A9E">
        <w:rPr>
          <w:rFonts w:ascii="Times New Roman" w:hint="eastAsia"/>
        </w:rPr>
        <w:t>地址</w:t>
      </w:r>
      <w:r>
        <w:rPr>
          <w:rFonts w:ascii="Times New Roman" w:hint="eastAsia"/>
        </w:rPr>
        <w:t>与浏览器</w:t>
      </w:r>
      <w:r>
        <w:rPr>
          <w:rFonts w:ascii="Times New Roman" w:hint="eastAsia"/>
        </w:rPr>
        <w:t>fingerprint</w:t>
      </w:r>
      <w:r w:rsidRPr="00795A9E">
        <w:rPr>
          <w:rFonts w:ascii="Times New Roman" w:hint="eastAsia"/>
        </w:rPr>
        <w:t>相结合的方式。</w:t>
      </w:r>
    </w:p>
    <w:p w14:paraId="7464C6F3" w14:textId="77777777" w:rsidR="00FA3238" w:rsidRDefault="00FD2E36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 w:rsidRPr="00FD2E36">
        <w:rPr>
          <w:rFonts w:ascii="Times New Roman" w:hint="eastAsia"/>
        </w:rPr>
        <w:t>Fingerprint</w:t>
      </w:r>
      <w:r w:rsidRPr="00FD2E36">
        <w:rPr>
          <w:rFonts w:ascii="Times New Roman" w:hint="eastAsia"/>
        </w:rPr>
        <w:t>是通过获取浏览器具有辨识度的信息，进行计算得出的</w:t>
      </w:r>
      <w:r>
        <w:rPr>
          <w:rFonts w:ascii="Times New Roman" w:hint="eastAsia"/>
        </w:rPr>
        <w:t>哈希</w:t>
      </w:r>
      <w:r w:rsidRPr="00FD2E36">
        <w:rPr>
          <w:rFonts w:ascii="Times New Roman" w:hint="eastAsia"/>
        </w:rPr>
        <w:t>值。特征值可以是</w:t>
      </w:r>
      <w:r w:rsidR="00211610" w:rsidRPr="00795A9E">
        <w:rPr>
          <w:rFonts w:ascii="Times New Roman" w:hint="eastAsia"/>
        </w:rPr>
        <w:t>User Agent</w:t>
      </w:r>
      <w:r w:rsidRPr="00FD2E36">
        <w:rPr>
          <w:rFonts w:ascii="Times New Roman" w:hint="eastAsia"/>
        </w:rPr>
        <w:t>、时区、地理位置或者是使用的语言等。</w:t>
      </w:r>
      <w:r w:rsidR="00FA3238" w:rsidRPr="00FA3238">
        <w:rPr>
          <w:rFonts w:ascii="Times New Roman" w:hint="eastAsia"/>
        </w:rPr>
        <w:t>这些特征值具有不同的信息熵，信息熵大的特征值对于唯一确定一位用户更有作用。而将指纹信息综合起来，可以大大降低碰撞率，提高客户端</w:t>
      </w:r>
      <w:proofErr w:type="spellStart"/>
      <w:r w:rsidR="00FA3238" w:rsidRPr="00FA3238">
        <w:rPr>
          <w:rFonts w:ascii="Times New Roman" w:hint="eastAsia"/>
        </w:rPr>
        <w:t>uuid</w:t>
      </w:r>
      <w:proofErr w:type="spellEnd"/>
      <w:r w:rsidR="00FA3238" w:rsidRPr="00FA3238">
        <w:rPr>
          <w:rFonts w:ascii="Times New Roman" w:hint="eastAsia"/>
        </w:rPr>
        <w:t>的准确性。因此往往会在综合特征值计算</w:t>
      </w:r>
      <w:r w:rsidR="00FA3238" w:rsidRPr="00FA3238">
        <w:rPr>
          <w:rFonts w:ascii="Times New Roman" w:hint="eastAsia"/>
        </w:rPr>
        <w:t>fingerprint</w:t>
      </w:r>
      <w:r w:rsidR="00FA3238" w:rsidRPr="00FA3238">
        <w:rPr>
          <w:rFonts w:ascii="Times New Roman" w:hint="eastAsia"/>
        </w:rPr>
        <w:t>时，给信息熵较大的特征值更大的权重。</w:t>
      </w:r>
    </w:p>
    <w:p w14:paraId="3B8FBE98" w14:textId="07CF90B1" w:rsidR="004E1449" w:rsidRDefault="004E1449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 w:rsidRPr="004E1449">
        <w:rPr>
          <w:rFonts w:ascii="Times New Roman" w:hint="eastAsia"/>
        </w:rPr>
        <w:t>将特征值与权重结合计算后可以生成一个</w:t>
      </w:r>
      <w:r w:rsidRPr="00FD2E36">
        <w:rPr>
          <w:rFonts w:ascii="Times New Roman" w:hint="eastAsia"/>
        </w:rPr>
        <w:t>Fingerprint</w:t>
      </w:r>
      <w:r w:rsidRPr="004E1449">
        <w:rPr>
          <w:rFonts w:ascii="Times New Roman" w:hint="eastAsia"/>
        </w:rPr>
        <w:t>哈希值，用于标记不同的用户，这里采用了</w:t>
      </w:r>
      <w:proofErr w:type="spellStart"/>
      <w:r w:rsidRPr="004E1449">
        <w:rPr>
          <w:rFonts w:ascii="Times New Roman" w:hint="eastAsia"/>
        </w:rPr>
        <w:t>ClientJS</w:t>
      </w:r>
      <w:proofErr w:type="spellEnd"/>
      <w:r w:rsidRPr="004E1449">
        <w:rPr>
          <w:rFonts w:ascii="Times New Roman" w:hint="eastAsia"/>
        </w:rPr>
        <w:t>提供的计算方法，通过</w:t>
      </w:r>
      <w:proofErr w:type="spellStart"/>
      <w:r w:rsidRPr="004E1449">
        <w:rPr>
          <w:rFonts w:ascii="Times New Roman" w:hint="eastAsia"/>
        </w:rPr>
        <w:t>clientjs.getFingerprint</w:t>
      </w:r>
      <w:proofErr w:type="spellEnd"/>
      <w:r w:rsidRPr="004E1449">
        <w:rPr>
          <w:rFonts w:ascii="Times New Roman" w:hint="eastAsia"/>
        </w:rPr>
        <w:t>()</w:t>
      </w:r>
      <w:r w:rsidRPr="004E1449">
        <w:rPr>
          <w:rFonts w:ascii="Times New Roman" w:hint="eastAsia"/>
        </w:rPr>
        <w:t>方法获取到</w:t>
      </w:r>
      <w:r w:rsidRPr="004E1449">
        <w:rPr>
          <w:rFonts w:ascii="Times New Roman" w:hint="eastAsia"/>
        </w:rPr>
        <w:t>fingerprint</w:t>
      </w:r>
      <w:r w:rsidR="00EC520C">
        <w:rPr>
          <w:rFonts w:ascii="Times New Roman" w:hint="eastAsia"/>
        </w:rPr>
        <w:t>的哈希值</w:t>
      </w:r>
      <w:r w:rsidRPr="004E1449">
        <w:rPr>
          <w:rFonts w:ascii="Times New Roman" w:hint="eastAsia"/>
        </w:rPr>
        <w:t>。</w:t>
      </w:r>
      <w:r w:rsidR="0075131B" w:rsidRPr="0075131B">
        <w:rPr>
          <w:rFonts w:ascii="Times New Roman" w:hint="eastAsia"/>
        </w:rPr>
        <w:t>采用的特征值</w:t>
      </w:r>
      <w:r w:rsidR="00D6534B">
        <w:rPr>
          <w:rFonts w:ascii="Times New Roman" w:hint="eastAsia"/>
        </w:rPr>
        <w:t>包括</w:t>
      </w:r>
      <w:r w:rsidR="0075131B" w:rsidRPr="0075131B">
        <w:rPr>
          <w:rFonts w:ascii="Times New Roman" w:hint="eastAsia"/>
        </w:rPr>
        <w:t>：</w:t>
      </w:r>
      <w:r w:rsidR="0075131B" w:rsidRPr="0075131B">
        <w:rPr>
          <w:rFonts w:ascii="Times New Roman" w:hint="eastAsia"/>
        </w:rPr>
        <w:t>user agent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screen print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color depth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current resolution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available resolution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device XDPI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device YDPI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plugin list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font list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local storage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session storage</w:t>
      </w:r>
      <w:r w:rsidR="0075131B" w:rsidRPr="0075131B">
        <w:rPr>
          <w:rFonts w:ascii="Times New Roman" w:hint="eastAsia"/>
        </w:rPr>
        <w:t>、</w:t>
      </w:r>
      <w:proofErr w:type="spellStart"/>
      <w:r w:rsidR="0075131B" w:rsidRPr="0075131B">
        <w:rPr>
          <w:rFonts w:ascii="Times New Roman" w:hint="eastAsia"/>
        </w:rPr>
        <w:t>timezone</w:t>
      </w:r>
      <w:proofErr w:type="spellEnd"/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language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system language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cookies</w:t>
      </w:r>
      <w:r w:rsidR="0075131B" w:rsidRPr="0075131B">
        <w:rPr>
          <w:rFonts w:ascii="Times New Roman" w:hint="eastAsia"/>
        </w:rPr>
        <w:t>、</w:t>
      </w:r>
      <w:r w:rsidR="0075131B" w:rsidRPr="0075131B">
        <w:rPr>
          <w:rFonts w:ascii="Times New Roman" w:hint="eastAsia"/>
        </w:rPr>
        <w:t>canvas print</w:t>
      </w:r>
      <w:r w:rsidR="0003432A" w:rsidRPr="0003432A">
        <w:rPr>
          <w:rFonts w:ascii="Times New Roman" w:hint="eastAsia"/>
        </w:rPr>
        <w:t>，共</w:t>
      </w:r>
      <w:r w:rsidR="0003432A" w:rsidRPr="0003432A">
        <w:rPr>
          <w:rFonts w:ascii="Times New Roman" w:hint="eastAsia"/>
        </w:rPr>
        <w:t>16</w:t>
      </w:r>
      <w:r w:rsidR="0003432A" w:rsidRPr="0003432A">
        <w:rPr>
          <w:rFonts w:ascii="Times New Roman" w:hint="eastAsia"/>
        </w:rPr>
        <w:t>种</w:t>
      </w:r>
      <w:r w:rsidR="0075131B" w:rsidRPr="0075131B">
        <w:rPr>
          <w:rFonts w:ascii="Times New Roman" w:hint="eastAsia"/>
        </w:rPr>
        <w:t>。</w:t>
      </w:r>
    </w:p>
    <w:p w14:paraId="5D4E0757" w14:textId="77777777" w:rsidR="00B1795E" w:rsidRDefault="00D06E5F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lastRenderedPageBreak/>
        <w:t>Fingerprint</w:t>
      </w:r>
      <w:r>
        <w:rPr>
          <w:rFonts w:ascii="Times New Roman" w:hint="eastAsia"/>
        </w:rPr>
        <w:t>在跨浏览器识别用户时，相比于</w:t>
      </w:r>
      <w:r w:rsidRPr="00795A9E">
        <w:rPr>
          <w:rFonts w:ascii="Times New Roman" w:hint="eastAsia"/>
        </w:rPr>
        <w:t>User Agent</w:t>
      </w:r>
      <w:r>
        <w:rPr>
          <w:rFonts w:ascii="Times New Roman" w:hint="eastAsia"/>
        </w:rPr>
        <w:t>等也更具参考价值，可以更准确的区分不同的用户设备。但受限于其精度，本项目将</w:t>
      </w:r>
      <w:r>
        <w:rPr>
          <w:rFonts w:ascii="Times New Roman" w:hint="eastAsia"/>
        </w:rPr>
        <w:t>I</w:t>
      </w:r>
      <w:r>
        <w:rPr>
          <w:rFonts w:ascii="Times New Roman"/>
        </w:rPr>
        <w:t>P</w:t>
      </w:r>
      <w:r>
        <w:rPr>
          <w:rFonts w:ascii="Times New Roman" w:hint="eastAsia"/>
        </w:rPr>
        <w:t>地址与</w:t>
      </w:r>
      <w:r>
        <w:rPr>
          <w:rFonts w:ascii="Times New Roman" w:hint="eastAsia"/>
        </w:rPr>
        <w:t>fingerprint</w:t>
      </w:r>
      <w:r>
        <w:rPr>
          <w:rFonts w:ascii="Times New Roman" w:hint="eastAsia"/>
        </w:rPr>
        <w:t>结合作为用户判断的依据。</w:t>
      </w:r>
      <w:r w:rsidR="00EE38E2">
        <w:rPr>
          <w:rFonts w:ascii="Times New Roman" w:hint="eastAsia"/>
        </w:rPr>
        <w:t>在同一个</w:t>
      </w:r>
      <w:r w:rsidR="00EE38E2">
        <w:rPr>
          <w:rFonts w:ascii="Times New Roman" w:hint="eastAsia"/>
        </w:rPr>
        <w:t>fingerprint</w:t>
      </w:r>
      <w:r w:rsidR="00EE38E2">
        <w:rPr>
          <w:rFonts w:ascii="Times New Roman" w:hint="eastAsia"/>
        </w:rPr>
        <w:t>下保存用户的不同</w:t>
      </w:r>
      <w:r w:rsidR="00EE38E2">
        <w:rPr>
          <w:rFonts w:ascii="Times New Roman"/>
        </w:rPr>
        <w:t>IP</w:t>
      </w:r>
      <w:r w:rsidR="00EE38E2">
        <w:rPr>
          <w:rFonts w:ascii="Times New Roman" w:hint="eastAsia"/>
        </w:rPr>
        <w:t>地址。同时，用户的可用核心、</w:t>
      </w:r>
      <w:r w:rsidR="00EE38E2" w:rsidRPr="00795A9E">
        <w:rPr>
          <w:rFonts w:ascii="Times New Roman" w:hint="eastAsia"/>
        </w:rPr>
        <w:t>User Agent</w:t>
      </w:r>
      <w:r w:rsidR="00EE38E2" w:rsidRPr="00FD2E36">
        <w:rPr>
          <w:rFonts w:ascii="Times New Roman" w:hint="eastAsia"/>
        </w:rPr>
        <w:t>、时区</w:t>
      </w:r>
      <w:r w:rsidR="00EE38E2">
        <w:rPr>
          <w:rFonts w:ascii="Times New Roman" w:hint="eastAsia"/>
        </w:rPr>
        <w:t>等其他信息也被保存在数据库中，便于需要时进行进一步的区分。</w:t>
      </w:r>
    </w:p>
    <w:p w14:paraId="4A61B6E2" w14:textId="36B8742F" w:rsidR="00D06E5F" w:rsidRDefault="00522C34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数据以</w:t>
      </w:r>
      <w:r>
        <w:rPr>
          <w:rFonts w:ascii="Times New Roman" w:hint="eastAsia"/>
        </w:rPr>
        <w:t>J</w:t>
      </w:r>
      <w:r>
        <w:rPr>
          <w:rFonts w:ascii="Times New Roman"/>
        </w:rPr>
        <w:t>SON</w:t>
      </w:r>
      <w:r>
        <w:rPr>
          <w:rFonts w:ascii="Times New Roman" w:hint="eastAsia"/>
        </w:rPr>
        <w:t>的形式保存在</w:t>
      </w:r>
      <w:r>
        <w:rPr>
          <w:rFonts w:ascii="Times New Roman" w:hint="eastAsia"/>
        </w:rPr>
        <w:t>No</w:t>
      </w:r>
      <w:r>
        <w:rPr>
          <w:rFonts w:ascii="Times New Roman"/>
        </w:rPr>
        <w:t>SQL</w:t>
      </w:r>
      <w:r>
        <w:rPr>
          <w:rFonts w:ascii="Times New Roman" w:hint="eastAsia"/>
        </w:rPr>
        <w:t>型数据库中，前端为</w:t>
      </w:r>
      <w:r>
        <w:rPr>
          <w:rFonts w:ascii="Times New Roman" w:hint="eastAsia"/>
        </w:rPr>
        <w:t>IndexedDB</w:t>
      </w:r>
      <w:r>
        <w:rPr>
          <w:rFonts w:ascii="Times New Roman" w:hint="eastAsia"/>
        </w:rPr>
        <w:t>，后端为</w:t>
      </w:r>
      <w:r>
        <w:rPr>
          <w:rFonts w:ascii="Times New Roman" w:hint="eastAsia"/>
        </w:rPr>
        <w:t>MongoDB</w:t>
      </w:r>
      <w:r>
        <w:rPr>
          <w:rFonts w:ascii="Times New Roman" w:hint="eastAsia"/>
        </w:rPr>
        <w:t>。</w:t>
      </w:r>
    </w:p>
    <w:p w14:paraId="127F4FEB" w14:textId="5CEB9155" w:rsidR="00795A9E" w:rsidRDefault="00EE5421" w:rsidP="00914E93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在后端采用</w:t>
      </w:r>
      <w:r>
        <w:rPr>
          <w:rFonts w:ascii="Times New Roman" w:hint="eastAsia"/>
        </w:rPr>
        <w:t>node</w:t>
      </w:r>
      <w:r>
        <w:rPr>
          <w:rFonts w:ascii="Times New Roman"/>
        </w:rPr>
        <w:t>.</w:t>
      </w:r>
      <w:r>
        <w:rPr>
          <w:rFonts w:ascii="Times New Roman" w:hint="eastAsia"/>
        </w:rPr>
        <w:t>js</w:t>
      </w:r>
      <w:r>
        <w:rPr>
          <w:rFonts w:ascii="Times New Roman" w:hint="eastAsia"/>
        </w:rPr>
        <w:t>，</w:t>
      </w:r>
      <w:r w:rsidR="00980882">
        <w:rPr>
          <w:rFonts w:ascii="Times New Roman" w:hint="eastAsia"/>
        </w:rPr>
        <w:t>对</w:t>
      </w:r>
      <w:r w:rsidR="00980882">
        <w:rPr>
          <w:rFonts w:ascii="Times New Roman" w:hint="eastAsia"/>
        </w:rPr>
        <w:t>MongoDB</w:t>
      </w:r>
      <w:r w:rsidR="00980882">
        <w:rPr>
          <w:rFonts w:ascii="Times New Roman" w:hint="eastAsia"/>
        </w:rPr>
        <w:t>的增删改查操作进行了封装，便于数据的整理。</w:t>
      </w:r>
      <w:r w:rsidR="00CB7834">
        <w:rPr>
          <w:rFonts w:ascii="Times New Roman" w:hint="eastAsia"/>
        </w:rPr>
        <w:t>数据库表内容的设计如表</w:t>
      </w:r>
      <w:r w:rsidR="00CB7834">
        <w:rPr>
          <w:rFonts w:ascii="Times New Roman" w:hint="eastAsia"/>
        </w:rPr>
        <w:t>2</w:t>
      </w:r>
      <w:r w:rsidR="00CB7834">
        <w:rPr>
          <w:rFonts w:ascii="Times New Roman"/>
        </w:rPr>
        <w:t>-6</w:t>
      </w:r>
      <w:r w:rsidR="00CB7834">
        <w:rPr>
          <w:rFonts w:ascii="Times New Roman" w:hint="eastAsia"/>
        </w:rPr>
        <w:t>所示。</w:t>
      </w:r>
    </w:p>
    <w:p w14:paraId="4E003EE5" w14:textId="77777777" w:rsidR="00CE3615" w:rsidRDefault="00CE3615" w:rsidP="00914E93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41FBD89F" w14:textId="50D6C1E4" w:rsidR="00374495" w:rsidRPr="004B2810" w:rsidRDefault="00374495" w:rsidP="00374495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sz w:val="21"/>
        </w:rPr>
      </w:pPr>
      <w:r w:rsidRPr="004B2810">
        <w:rPr>
          <w:rFonts w:ascii="黑体" w:eastAsia="黑体" w:hAnsi="黑体" w:hint="eastAsia"/>
          <w:b/>
          <w:sz w:val="21"/>
        </w:rPr>
        <w:t>表</w:t>
      </w:r>
      <w:r>
        <w:rPr>
          <w:rFonts w:ascii="黑体" w:eastAsia="黑体" w:hAnsi="黑体"/>
          <w:b/>
          <w:sz w:val="21"/>
        </w:rPr>
        <w:t>2-</w:t>
      </w:r>
      <w:r w:rsidRPr="004B2810">
        <w:rPr>
          <w:rFonts w:ascii="黑体" w:eastAsia="黑体" w:hAnsi="黑体" w:hint="eastAsia"/>
          <w:b/>
          <w:sz w:val="21"/>
        </w:rPr>
        <w:t xml:space="preserve">6 </w:t>
      </w:r>
      <w:r>
        <w:rPr>
          <w:rFonts w:ascii="黑体" w:eastAsia="黑体" w:hAnsi="黑体" w:hint="eastAsia"/>
          <w:b/>
          <w:sz w:val="21"/>
        </w:rPr>
        <w:t>数据库设计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4"/>
        <w:gridCol w:w="1530"/>
        <w:gridCol w:w="2353"/>
        <w:gridCol w:w="2058"/>
      </w:tblGrid>
      <w:tr w:rsidR="006144B5" w14:paraId="090024B4" w14:textId="77777777" w:rsidTr="00D0776C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2133E" w14:textId="77777777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99164D" w14:textId="597984FB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表名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F96DA6" w14:textId="2C455D42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数据说明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065CD" w14:textId="2A1AF9F3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功能说明</w:t>
            </w:r>
          </w:p>
        </w:tc>
      </w:tr>
      <w:tr w:rsidR="006144B5" w14:paraId="5D8ECA5A" w14:textId="77777777" w:rsidTr="00D0776C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8CC5CF" w14:textId="77777777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8D8DC8" w14:textId="4D367D09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users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52DF7" w14:textId="04DF1A5C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>
              <w:rPr>
                <w:rFonts w:hint="eastAsia"/>
                <w:sz w:val="21"/>
                <w:szCs w:val="21"/>
              </w:rPr>
              <w:t>fingerprint</w:t>
            </w:r>
            <w:r>
              <w:rPr>
                <w:rFonts w:hint="eastAsia"/>
                <w:sz w:val="21"/>
                <w:szCs w:val="21"/>
              </w:rPr>
              <w:t>与</w:t>
            </w:r>
            <w:proofErr w:type="spellStart"/>
            <w:r>
              <w:rPr>
                <w:rFonts w:hint="eastAsia"/>
                <w:sz w:val="21"/>
                <w:szCs w:val="21"/>
              </w:rPr>
              <w:t>ip</w:t>
            </w:r>
            <w:proofErr w:type="spellEnd"/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411D53" w14:textId="1CECF598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</w:t>
            </w:r>
            <w:r>
              <w:rPr>
                <w:rFonts w:hint="eastAsia"/>
                <w:sz w:val="21"/>
                <w:szCs w:val="21"/>
              </w:rPr>
              <w:t>fingerprint</w:t>
            </w:r>
            <w:r>
              <w:rPr>
                <w:rFonts w:hint="eastAsia"/>
                <w:sz w:val="21"/>
                <w:szCs w:val="21"/>
              </w:rPr>
              <w:t>作为用户身份的标记</w:t>
            </w:r>
          </w:p>
        </w:tc>
      </w:tr>
      <w:tr w:rsidR="006144B5" w14:paraId="743B94FD" w14:textId="77777777" w:rsidTr="00D0776C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F5D395" w14:textId="77777777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2E2C0" w14:textId="74B039AD" w:rsidR="006144B5" w:rsidRDefault="006203F6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fingerprints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81E7F9" w14:textId="0A747401" w:rsidR="006144B5" w:rsidRDefault="006203F6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>
              <w:rPr>
                <w:rFonts w:hint="eastAsia"/>
                <w:sz w:val="21"/>
                <w:szCs w:val="21"/>
              </w:rPr>
              <w:t>fingerprint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User</w:t>
            </w:r>
            <w:r>
              <w:rPr>
                <w:sz w:val="21"/>
                <w:szCs w:val="21"/>
              </w:rPr>
              <w:t xml:space="preserve"> A</w:t>
            </w:r>
            <w:r>
              <w:rPr>
                <w:rFonts w:hint="eastAsia"/>
                <w:sz w:val="21"/>
                <w:szCs w:val="21"/>
              </w:rPr>
              <w:t>gent</w:t>
            </w:r>
            <w:r>
              <w:rPr>
                <w:rFonts w:hint="eastAsia"/>
                <w:sz w:val="21"/>
                <w:szCs w:val="21"/>
              </w:rPr>
              <w:t>、核心数、时区、语言、字体、分辨率等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CF79F" w14:textId="7B4792A1" w:rsidR="006144B5" w:rsidRDefault="006203F6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  <w:r w:rsidRPr="006203F6">
              <w:rPr>
                <w:rFonts w:hint="eastAsia"/>
                <w:sz w:val="21"/>
                <w:szCs w:val="21"/>
              </w:rPr>
              <w:t>其他表征用户的特征值</w:t>
            </w:r>
          </w:p>
        </w:tc>
      </w:tr>
      <w:tr w:rsidR="006144B5" w14:paraId="1F03E047" w14:textId="77777777" w:rsidTr="00D0776C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FB588" w14:textId="77777777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73F38E" w14:textId="1A2CE097" w:rsidR="006144B5" w:rsidRDefault="00BD2577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userfreqs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535D8F" w14:textId="068759B9" w:rsidR="006144B5" w:rsidRDefault="00BD2577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存储用户在时间段内的访问次数、上一次访问时间等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92205" w14:textId="2358C9EC" w:rsidR="006144B5" w:rsidRDefault="00BD2577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用于计算用户访问频率等，判断是否爬虫</w:t>
            </w:r>
          </w:p>
        </w:tc>
      </w:tr>
      <w:tr w:rsidR="006144B5" w14:paraId="083FB5FD" w14:textId="77777777" w:rsidTr="00D0776C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BFB7F1" w14:textId="77777777" w:rsidR="006144B5" w:rsidRDefault="006144B5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008293" w14:textId="178BBB4F" w:rsidR="006144B5" w:rsidRDefault="00951EA3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 w:rsidR="00B756CA">
              <w:rPr>
                <w:rFonts w:hint="eastAsia"/>
                <w:sz w:val="21"/>
                <w:szCs w:val="21"/>
              </w:rPr>
              <w:t>locks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9E1C23" w14:textId="04E4C86B" w:rsidR="006144B5" w:rsidRDefault="00B756CA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存储用户与限制时间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A69A5" w14:textId="1BC50DDB" w:rsidR="006144B5" w:rsidRDefault="00B756CA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用于限制用户请求</w:t>
            </w:r>
          </w:p>
        </w:tc>
      </w:tr>
      <w:tr w:rsidR="00B756CA" w14:paraId="3F34D18E" w14:textId="77777777" w:rsidTr="00D0776C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D5B59" w14:textId="68580176" w:rsidR="00B756CA" w:rsidRDefault="00B756CA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64431" w14:textId="4691333B" w:rsidR="00B756CA" w:rsidRDefault="00951EA3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w</w:t>
            </w:r>
            <w:r w:rsidR="00B756CA">
              <w:rPr>
                <w:rFonts w:hint="eastAsia"/>
                <w:sz w:val="21"/>
                <w:szCs w:val="21"/>
              </w:rPr>
              <w:t>hilelists</w:t>
            </w:r>
            <w:proofErr w:type="spellEnd"/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2FAFE" w14:textId="15C5E5FD" w:rsidR="00B756CA" w:rsidRDefault="00B756CA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存储白名单用户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3D164" w14:textId="77725C01" w:rsidR="00B756CA" w:rsidRDefault="00B756CA" w:rsidP="00D0776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用于</w:t>
            </w:r>
            <w:r w:rsidR="00F2427E">
              <w:rPr>
                <w:rFonts w:hint="eastAsia"/>
                <w:sz w:val="21"/>
                <w:szCs w:val="21"/>
              </w:rPr>
              <w:t>放行</w:t>
            </w:r>
            <w:r>
              <w:rPr>
                <w:rFonts w:hint="eastAsia"/>
                <w:sz w:val="21"/>
                <w:szCs w:val="21"/>
              </w:rPr>
              <w:t>可能会被识别为爬虫的白名单用户</w:t>
            </w:r>
          </w:p>
        </w:tc>
      </w:tr>
    </w:tbl>
    <w:p w14:paraId="3E6BA265" w14:textId="77777777" w:rsidR="004B50CF" w:rsidRDefault="004B50CF" w:rsidP="00914E93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39299AED" w14:textId="7D96F6C6" w:rsidR="00795A9E" w:rsidRDefault="00795A9E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 w:rsidRPr="00795A9E">
        <w:rPr>
          <w:rFonts w:ascii="Times New Roman" w:hint="eastAsia"/>
        </w:rPr>
        <w:t>对于爬虫检测的部分，采用设置阈值、</w:t>
      </w:r>
      <w:r w:rsidRPr="00795A9E">
        <w:rPr>
          <w:rFonts w:ascii="Times New Roman" w:hint="eastAsia"/>
        </w:rPr>
        <w:t>HTTP</w:t>
      </w:r>
      <w:r w:rsidRPr="00795A9E">
        <w:rPr>
          <w:rFonts w:ascii="Times New Roman" w:hint="eastAsia"/>
        </w:rPr>
        <w:t>请求检测的方式。</w:t>
      </w:r>
      <w:r w:rsidR="008B5DE8">
        <w:rPr>
          <w:rFonts w:ascii="Times New Roman" w:hint="eastAsia"/>
        </w:rPr>
        <w:t>在</w:t>
      </w:r>
      <w:r w:rsidR="005A6D6A">
        <w:rPr>
          <w:rFonts w:ascii="Times New Roman"/>
        </w:rPr>
        <w:t>N</w:t>
      </w:r>
      <w:r w:rsidR="008B5DE8">
        <w:rPr>
          <w:rFonts w:ascii="Times New Roman" w:hint="eastAsia"/>
        </w:rPr>
        <w:t>ode</w:t>
      </w:r>
      <w:r w:rsidR="009444FF">
        <w:rPr>
          <w:rFonts w:ascii="Times New Roman"/>
        </w:rPr>
        <w:t>.</w:t>
      </w:r>
      <w:r w:rsidR="009444FF">
        <w:rPr>
          <w:rFonts w:ascii="Times New Roman" w:hint="eastAsia"/>
        </w:rPr>
        <w:t>js</w:t>
      </w:r>
      <w:r w:rsidR="008B5DE8">
        <w:rPr>
          <w:rFonts w:ascii="Times New Roman" w:hint="eastAsia"/>
        </w:rPr>
        <w:t>端</w:t>
      </w:r>
      <w:r w:rsidR="009444FF">
        <w:rPr>
          <w:rFonts w:ascii="Times New Roman" w:hint="eastAsia"/>
        </w:rPr>
        <w:lastRenderedPageBreak/>
        <w:t>对</w:t>
      </w:r>
      <w:r w:rsidR="00D0776C">
        <w:rPr>
          <w:rFonts w:ascii="Times New Roman" w:hint="eastAsia"/>
        </w:rPr>
        <w:t>容易被频繁起请求的接口处</w:t>
      </w:r>
      <w:r w:rsidR="009444FF">
        <w:rPr>
          <w:rFonts w:ascii="Times New Roman" w:hint="eastAsia"/>
        </w:rPr>
        <w:t>接入爬虫检测。</w:t>
      </w:r>
      <w:r w:rsidR="000E3E8B">
        <w:rPr>
          <w:rFonts w:ascii="Times New Roman" w:hint="eastAsia"/>
        </w:rPr>
        <w:t>通过</w:t>
      </w:r>
      <w:r w:rsidR="009A619B">
        <w:rPr>
          <w:rFonts w:ascii="Times New Roman" w:hint="eastAsia"/>
        </w:rPr>
        <w:t>记录时间段内的请求次数以及最近的访问时间，将访问过于频繁的用户进行标记。</w:t>
      </w:r>
      <w:r w:rsidR="00A10F39">
        <w:rPr>
          <w:rFonts w:ascii="Times New Roman" w:hint="eastAsia"/>
        </w:rPr>
        <w:t>对于请求中</w:t>
      </w:r>
      <w:r w:rsidR="00A10F39">
        <w:rPr>
          <w:rFonts w:ascii="Times New Roman" w:hint="eastAsia"/>
        </w:rPr>
        <w:t>User</w:t>
      </w:r>
      <w:r w:rsidR="00A10F39">
        <w:rPr>
          <w:rFonts w:ascii="Times New Roman"/>
        </w:rPr>
        <w:t xml:space="preserve"> A</w:t>
      </w:r>
      <w:r w:rsidR="00A10F39">
        <w:rPr>
          <w:rFonts w:ascii="Times New Roman" w:hint="eastAsia"/>
        </w:rPr>
        <w:t>gent</w:t>
      </w:r>
      <w:r w:rsidR="00A10F39">
        <w:rPr>
          <w:rFonts w:ascii="Times New Roman" w:hint="eastAsia"/>
        </w:rPr>
        <w:t>、</w:t>
      </w:r>
      <w:r w:rsidR="00A10F39">
        <w:rPr>
          <w:rFonts w:ascii="Times New Roman" w:hint="eastAsia"/>
        </w:rPr>
        <w:t>platform</w:t>
      </w:r>
      <w:r w:rsidR="00A10F39">
        <w:rPr>
          <w:rFonts w:ascii="Times New Roman" w:hint="eastAsia"/>
        </w:rPr>
        <w:t>等信息与记录不匹配的用户也进行标记。将受标记的用户与白名单用户进行匹配，去除需要放行的用户后，对于其他受标记的用户进行频率与流量速率限制。</w:t>
      </w:r>
    </w:p>
    <w:p w14:paraId="2386166C" w14:textId="2A70AA2B" w:rsidR="005C5CD2" w:rsidRPr="00795A9E" w:rsidRDefault="005C5CD2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t>为了加快请求响应速度与访问限制的灵活性，将影响严重的用户加入</w:t>
      </w:r>
      <w:proofErr w:type="spellStart"/>
      <w:r>
        <w:rPr>
          <w:rFonts w:ascii="Times New Roman" w:hint="eastAsia"/>
        </w:rPr>
        <w:t>nginx</w:t>
      </w:r>
      <w:proofErr w:type="spellEnd"/>
      <w:r>
        <w:rPr>
          <w:rFonts w:ascii="Times New Roman" w:hint="eastAsia"/>
        </w:rPr>
        <w:t>的</w:t>
      </w:r>
      <w:proofErr w:type="spellStart"/>
      <w:r w:rsidRPr="005C5CD2">
        <w:rPr>
          <w:rFonts w:ascii="Times New Roman"/>
        </w:rPr>
        <w:t>blockip</w:t>
      </w:r>
      <w:proofErr w:type="spellEnd"/>
      <w:r>
        <w:rPr>
          <w:rFonts w:ascii="Times New Roman" w:hint="eastAsia"/>
        </w:rPr>
        <w:t>配置文件中</w:t>
      </w:r>
      <w:r w:rsidR="007C3E9A">
        <w:rPr>
          <w:rFonts w:ascii="Times New Roman" w:hint="eastAsia"/>
        </w:rPr>
        <w:t>，</w:t>
      </w:r>
      <w:r w:rsidR="00313770">
        <w:rPr>
          <w:rFonts w:ascii="Times New Roman" w:hint="eastAsia"/>
        </w:rPr>
        <w:t>并</w:t>
      </w:r>
      <w:r w:rsidR="007C3E9A">
        <w:rPr>
          <w:rFonts w:ascii="Times New Roman" w:hint="eastAsia"/>
        </w:rPr>
        <w:t>适时</w:t>
      </w:r>
      <w:r w:rsidR="00313770">
        <w:rPr>
          <w:rFonts w:ascii="Times New Roman" w:hint="eastAsia"/>
        </w:rPr>
        <w:t>进行</w:t>
      </w:r>
      <w:r w:rsidR="007C3E9A">
        <w:rPr>
          <w:rFonts w:ascii="Times New Roman" w:hint="eastAsia"/>
        </w:rPr>
        <w:t>更新。</w:t>
      </w:r>
    </w:p>
    <w:p w14:paraId="0C29448D" w14:textId="54D5CE67" w:rsidR="00795A9E" w:rsidRPr="00795A9E" w:rsidRDefault="00795A9E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 w:rsidRPr="00795A9E">
        <w:rPr>
          <w:rFonts w:ascii="Times New Roman" w:hint="eastAsia"/>
        </w:rPr>
        <w:t>在访问限制部分，过时的用户代理、</w:t>
      </w:r>
      <w:r w:rsidR="004812D7" w:rsidRPr="00795A9E">
        <w:rPr>
          <w:rFonts w:ascii="Times New Roman" w:hint="eastAsia"/>
        </w:rPr>
        <w:t>过时的</w:t>
      </w:r>
      <w:r w:rsidRPr="00795A9E">
        <w:rPr>
          <w:rFonts w:ascii="Times New Roman" w:hint="eastAsia"/>
        </w:rPr>
        <w:t>浏览器版本</w:t>
      </w:r>
      <w:r w:rsidR="004812D7">
        <w:rPr>
          <w:rFonts w:ascii="Times New Roman" w:hint="eastAsia"/>
        </w:rPr>
        <w:t>、</w:t>
      </w:r>
      <w:r w:rsidR="004812D7" w:rsidRPr="00795A9E">
        <w:rPr>
          <w:rFonts w:ascii="Times New Roman" w:hint="eastAsia"/>
        </w:rPr>
        <w:t>不合理的海外</w:t>
      </w:r>
      <w:r w:rsidR="004812D7" w:rsidRPr="00795A9E">
        <w:rPr>
          <w:rFonts w:ascii="Times New Roman" w:hint="eastAsia"/>
        </w:rPr>
        <w:t>IP</w:t>
      </w:r>
      <w:r w:rsidR="004812D7">
        <w:rPr>
          <w:rFonts w:ascii="Times New Roman" w:hint="eastAsia"/>
        </w:rPr>
        <w:t>、</w:t>
      </w:r>
      <w:r w:rsidR="004812D7" w:rsidRPr="00795A9E">
        <w:rPr>
          <w:rFonts w:ascii="Times New Roman" w:hint="eastAsia"/>
        </w:rPr>
        <w:t>不合理</w:t>
      </w:r>
      <w:r w:rsidR="004812D7">
        <w:rPr>
          <w:rFonts w:ascii="Times New Roman" w:hint="eastAsia"/>
        </w:rPr>
        <w:t>的</w:t>
      </w:r>
      <w:proofErr w:type="spellStart"/>
      <w:r w:rsidR="004812D7" w:rsidRPr="00795A9E">
        <w:rPr>
          <w:rFonts w:ascii="Times New Roman" w:hint="eastAsia"/>
        </w:rPr>
        <w:t>Referer</w:t>
      </w:r>
      <w:proofErr w:type="spellEnd"/>
      <w:r w:rsidR="004812D7">
        <w:rPr>
          <w:rFonts w:ascii="Times New Roman" w:hint="eastAsia"/>
        </w:rPr>
        <w:t>都会被特别标记，在需要时可以在这些方面设置更为严格的限制策略</w:t>
      </w:r>
      <w:r w:rsidRPr="00795A9E">
        <w:rPr>
          <w:rFonts w:ascii="Times New Roman" w:hint="eastAsia"/>
        </w:rPr>
        <w:t>。</w:t>
      </w:r>
    </w:p>
    <w:p w14:paraId="26378F85" w14:textId="7E188274" w:rsidR="00795A9E" w:rsidRPr="00795A9E" w:rsidRDefault="00795A9E" w:rsidP="00795A9E">
      <w:pPr>
        <w:pStyle w:val="a0"/>
        <w:spacing w:line="360" w:lineRule="auto"/>
        <w:ind w:firstLineChars="200" w:firstLine="480"/>
        <w:rPr>
          <w:rFonts w:ascii="Times New Roman"/>
        </w:rPr>
      </w:pPr>
      <w:r w:rsidRPr="00795A9E">
        <w:rPr>
          <w:rFonts w:ascii="Times New Roman" w:hint="eastAsia"/>
        </w:rPr>
        <w:t>系统的流程图如图</w:t>
      </w:r>
      <w:r>
        <w:rPr>
          <w:rFonts w:ascii="Times New Roman"/>
        </w:rPr>
        <w:t>2</w:t>
      </w:r>
      <w:r w:rsidRPr="00795A9E">
        <w:rPr>
          <w:rFonts w:ascii="Times New Roman" w:hint="eastAsia"/>
        </w:rPr>
        <w:t>-2</w:t>
      </w:r>
      <w:r w:rsidRPr="00795A9E">
        <w:rPr>
          <w:rFonts w:ascii="Times New Roman" w:hint="eastAsia"/>
        </w:rPr>
        <w:t>与图</w:t>
      </w:r>
      <w:r>
        <w:rPr>
          <w:rFonts w:ascii="Times New Roman"/>
        </w:rPr>
        <w:t>2</w:t>
      </w:r>
      <w:r w:rsidRPr="00795A9E">
        <w:rPr>
          <w:rFonts w:ascii="Times New Roman" w:hint="eastAsia"/>
        </w:rPr>
        <w:t>-3</w:t>
      </w:r>
      <w:r w:rsidRPr="00795A9E">
        <w:rPr>
          <w:rFonts w:ascii="Times New Roman" w:hint="eastAsia"/>
        </w:rPr>
        <w:t>所示。</w:t>
      </w:r>
    </w:p>
    <w:p w14:paraId="3C89A0EE" w14:textId="18666F12" w:rsidR="00795A9E" w:rsidRPr="00795A9E" w:rsidRDefault="006E4280" w:rsidP="006E4280">
      <w:pPr>
        <w:pStyle w:val="a0"/>
        <w:spacing w:line="360" w:lineRule="auto"/>
        <w:ind w:firstLine="0"/>
        <w:jc w:val="center"/>
        <w:rPr>
          <w:rFonts w:ascii="Times New Roman"/>
        </w:rPr>
      </w:pPr>
      <w:r>
        <w:rPr>
          <w:noProof/>
        </w:rPr>
        <w:drawing>
          <wp:inline distT="0" distB="0" distL="0" distR="0" wp14:anchorId="2CBFC3F5" wp14:editId="3801704B">
            <wp:extent cx="5447601" cy="285750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232" cy="28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98D6" w14:textId="7D2B52A8" w:rsidR="006E4280" w:rsidRDefault="006E4280" w:rsidP="006E4280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</w:t>
      </w:r>
      <w:r>
        <w:noBreakHyphen/>
        <w:t xml:space="preserve">2 </w:t>
      </w:r>
      <w:r>
        <w:rPr>
          <w:rFonts w:hint="eastAsia"/>
        </w:rPr>
        <w:t>用户识别流程图</w:t>
      </w:r>
    </w:p>
    <w:p w14:paraId="020F0207" w14:textId="77777777" w:rsidR="006E4280" w:rsidRPr="006E4280" w:rsidRDefault="006E4280" w:rsidP="006E4280"/>
    <w:p w14:paraId="33B8418D" w14:textId="639181AA" w:rsidR="00795A9E" w:rsidRPr="00795A9E" w:rsidRDefault="00DF2A80" w:rsidP="006E4280">
      <w:pPr>
        <w:pStyle w:val="a0"/>
        <w:spacing w:line="360" w:lineRule="auto"/>
        <w:ind w:firstLine="0"/>
        <w:jc w:val="center"/>
        <w:rPr>
          <w:rFonts w:ascii="Times New Roman"/>
        </w:rPr>
      </w:pPr>
      <w:r>
        <w:rPr>
          <w:noProof/>
        </w:rPr>
        <w:lastRenderedPageBreak/>
        <w:drawing>
          <wp:inline distT="0" distB="0" distL="0" distR="0" wp14:anchorId="60284919" wp14:editId="464FFCF8">
            <wp:extent cx="5278120" cy="178625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24E0" w14:textId="14CD77EC" w:rsidR="006E4280" w:rsidRDefault="006E4280" w:rsidP="006E4280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</w:t>
      </w:r>
      <w:r>
        <w:noBreakHyphen/>
        <w:t xml:space="preserve">3 </w:t>
      </w:r>
      <w:r>
        <w:rPr>
          <w:rFonts w:hint="eastAsia"/>
        </w:rPr>
        <w:t>爬虫识别流程图</w:t>
      </w:r>
    </w:p>
    <w:p w14:paraId="297E671D" w14:textId="64ABF6C8" w:rsidR="005A3834" w:rsidRDefault="005A3834">
      <w:pPr>
        <w:widowControl/>
        <w:spacing w:line="240" w:lineRule="auto"/>
        <w:jc w:val="left"/>
      </w:pPr>
      <w:r>
        <w:br w:type="page"/>
      </w:r>
    </w:p>
    <w:p w14:paraId="6F37DFFC" w14:textId="3DFA2702" w:rsidR="002D4A2A" w:rsidRDefault="00795A9E" w:rsidP="002D4A2A">
      <w:pPr>
        <w:pStyle w:val="a0"/>
        <w:spacing w:line="360" w:lineRule="auto"/>
        <w:ind w:firstLineChars="200" w:firstLine="480"/>
        <w:rPr>
          <w:rFonts w:ascii="Times New Roman"/>
        </w:rPr>
      </w:pPr>
      <w:r w:rsidRPr="00795A9E">
        <w:rPr>
          <w:rFonts w:ascii="Times New Roman" w:hint="eastAsia"/>
        </w:rPr>
        <w:lastRenderedPageBreak/>
        <w:t>系统架构图如图</w:t>
      </w:r>
      <w:r w:rsidR="0077650F">
        <w:rPr>
          <w:rFonts w:ascii="Times New Roman"/>
        </w:rPr>
        <w:t>2</w:t>
      </w:r>
      <w:r w:rsidRPr="00795A9E">
        <w:rPr>
          <w:rFonts w:ascii="Times New Roman" w:hint="eastAsia"/>
        </w:rPr>
        <w:t>-4</w:t>
      </w:r>
      <w:r w:rsidRPr="00795A9E">
        <w:rPr>
          <w:rFonts w:ascii="Times New Roman" w:hint="eastAsia"/>
        </w:rPr>
        <w:t>所示。</w:t>
      </w:r>
    </w:p>
    <w:p w14:paraId="40B74667" w14:textId="4867B05E" w:rsidR="002D4A2A" w:rsidRPr="00795A9E" w:rsidRDefault="00726FEF" w:rsidP="002D4A2A">
      <w:pPr>
        <w:pStyle w:val="a0"/>
        <w:spacing w:line="360" w:lineRule="auto"/>
        <w:ind w:firstLine="0"/>
        <w:jc w:val="center"/>
        <w:rPr>
          <w:rFonts w:ascii="Times New Roman"/>
        </w:rPr>
      </w:pPr>
      <w:r>
        <w:rPr>
          <w:noProof/>
        </w:rPr>
        <w:drawing>
          <wp:inline distT="0" distB="0" distL="0" distR="0" wp14:anchorId="4CE5DB57" wp14:editId="64DD74DE">
            <wp:extent cx="5283503" cy="5973042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9483" cy="600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72A5" w14:textId="4095A441" w:rsidR="0077650F" w:rsidRDefault="0077650F" w:rsidP="0077650F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C812C7">
        <w:t>2</w:t>
      </w:r>
      <w:r>
        <w:noBreakHyphen/>
        <w:t xml:space="preserve">4 </w:t>
      </w:r>
      <w:r>
        <w:rPr>
          <w:rFonts w:hint="eastAsia"/>
        </w:rPr>
        <w:t>架构图</w:t>
      </w:r>
    </w:p>
    <w:p w14:paraId="73AABC54" w14:textId="77777777" w:rsidR="0077650F" w:rsidRPr="0077650F" w:rsidRDefault="0077650F" w:rsidP="0077650F"/>
    <w:p w14:paraId="1A7863E5" w14:textId="13D8F9D3" w:rsidR="000012B9" w:rsidRDefault="000012B9" w:rsidP="000012B9">
      <w:pPr>
        <w:pStyle w:val="2"/>
        <w:spacing w:line="360" w:lineRule="auto"/>
        <w:rPr>
          <w:rFonts w:ascii="Times New Roman" w:hAnsi="Times New Roman"/>
          <w:bCs/>
        </w:rPr>
      </w:pPr>
      <w:bookmarkStart w:id="9" w:name="_Toc68162929"/>
      <w:r>
        <w:rPr>
          <w:rFonts w:ascii="Times New Roman" w:hAnsi="Times New Roman" w:hint="eastAsia"/>
          <w:bCs/>
        </w:rPr>
        <w:t>主要工作内容</w:t>
      </w:r>
      <w:bookmarkEnd w:id="9"/>
    </w:p>
    <w:p w14:paraId="1AE8387A" w14:textId="2C2C7E73" w:rsidR="000012B9" w:rsidRDefault="0074536A" w:rsidP="000012B9">
      <w:pPr>
        <w:pStyle w:val="a0"/>
        <w:spacing w:line="360" w:lineRule="auto"/>
        <w:ind w:firstLineChars="200" w:firstLine="480"/>
        <w:rPr>
          <w:rFonts w:ascii="Times New Roman"/>
        </w:rPr>
      </w:pPr>
      <w:r>
        <w:rPr>
          <w:rFonts w:ascii="Times New Roman" w:hint="eastAsia"/>
        </w:rPr>
        <w:lastRenderedPageBreak/>
        <w:t>项目的</w:t>
      </w:r>
      <w:r w:rsidRPr="0074536A">
        <w:rPr>
          <w:rFonts w:ascii="Times New Roman" w:hint="eastAsia"/>
        </w:rPr>
        <w:t>主要工作是完成网站访客唯一性识别和智能流控方案的设计与实现，包括系统设计，数据库设计，</w:t>
      </w:r>
      <w:r w:rsidR="0088591D">
        <w:rPr>
          <w:rFonts w:ascii="Times New Roman" w:hint="eastAsia"/>
        </w:rPr>
        <w:t>接口实现等</w:t>
      </w:r>
      <w:r w:rsidRPr="0074536A">
        <w:rPr>
          <w:rFonts w:ascii="Times New Roman" w:hint="eastAsia"/>
        </w:rPr>
        <w:t>。具体工作内容如表</w:t>
      </w:r>
      <w:r w:rsidR="004B2810">
        <w:rPr>
          <w:rFonts w:ascii="Times New Roman"/>
        </w:rPr>
        <w:t>2-</w:t>
      </w:r>
      <w:r w:rsidR="00374495">
        <w:rPr>
          <w:rFonts w:ascii="Times New Roman"/>
        </w:rPr>
        <w:t>7</w:t>
      </w:r>
      <w:r w:rsidRPr="0074536A">
        <w:rPr>
          <w:rFonts w:ascii="Times New Roman" w:hint="eastAsia"/>
        </w:rPr>
        <w:t>所示。</w:t>
      </w:r>
    </w:p>
    <w:p w14:paraId="73420EE7" w14:textId="77777777" w:rsidR="004B2810" w:rsidRDefault="004B2810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4F7511D9" w14:textId="24EB3E98" w:rsidR="004B2810" w:rsidRPr="004B2810" w:rsidRDefault="004B2810" w:rsidP="004B2810">
      <w:pPr>
        <w:widowControl/>
        <w:tabs>
          <w:tab w:val="left" w:pos="150"/>
        </w:tabs>
        <w:overflowPunct w:val="0"/>
        <w:autoSpaceDE w:val="0"/>
        <w:autoSpaceDN w:val="0"/>
        <w:spacing w:before="120" w:after="120" w:line="240" w:lineRule="auto"/>
        <w:jc w:val="center"/>
        <w:rPr>
          <w:rFonts w:ascii="黑体" w:eastAsia="黑体" w:hAnsi="黑体"/>
          <w:b/>
          <w:sz w:val="21"/>
        </w:rPr>
      </w:pPr>
      <w:r w:rsidRPr="004B2810">
        <w:rPr>
          <w:rFonts w:ascii="黑体" w:eastAsia="黑体" w:hAnsi="黑体" w:hint="eastAsia"/>
          <w:b/>
          <w:sz w:val="21"/>
        </w:rPr>
        <w:t>表</w:t>
      </w:r>
      <w:r>
        <w:rPr>
          <w:rFonts w:ascii="黑体" w:eastAsia="黑体" w:hAnsi="黑体"/>
          <w:b/>
          <w:sz w:val="21"/>
        </w:rPr>
        <w:t>2-</w:t>
      </w:r>
      <w:r w:rsidR="00374495">
        <w:rPr>
          <w:rFonts w:ascii="黑体" w:eastAsia="黑体" w:hAnsi="黑体"/>
          <w:b/>
          <w:sz w:val="21"/>
        </w:rPr>
        <w:t>7</w:t>
      </w:r>
      <w:r w:rsidRPr="004B2810">
        <w:rPr>
          <w:rFonts w:ascii="黑体" w:eastAsia="黑体" w:hAnsi="黑体" w:hint="eastAsia"/>
          <w:b/>
          <w:sz w:val="21"/>
        </w:rPr>
        <w:t xml:space="preserve"> 具体工作内容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4"/>
        <w:gridCol w:w="1530"/>
        <w:gridCol w:w="2353"/>
        <w:gridCol w:w="2058"/>
        <w:gridCol w:w="1697"/>
      </w:tblGrid>
      <w:tr w:rsidR="004B2810" w14:paraId="5987959F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3A9A95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491D6C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FA8329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完成过程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86AE50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完成情况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D9F48D" w14:textId="268B4F58" w:rsidR="004B2810" w:rsidRDefault="00125FF2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可能存在的改动</w:t>
            </w:r>
          </w:p>
        </w:tc>
      </w:tr>
      <w:tr w:rsidR="004B2810" w14:paraId="46F4D147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83CAC8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72236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需求分析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85D5D" w14:textId="6A0B4262" w:rsidR="004B2810" w:rsidRDefault="00B75DED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与清华大学出版社负责人进行交流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29A6A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AC858" w14:textId="269F3E98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部分需求需细化</w:t>
            </w:r>
          </w:p>
        </w:tc>
      </w:tr>
      <w:tr w:rsidR="004B2810" w14:paraId="2CC6D67C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0D6D8E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30B57B" w14:textId="4261669B" w:rsidR="004B2810" w:rsidRDefault="00963C2B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4B2810">
              <w:rPr>
                <w:rFonts w:hint="eastAsia"/>
                <w:sz w:val="21"/>
                <w:szCs w:val="21"/>
              </w:rPr>
              <w:t>整体设计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F01CF" w14:textId="22B2A320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 w:rsidR="00B4037B">
              <w:rPr>
                <w:rFonts w:hint="eastAsia"/>
                <w:sz w:val="21"/>
                <w:szCs w:val="21"/>
              </w:rPr>
              <w:t>需求划分了了不同的接入形式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518AB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F05A58" w14:textId="4100F78D" w:rsidR="004B2810" w:rsidRDefault="00D828F6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各部分之间衔接可以</w:t>
            </w:r>
            <w:r w:rsidR="00B53C55">
              <w:rPr>
                <w:rFonts w:hint="eastAsia"/>
                <w:sz w:val="21"/>
                <w:szCs w:val="21"/>
              </w:rPr>
              <w:t>优化</w:t>
            </w:r>
          </w:p>
        </w:tc>
      </w:tr>
      <w:tr w:rsidR="004B2810" w14:paraId="7BA0095A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1F17E7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E4F659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数据库设计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CB90B7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根据需求设计数据库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7BBB43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BB9B4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部分表可能修改</w:t>
            </w:r>
          </w:p>
        </w:tc>
      </w:tr>
      <w:tr w:rsidR="004B2810" w14:paraId="4CA2DFD8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93AF2A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3C6A2" w14:textId="637A6B02" w:rsidR="004B2810" w:rsidRDefault="00252358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3C744C">
              <w:rPr>
                <w:rFonts w:hint="eastAsia"/>
                <w:sz w:val="21"/>
                <w:szCs w:val="21"/>
              </w:rPr>
              <w:t>标识</w:t>
            </w:r>
            <w:r>
              <w:rPr>
                <w:rFonts w:hint="eastAsia"/>
                <w:sz w:val="21"/>
                <w:szCs w:val="21"/>
              </w:rPr>
              <w:t>信息收集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80FAB" w14:textId="68166050" w:rsidR="004B2810" w:rsidRDefault="003C744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编码完成用户标识信息收集部分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DDCC4A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3236D" w14:textId="77777777" w:rsidR="004B2810" w:rsidRDefault="004B2810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3C744C" w14:paraId="3D0F3D2F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5E055" w14:textId="08AE2E1D" w:rsidR="003C744C" w:rsidRDefault="003C744C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C0D7E" w14:textId="4F172F7F" w:rsidR="003C744C" w:rsidRDefault="00C40DA2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CB2393">
              <w:rPr>
                <w:rFonts w:hint="eastAsia"/>
                <w:sz w:val="21"/>
                <w:szCs w:val="21"/>
              </w:rPr>
              <w:t>标记</w:t>
            </w:r>
            <w:r>
              <w:rPr>
                <w:rFonts w:hint="eastAsia"/>
                <w:sz w:val="21"/>
                <w:szCs w:val="21"/>
              </w:rPr>
              <w:t>与存储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E9B47" w14:textId="37B16DDA" w:rsidR="003C744C" w:rsidRDefault="00C40DA2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编码完成用户标</w:t>
            </w:r>
            <w:r w:rsidR="00CB2393">
              <w:rPr>
                <w:rFonts w:hint="eastAsia"/>
                <w:sz w:val="21"/>
                <w:szCs w:val="21"/>
              </w:rPr>
              <w:t>记</w:t>
            </w:r>
            <w:r>
              <w:rPr>
                <w:rFonts w:hint="eastAsia"/>
                <w:sz w:val="21"/>
                <w:szCs w:val="21"/>
              </w:rPr>
              <w:t>与存储部分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7BA0C" w14:textId="5A9B901A" w:rsidR="003C744C" w:rsidRDefault="00A50159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595499" w14:textId="55268BAC" w:rsidR="003C744C" w:rsidRDefault="00A50159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数据存储可以优化</w:t>
            </w:r>
          </w:p>
        </w:tc>
      </w:tr>
      <w:tr w:rsidR="003C744C" w14:paraId="13D783D4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E8871" w14:textId="7283EA38" w:rsidR="003C744C" w:rsidRDefault="00FA4388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559E0" w14:textId="4465F7A8" w:rsidR="003C744C" w:rsidRDefault="00DA3F22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用户请求信息收集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5C5E8" w14:textId="3AE338D6" w:rsidR="003C744C" w:rsidRDefault="009671FB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编码完成用户请求信息收集</w:t>
            </w:r>
            <w:r w:rsidR="005F34E5">
              <w:rPr>
                <w:rFonts w:hint="eastAsia"/>
                <w:sz w:val="21"/>
                <w:szCs w:val="21"/>
              </w:rPr>
              <w:t>部分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645D3" w14:textId="49F37DEF" w:rsidR="003C744C" w:rsidRDefault="009671FB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1182E6" w14:textId="0B858B12" w:rsidR="003C744C" w:rsidRDefault="00CB239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3C744C" w14:paraId="613D5336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0A541" w14:textId="2CD016FE" w:rsidR="003C744C" w:rsidRDefault="00CB239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0623E" w14:textId="4DA7CE21" w:rsidR="003C744C" w:rsidRDefault="00CB2393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爬虫标记与存储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59DC4" w14:textId="455DCF37" w:rsidR="003C744C" w:rsidRDefault="005F34E5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编码完成爬虫标记与存储部分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25FB7" w14:textId="3A084B00" w:rsidR="003C744C" w:rsidRDefault="005F34E5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EBE75" w14:textId="62588E45" w:rsidR="003C744C" w:rsidRDefault="00072B84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5F34E5" w14:paraId="0F81CCC1" w14:textId="77777777" w:rsidTr="0093446D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857CE" w14:textId="0198C0B0" w:rsidR="005F34E5" w:rsidRDefault="005F34E5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D5DCB" w14:textId="6DD49E0F" w:rsidR="005F34E5" w:rsidRDefault="00072B84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限制请求次数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3F410" w14:textId="2346A8A1" w:rsidR="005F34E5" w:rsidRDefault="00072B84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编码完成</w:t>
            </w:r>
            <w:r w:rsidRPr="00072B84">
              <w:rPr>
                <w:rFonts w:hint="eastAsia"/>
                <w:sz w:val="21"/>
                <w:szCs w:val="21"/>
              </w:rPr>
              <w:t>限制请求次数</w:t>
            </w:r>
            <w:r>
              <w:rPr>
                <w:rFonts w:hint="eastAsia"/>
                <w:sz w:val="21"/>
                <w:szCs w:val="21"/>
              </w:rPr>
              <w:t>部分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6CFF3" w14:textId="68BFE002" w:rsidR="005F34E5" w:rsidRDefault="00072B84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45159" w14:textId="7465D21B" w:rsidR="005F34E5" w:rsidRDefault="00072B84">
            <w:pPr>
              <w:widowControl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限制可以逐</w:t>
            </w:r>
            <w:r w:rsidR="00FD5A4D">
              <w:rPr>
                <w:rFonts w:hint="eastAsia"/>
                <w:sz w:val="21"/>
                <w:szCs w:val="21"/>
              </w:rPr>
              <w:t>级</w:t>
            </w:r>
            <w:r>
              <w:rPr>
                <w:rFonts w:hint="eastAsia"/>
                <w:sz w:val="21"/>
                <w:szCs w:val="21"/>
              </w:rPr>
              <w:t>加强</w:t>
            </w:r>
          </w:p>
        </w:tc>
      </w:tr>
    </w:tbl>
    <w:p w14:paraId="7018FCC1" w14:textId="77777777" w:rsidR="004B2810" w:rsidRPr="004B2810" w:rsidRDefault="004B2810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59CB6EEB" w14:textId="155443E0" w:rsidR="000012B9" w:rsidRDefault="000012B9" w:rsidP="000012B9">
      <w:pPr>
        <w:pStyle w:val="2"/>
        <w:spacing w:line="360" w:lineRule="auto"/>
        <w:rPr>
          <w:rFonts w:ascii="Times New Roman" w:hAnsi="Times New Roman"/>
          <w:bCs/>
        </w:rPr>
      </w:pPr>
      <w:bookmarkStart w:id="10" w:name="_Toc68162930"/>
      <w:r>
        <w:rPr>
          <w:rFonts w:ascii="Times New Roman" w:hAnsi="Times New Roman" w:hint="eastAsia"/>
          <w:bCs/>
        </w:rPr>
        <w:t>任务完成情况</w:t>
      </w:r>
      <w:bookmarkEnd w:id="10"/>
    </w:p>
    <w:p w14:paraId="5CBCA9F0" w14:textId="1F63DE34" w:rsidR="00917B3D" w:rsidRDefault="0019575B" w:rsidP="00917B3D">
      <w:pPr>
        <w:pStyle w:val="a0"/>
        <w:rPr>
          <w:rFonts w:ascii="Times New Roman"/>
        </w:rPr>
      </w:pPr>
      <w:r>
        <w:rPr>
          <w:rFonts w:ascii="Times New Roman" w:hint="eastAsia"/>
        </w:rPr>
        <w:t>项目的</w:t>
      </w:r>
      <w:r w:rsidR="000550C9" w:rsidRPr="000550C9">
        <w:rPr>
          <w:rFonts w:ascii="Times New Roman" w:hint="eastAsia"/>
        </w:rPr>
        <w:t>具体完成情况见表</w:t>
      </w:r>
      <w:r w:rsidR="000550C9">
        <w:rPr>
          <w:rFonts w:ascii="Times New Roman"/>
        </w:rPr>
        <w:t>2-8</w:t>
      </w:r>
      <w:r w:rsidR="000550C9" w:rsidRPr="000550C9">
        <w:rPr>
          <w:rFonts w:ascii="Times New Roman" w:hint="eastAsia"/>
        </w:rPr>
        <w:t>。</w:t>
      </w:r>
    </w:p>
    <w:p w14:paraId="17287441" w14:textId="77777777" w:rsidR="00BD2C6C" w:rsidRPr="00917B3D" w:rsidRDefault="00BD2C6C" w:rsidP="00917B3D">
      <w:pPr>
        <w:pStyle w:val="a0"/>
      </w:pPr>
    </w:p>
    <w:p w14:paraId="21DE8E8F" w14:textId="2AE01583" w:rsidR="00FA78E5" w:rsidRPr="00642957" w:rsidRDefault="00FA78E5" w:rsidP="00FA78E5">
      <w:pPr>
        <w:pStyle w:val="a0"/>
        <w:spacing w:line="360" w:lineRule="auto"/>
        <w:ind w:firstLineChars="200" w:firstLine="422"/>
        <w:jc w:val="center"/>
        <w:rPr>
          <w:rFonts w:ascii="黑体" w:eastAsia="黑体" w:hAnsi="黑体"/>
          <w:b/>
          <w:bCs/>
          <w:sz w:val="21"/>
          <w:szCs w:val="21"/>
        </w:rPr>
      </w:pPr>
      <w:r w:rsidRPr="00642957">
        <w:rPr>
          <w:rFonts w:ascii="黑体" w:eastAsia="黑体" w:hAnsi="黑体" w:hint="eastAsia"/>
          <w:b/>
          <w:bCs/>
          <w:sz w:val="21"/>
          <w:szCs w:val="21"/>
        </w:rPr>
        <w:t>表</w:t>
      </w:r>
      <w:r w:rsidR="000D0783">
        <w:rPr>
          <w:rFonts w:ascii="黑体" w:eastAsia="黑体" w:hAnsi="黑体"/>
          <w:b/>
          <w:bCs/>
          <w:sz w:val="21"/>
          <w:szCs w:val="21"/>
        </w:rPr>
        <w:t>2-8</w:t>
      </w:r>
      <w:r w:rsidRPr="00642957">
        <w:rPr>
          <w:rFonts w:ascii="黑体" w:eastAsia="黑体" w:hAnsi="黑体"/>
          <w:b/>
          <w:bCs/>
          <w:sz w:val="21"/>
          <w:szCs w:val="21"/>
        </w:rPr>
        <w:t xml:space="preserve"> </w:t>
      </w:r>
      <w:r w:rsidRPr="00642957">
        <w:rPr>
          <w:rFonts w:ascii="黑体" w:eastAsia="黑体" w:hAnsi="黑体" w:hint="eastAsia"/>
          <w:b/>
          <w:bCs/>
          <w:sz w:val="21"/>
          <w:szCs w:val="21"/>
        </w:rPr>
        <w:t>计划</w:t>
      </w:r>
      <w:r w:rsidR="00E50F53">
        <w:rPr>
          <w:rFonts w:ascii="黑体" w:eastAsia="黑体" w:hAnsi="黑体" w:hint="eastAsia"/>
          <w:b/>
          <w:bCs/>
          <w:sz w:val="21"/>
          <w:szCs w:val="21"/>
        </w:rPr>
        <w:t>进度</w:t>
      </w:r>
      <w:r w:rsidRPr="00642957">
        <w:rPr>
          <w:rFonts w:ascii="黑体" w:eastAsia="黑体" w:hAnsi="黑体" w:hint="eastAsia"/>
          <w:b/>
          <w:bCs/>
          <w:sz w:val="21"/>
          <w:szCs w:val="21"/>
        </w:rPr>
        <w:t>表</w:t>
      </w:r>
    </w:p>
    <w:tbl>
      <w:tblPr>
        <w:tblW w:w="8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565"/>
        <w:gridCol w:w="2700"/>
        <w:gridCol w:w="2473"/>
      </w:tblGrid>
      <w:tr w:rsidR="00F933C3" w14:paraId="0783C5FD" w14:textId="1E0BAFD0" w:rsidTr="00F933C3">
        <w:tc>
          <w:tcPr>
            <w:tcW w:w="1564" w:type="dxa"/>
            <w:shd w:val="clear" w:color="auto" w:fill="auto"/>
          </w:tcPr>
          <w:p w14:paraId="61CB6D72" w14:textId="77777777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565" w:type="dxa"/>
            <w:shd w:val="clear" w:color="auto" w:fill="auto"/>
          </w:tcPr>
          <w:p w14:paraId="5432A2ED" w14:textId="77777777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2700" w:type="dxa"/>
            <w:shd w:val="clear" w:color="auto" w:fill="auto"/>
          </w:tcPr>
          <w:p w14:paraId="35A1493F" w14:textId="77777777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2473" w:type="dxa"/>
          </w:tcPr>
          <w:p w14:paraId="4164708A" w14:textId="50362F26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完成情况</w:t>
            </w:r>
          </w:p>
        </w:tc>
      </w:tr>
      <w:tr w:rsidR="00F933C3" w14:paraId="456DE25D" w14:textId="453E3DE4" w:rsidTr="00F933C3">
        <w:trPr>
          <w:trHeight w:val="695"/>
        </w:trPr>
        <w:tc>
          <w:tcPr>
            <w:tcW w:w="1564" w:type="dxa"/>
            <w:shd w:val="clear" w:color="auto" w:fill="auto"/>
          </w:tcPr>
          <w:p w14:paraId="2AB33221" w14:textId="77777777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lastRenderedPageBreak/>
              <w:t>20</w:t>
            </w:r>
            <w:r>
              <w:t>20</w:t>
            </w:r>
            <w:r>
              <w:rPr>
                <w:rFonts w:hint="eastAsia"/>
              </w:rPr>
              <w:t>.1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17</w:t>
            </w:r>
          </w:p>
        </w:tc>
        <w:tc>
          <w:tcPr>
            <w:tcW w:w="1565" w:type="dxa"/>
            <w:shd w:val="clear" w:color="auto" w:fill="auto"/>
          </w:tcPr>
          <w:p w14:paraId="3796DFE0" w14:textId="77777777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11</w:t>
            </w:r>
            <w:r>
              <w:rPr>
                <w:rFonts w:hint="eastAsia"/>
              </w:rPr>
              <w:t>.</w:t>
            </w:r>
            <w:r>
              <w:t>26</w:t>
            </w:r>
          </w:p>
        </w:tc>
        <w:tc>
          <w:tcPr>
            <w:tcW w:w="2700" w:type="dxa"/>
            <w:shd w:val="clear" w:color="auto" w:fill="auto"/>
          </w:tcPr>
          <w:p w14:paraId="32175D95" w14:textId="77777777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与清华大学出版社负责人沟通确认需求，同时进行访客识别与流量控制方法的调研。</w:t>
            </w:r>
          </w:p>
        </w:tc>
        <w:tc>
          <w:tcPr>
            <w:tcW w:w="2473" w:type="dxa"/>
          </w:tcPr>
          <w:p w14:paraId="7FD932E9" w14:textId="4566DC50" w:rsidR="00F933C3" w:rsidRDefault="00C12ED4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</w:t>
            </w:r>
          </w:p>
        </w:tc>
      </w:tr>
      <w:tr w:rsidR="00F933C3" w14:paraId="743DD953" w14:textId="4A8301BD" w:rsidTr="00F933C3">
        <w:tc>
          <w:tcPr>
            <w:tcW w:w="1564" w:type="dxa"/>
            <w:shd w:val="clear" w:color="auto" w:fill="auto"/>
          </w:tcPr>
          <w:p w14:paraId="2DE4CDA9" w14:textId="77777777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.1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27</w:t>
            </w:r>
          </w:p>
        </w:tc>
        <w:tc>
          <w:tcPr>
            <w:tcW w:w="1565" w:type="dxa"/>
            <w:shd w:val="clear" w:color="auto" w:fill="auto"/>
          </w:tcPr>
          <w:p w14:paraId="3DB2A6AF" w14:textId="77777777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2020.</w:t>
            </w:r>
            <w:r>
              <w:t>12</w:t>
            </w:r>
            <w:r>
              <w:rPr>
                <w:rFonts w:hint="eastAsia"/>
              </w:rPr>
              <w:t>中旬</w:t>
            </w:r>
          </w:p>
        </w:tc>
        <w:tc>
          <w:tcPr>
            <w:tcW w:w="2700" w:type="dxa"/>
            <w:shd w:val="clear" w:color="auto" w:fill="auto"/>
          </w:tcPr>
          <w:p w14:paraId="09B15CB2" w14:textId="77777777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了解国内外研究现状。撰写开题报告，准备开题答辩。</w:t>
            </w:r>
          </w:p>
        </w:tc>
        <w:tc>
          <w:tcPr>
            <w:tcW w:w="2473" w:type="dxa"/>
          </w:tcPr>
          <w:p w14:paraId="1EE69B7C" w14:textId="664EA391" w:rsidR="00F933C3" w:rsidRDefault="00C12ED4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</w:t>
            </w:r>
          </w:p>
        </w:tc>
      </w:tr>
      <w:tr w:rsidR="00F933C3" w14:paraId="0DDB0246" w14:textId="0FE7A623" w:rsidTr="00F933C3">
        <w:tc>
          <w:tcPr>
            <w:tcW w:w="1564" w:type="dxa"/>
            <w:shd w:val="clear" w:color="auto" w:fill="auto"/>
          </w:tcPr>
          <w:p w14:paraId="0D55360D" w14:textId="77777777" w:rsidR="00F933C3" w:rsidRDefault="00F933C3" w:rsidP="00AF5599">
            <w:pPr>
              <w:pStyle w:val="a0"/>
              <w:spacing w:line="360" w:lineRule="auto"/>
              <w:ind w:firstLine="0"/>
              <w:jc w:val="left"/>
            </w:pPr>
            <w:r>
              <w:rPr>
                <w:rFonts w:hint="eastAsia"/>
              </w:rPr>
              <w:t>2020.</w:t>
            </w:r>
            <w:r>
              <w:t>12</w:t>
            </w:r>
            <w:r>
              <w:rPr>
                <w:rFonts w:hint="eastAsia"/>
              </w:rPr>
              <w:t>下旬</w:t>
            </w:r>
          </w:p>
        </w:tc>
        <w:tc>
          <w:tcPr>
            <w:tcW w:w="1565" w:type="dxa"/>
            <w:shd w:val="clear" w:color="auto" w:fill="auto"/>
          </w:tcPr>
          <w:p w14:paraId="19073BBC" w14:textId="77777777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2020.</w:t>
            </w:r>
            <w:r>
              <w:t>12</w:t>
            </w:r>
            <w:r>
              <w:rPr>
                <w:rFonts w:hint="eastAsia"/>
              </w:rPr>
              <w:t>.</w:t>
            </w:r>
            <w:r>
              <w:t>31</w:t>
            </w:r>
          </w:p>
        </w:tc>
        <w:tc>
          <w:tcPr>
            <w:tcW w:w="2700" w:type="dxa"/>
            <w:shd w:val="clear" w:color="auto" w:fill="auto"/>
          </w:tcPr>
          <w:p w14:paraId="458B58D0" w14:textId="77777777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 xml:space="preserve">明确需求细节。搭建开发环境。 </w:t>
            </w:r>
          </w:p>
        </w:tc>
        <w:tc>
          <w:tcPr>
            <w:tcW w:w="2473" w:type="dxa"/>
          </w:tcPr>
          <w:p w14:paraId="44DD4822" w14:textId="40BFD2C9" w:rsidR="00F933C3" w:rsidRDefault="006C3071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完成。</w:t>
            </w:r>
            <w:r w:rsidR="005B00C7">
              <w:rPr>
                <w:rFonts w:hint="eastAsia"/>
              </w:rPr>
              <w:t>进度不完全相同，在开发过程中有所改动。</w:t>
            </w:r>
          </w:p>
        </w:tc>
      </w:tr>
      <w:tr w:rsidR="00F933C3" w14:paraId="482C0E26" w14:textId="78251BC3" w:rsidTr="00F933C3">
        <w:tc>
          <w:tcPr>
            <w:tcW w:w="1564" w:type="dxa"/>
            <w:shd w:val="clear" w:color="auto" w:fill="auto"/>
          </w:tcPr>
          <w:p w14:paraId="769470A3" w14:textId="50B07ECE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</w:t>
            </w:r>
            <w:r w:rsidR="00236AFD">
              <w:t>1</w:t>
            </w:r>
            <w:r>
              <w:rPr>
                <w:rFonts w:hint="eastAsia"/>
              </w:rPr>
              <w:t>.0</w:t>
            </w:r>
            <w:r>
              <w:t>1</w:t>
            </w:r>
            <w:r>
              <w:rPr>
                <w:rFonts w:hint="eastAsia"/>
              </w:rPr>
              <w:t>.01</w:t>
            </w:r>
          </w:p>
        </w:tc>
        <w:tc>
          <w:tcPr>
            <w:tcW w:w="1565" w:type="dxa"/>
            <w:shd w:val="clear" w:color="auto" w:fill="auto"/>
          </w:tcPr>
          <w:p w14:paraId="37B203CB" w14:textId="1FCF3195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</w:t>
            </w:r>
            <w:r w:rsidR="00236AFD">
              <w:t>1</w:t>
            </w:r>
            <w:r>
              <w:rPr>
                <w:rFonts w:hint="eastAsia"/>
              </w:rPr>
              <w:t>.0</w:t>
            </w:r>
            <w:r>
              <w:t>2</w:t>
            </w:r>
            <w:r>
              <w:rPr>
                <w:rFonts w:hint="eastAsia"/>
              </w:rPr>
              <w:t>.01</w:t>
            </w:r>
          </w:p>
        </w:tc>
        <w:tc>
          <w:tcPr>
            <w:tcW w:w="2700" w:type="dxa"/>
            <w:shd w:val="clear" w:color="auto" w:fill="auto"/>
          </w:tcPr>
          <w:p w14:paraId="43484FD9" w14:textId="77777777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设计用户唯一性识别与智能流控具体方案。设计数据库。完成初步数据清洗。</w:t>
            </w:r>
          </w:p>
        </w:tc>
        <w:tc>
          <w:tcPr>
            <w:tcW w:w="2473" w:type="dxa"/>
          </w:tcPr>
          <w:p w14:paraId="42A6F8C2" w14:textId="644F973A" w:rsidR="00F933C3" w:rsidRDefault="00ED5164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完成。进度不完全相同，</w:t>
            </w:r>
            <w:r w:rsidR="009C5973">
              <w:rPr>
                <w:rFonts w:hint="eastAsia"/>
              </w:rPr>
              <w:t>穿插</w:t>
            </w:r>
            <w:r>
              <w:rPr>
                <w:rFonts w:hint="eastAsia"/>
              </w:rPr>
              <w:t>在不同部分的开发中完成。</w:t>
            </w:r>
          </w:p>
        </w:tc>
      </w:tr>
      <w:tr w:rsidR="00F933C3" w14:paraId="6F4458A2" w14:textId="1AA1FA21" w:rsidTr="00F933C3">
        <w:tc>
          <w:tcPr>
            <w:tcW w:w="1564" w:type="dxa"/>
            <w:shd w:val="clear" w:color="auto" w:fill="auto"/>
          </w:tcPr>
          <w:p w14:paraId="55E0F80F" w14:textId="404EE19D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</w:t>
            </w:r>
            <w:r w:rsidR="00236AFD">
              <w:t>1</w:t>
            </w:r>
            <w:r>
              <w:rPr>
                <w:rFonts w:hint="eastAsia"/>
              </w:rPr>
              <w:t>.0</w:t>
            </w:r>
            <w:r>
              <w:t>2</w:t>
            </w:r>
            <w:r>
              <w:rPr>
                <w:rFonts w:hint="eastAsia"/>
              </w:rPr>
              <w:t>.01</w:t>
            </w:r>
          </w:p>
        </w:tc>
        <w:tc>
          <w:tcPr>
            <w:tcW w:w="1565" w:type="dxa"/>
            <w:shd w:val="clear" w:color="auto" w:fill="auto"/>
          </w:tcPr>
          <w:p w14:paraId="32993A6E" w14:textId="2E933880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</w:t>
            </w:r>
            <w:r w:rsidR="00236AFD">
              <w:t>1</w:t>
            </w:r>
            <w:r>
              <w:rPr>
                <w:rFonts w:hint="eastAsia"/>
              </w:rPr>
              <w:t>.0</w:t>
            </w:r>
            <w:r>
              <w:t>3</w:t>
            </w:r>
            <w:r>
              <w:rPr>
                <w:rFonts w:hint="eastAsia"/>
              </w:rPr>
              <w:t>.01</w:t>
            </w:r>
          </w:p>
        </w:tc>
        <w:tc>
          <w:tcPr>
            <w:tcW w:w="2700" w:type="dxa"/>
            <w:shd w:val="clear" w:color="auto" w:fill="auto"/>
          </w:tcPr>
          <w:p w14:paraId="3B6365C7" w14:textId="20F342C9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</w:t>
            </w:r>
            <w:r w:rsidR="004D3EA9">
              <w:rPr>
                <w:rFonts w:hint="eastAsia"/>
              </w:rPr>
              <w:t>用户识别部分</w:t>
            </w:r>
            <w:r>
              <w:rPr>
                <w:rFonts w:hint="eastAsia"/>
              </w:rPr>
              <w:t>编码工作。</w:t>
            </w:r>
          </w:p>
        </w:tc>
        <w:tc>
          <w:tcPr>
            <w:tcW w:w="2473" w:type="dxa"/>
          </w:tcPr>
          <w:p w14:paraId="53057AAF" w14:textId="31A96CB2" w:rsidR="00F933C3" w:rsidRDefault="007E6785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</w:t>
            </w:r>
          </w:p>
        </w:tc>
      </w:tr>
      <w:tr w:rsidR="00F933C3" w14:paraId="11CDD73F" w14:textId="14407C58" w:rsidTr="00F933C3">
        <w:tc>
          <w:tcPr>
            <w:tcW w:w="1564" w:type="dxa"/>
            <w:shd w:val="clear" w:color="auto" w:fill="auto"/>
          </w:tcPr>
          <w:p w14:paraId="7920F547" w14:textId="7823BB5C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</w:t>
            </w:r>
            <w:r w:rsidR="00236AFD">
              <w:t>1</w:t>
            </w:r>
            <w:r>
              <w:rPr>
                <w:rFonts w:hint="eastAsia"/>
              </w:rPr>
              <w:t>.0</w:t>
            </w:r>
            <w:r>
              <w:t>3</w:t>
            </w:r>
            <w:r>
              <w:rPr>
                <w:rFonts w:hint="eastAsia"/>
              </w:rPr>
              <w:t>.01</w:t>
            </w:r>
          </w:p>
        </w:tc>
        <w:tc>
          <w:tcPr>
            <w:tcW w:w="1565" w:type="dxa"/>
            <w:shd w:val="clear" w:color="auto" w:fill="auto"/>
          </w:tcPr>
          <w:p w14:paraId="006E90D8" w14:textId="28933B49" w:rsidR="00F933C3" w:rsidRDefault="00F933C3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</w:t>
            </w:r>
            <w:r w:rsidR="00236AFD">
              <w:t>1</w:t>
            </w:r>
            <w:r>
              <w:rPr>
                <w:rFonts w:hint="eastAsia"/>
              </w:rPr>
              <w:t>.0</w:t>
            </w:r>
            <w:r>
              <w:t>4</w:t>
            </w:r>
            <w:r>
              <w:rPr>
                <w:rFonts w:hint="eastAsia"/>
              </w:rPr>
              <w:t>.01</w:t>
            </w:r>
          </w:p>
        </w:tc>
        <w:tc>
          <w:tcPr>
            <w:tcW w:w="2700" w:type="dxa"/>
            <w:shd w:val="clear" w:color="auto" w:fill="auto"/>
          </w:tcPr>
          <w:p w14:paraId="2CB75F40" w14:textId="4AEC118E" w:rsidR="00F933C3" w:rsidRDefault="008D65A6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</w:t>
            </w:r>
            <w:r w:rsidR="00D33A44">
              <w:rPr>
                <w:rFonts w:hint="eastAsia"/>
              </w:rPr>
              <w:t>爬虫</w:t>
            </w:r>
            <w:r>
              <w:rPr>
                <w:rFonts w:hint="eastAsia"/>
              </w:rPr>
              <w:t>识别部分编码工作。</w:t>
            </w:r>
          </w:p>
        </w:tc>
        <w:tc>
          <w:tcPr>
            <w:tcW w:w="2473" w:type="dxa"/>
          </w:tcPr>
          <w:p w14:paraId="08EEFD9C" w14:textId="2F6DED4D" w:rsidR="00F933C3" w:rsidRDefault="00BC2330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</w:t>
            </w:r>
          </w:p>
        </w:tc>
      </w:tr>
    </w:tbl>
    <w:p w14:paraId="035941FB" w14:textId="6550C5EA" w:rsidR="000012B9" w:rsidRPr="000012B9" w:rsidRDefault="000012B9" w:rsidP="000012B9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45BC92D2" w14:textId="5F93123D" w:rsidR="00182F01" w:rsidRPr="00BC5EA0" w:rsidRDefault="00BC5EA0" w:rsidP="00BC5EA0">
      <w:pPr>
        <w:pStyle w:val="1"/>
        <w:jc w:val="center"/>
        <w:rPr>
          <w:rFonts w:ascii="Times New Roman"/>
        </w:rPr>
      </w:pPr>
      <w:bookmarkStart w:id="11" w:name="_Toc161643479"/>
      <w:bookmarkStart w:id="12" w:name="_Toc161643506"/>
      <w:bookmarkStart w:id="13" w:name="_Toc161651182"/>
      <w:bookmarkStart w:id="14" w:name="_Toc161643508"/>
      <w:bookmarkStart w:id="15" w:name="_Toc161651186"/>
      <w:bookmarkStart w:id="16" w:name="_Toc68162931"/>
      <w:bookmarkEnd w:id="11"/>
      <w:bookmarkEnd w:id="12"/>
      <w:bookmarkEnd w:id="13"/>
      <w:bookmarkEnd w:id="14"/>
      <w:bookmarkEnd w:id="15"/>
      <w:r w:rsidRPr="00BC5EA0">
        <w:rPr>
          <w:rFonts w:ascii="Times New Roman" w:hint="eastAsia"/>
        </w:rPr>
        <w:t>后期拟完成的研究工作及进度安排</w:t>
      </w:r>
      <w:r w:rsidR="004653EA" w:rsidRPr="00BC5EA0">
        <w:rPr>
          <w:rFonts w:ascii="Times New Roman"/>
        </w:rPr>
        <w:t>论文目标</w:t>
      </w:r>
      <w:bookmarkEnd w:id="16"/>
    </w:p>
    <w:p w14:paraId="4EDD3CF1" w14:textId="0599AC91" w:rsidR="00BC5EA0" w:rsidRDefault="00685598" w:rsidP="00BC5EA0">
      <w:pPr>
        <w:pStyle w:val="a0"/>
        <w:spacing w:line="360" w:lineRule="auto"/>
        <w:ind w:firstLineChars="200" w:firstLine="480"/>
        <w:rPr>
          <w:rFonts w:ascii="Times New Roman"/>
        </w:rPr>
      </w:pPr>
      <w:r w:rsidRPr="00685598">
        <w:rPr>
          <w:rFonts w:ascii="Times New Roman" w:hint="eastAsia"/>
        </w:rPr>
        <w:t>目前</w:t>
      </w:r>
      <w:r>
        <w:rPr>
          <w:rFonts w:ascii="Times New Roman" w:hint="eastAsia"/>
        </w:rPr>
        <w:t>本项目</w:t>
      </w:r>
      <w:r w:rsidRPr="00685598">
        <w:rPr>
          <w:rFonts w:ascii="Times New Roman" w:hint="eastAsia"/>
        </w:rPr>
        <w:t>的设计与实现已基本完成，后期会完善系统</w:t>
      </w:r>
      <w:r w:rsidR="006C48A6">
        <w:rPr>
          <w:rFonts w:ascii="Times New Roman" w:hint="eastAsia"/>
        </w:rPr>
        <w:t>功能整合</w:t>
      </w:r>
      <w:r w:rsidRPr="00685598">
        <w:rPr>
          <w:rFonts w:ascii="Times New Roman" w:hint="eastAsia"/>
        </w:rPr>
        <w:t>，</w:t>
      </w:r>
      <w:r w:rsidR="001E6ED0">
        <w:rPr>
          <w:rFonts w:ascii="Times New Roman" w:hint="eastAsia"/>
        </w:rPr>
        <w:t>优化数据整理等</w:t>
      </w:r>
      <w:r w:rsidRPr="00685598">
        <w:rPr>
          <w:rFonts w:ascii="Times New Roman" w:hint="eastAsia"/>
        </w:rPr>
        <w:t>。具体安排见表</w:t>
      </w:r>
      <w:r w:rsidR="001E6ED0">
        <w:rPr>
          <w:rFonts w:ascii="Times New Roman"/>
        </w:rPr>
        <w:t>3-1</w:t>
      </w:r>
      <w:r w:rsidR="00154AE8">
        <w:rPr>
          <w:rFonts w:ascii="Times New Roman" w:hint="eastAsia"/>
        </w:rPr>
        <w:t>。</w:t>
      </w:r>
    </w:p>
    <w:p w14:paraId="5B946B3B" w14:textId="77777777" w:rsidR="00685598" w:rsidRDefault="00685598" w:rsidP="00BC5EA0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17A2FBAE" w14:textId="6A162E65" w:rsidR="00115697" w:rsidRPr="00115697" w:rsidRDefault="00115697" w:rsidP="00115697">
      <w:pPr>
        <w:pStyle w:val="a0"/>
        <w:spacing w:line="360" w:lineRule="auto"/>
        <w:ind w:firstLineChars="200" w:firstLine="422"/>
        <w:jc w:val="center"/>
        <w:rPr>
          <w:rFonts w:ascii="黑体" w:eastAsia="黑体" w:hAnsi="黑体"/>
          <w:b/>
          <w:bCs/>
          <w:sz w:val="21"/>
          <w:szCs w:val="21"/>
        </w:rPr>
      </w:pPr>
      <w:r w:rsidRPr="00642957">
        <w:rPr>
          <w:rFonts w:ascii="黑体" w:eastAsia="黑体" w:hAnsi="黑体" w:hint="eastAsia"/>
          <w:b/>
          <w:bCs/>
          <w:sz w:val="21"/>
          <w:szCs w:val="21"/>
        </w:rPr>
        <w:t>表</w:t>
      </w:r>
      <w:r>
        <w:rPr>
          <w:rFonts w:ascii="黑体" w:eastAsia="黑体" w:hAnsi="黑体"/>
          <w:b/>
          <w:bCs/>
          <w:sz w:val="21"/>
          <w:szCs w:val="21"/>
        </w:rPr>
        <w:t>3-1</w:t>
      </w:r>
      <w:r w:rsidRPr="00642957">
        <w:rPr>
          <w:rFonts w:ascii="黑体" w:eastAsia="黑体" w:hAnsi="黑体"/>
          <w:b/>
          <w:bCs/>
          <w:sz w:val="21"/>
          <w:szCs w:val="21"/>
        </w:rPr>
        <w:t xml:space="preserve"> </w:t>
      </w:r>
      <w:r>
        <w:rPr>
          <w:rFonts w:ascii="黑体" w:eastAsia="黑体" w:hAnsi="黑体" w:hint="eastAsia"/>
          <w:b/>
          <w:bCs/>
          <w:sz w:val="21"/>
          <w:szCs w:val="21"/>
        </w:rPr>
        <w:t>后期任务计划</w:t>
      </w:r>
      <w:r w:rsidRPr="00642957">
        <w:rPr>
          <w:rFonts w:ascii="黑体" w:eastAsia="黑体" w:hAnsi="黑体" w:hint="eastAsia"/>
          <w:b/>
          <w:bCs/>
          <w:sz w:val="21"/>
          <w:szCs w:val="21"/>
        </w:rPr>
        <w:t>表</w:t>
      </w:r>
    </w:p>
    <w:tbl>
      <w:tblPr>
        <w:tblW w:w="8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565"/>
        <w:gridCol w:w="2700"/>
        <w:gridCol w:w="2473"/>
      </w:tblGrid>
      <w:tr w:rsidR="00A1492C" w14:paraId="34EE1192" w14:textId="77777777" w:rsidTr="00AF5599">
        <w:tc>
          <w:tcPr>
            <w:tcW w:w="1564" w:type="dxa"/>
            <w:shd w:val="clear" w:color="auto" w:fill="auto"/>
          </w:tcPr>
          <w:p w14:paraId="6C594B86" w14:textId="1D552B5F" w:rsidR="00A1492C" w:rsidRDefault="00A1492C" w:rsidP="00A1492C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565" w:type="dxa"/>
            <w:shd w:val="clear" w:color="auto" w:fill="auto"/>
          </w:tcPr>
          <w:p w14:paraId="38B34559" w14:textId="676DA8C3" w:rsidR="00A1492C" w:rsidRDefault="00A1492C" w:rsidP="00A1492C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结束日期</w:t>
            </w:r>
          </w:p>
        </w:tc>
        <w:tc>
          <w:tcPr>
            <w:tcW w:w="2700" w:type="dxa"/>
            <w:shd w:val="clear" w:color="auto" w:fill="auto"/>
          </w:tcPr>
          <w:p w14:paraId="50782FF0" w14:textId="377172EF" w:rsidR="00A1492C" w:rsidRDefault="00A1492C" w:rsidP="00A1492C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工作任务</w:t>
            </w:r>
          </w:p>
        </w:tc>
        <w:tc>
          <w:tcPr>
            <w:tcW w:w="2473" w:type="dxa"/>
          </w:tcPr>
          <w:p w14:paraId="2DD3E467" w14:textId="48C736E6" w:rsidR="00A1492C" w:rsidRDefault="00A1492C" w:rsidP="00A1492C">
            <w:pPr>
              <w:pStyle w:val="a0"/>
              <w:spacing w:line="360" w:lineRule="auto"/>
              <w:ind w:firstLine="0"/>
            </w:pPr>
            <w:r w:rsidRPr="00645246">
              <w:rPr>
                <w:rFonts w:hint="eastAsia"/>
              </w:rPr>
              <w:t>完成计划</w:t>
            </w:r>
          </w:p>
        </w:tc>
      </w:tr>
      <w:tr w:rsidR="00072558" w14:paraId="04EDBEDA" w14:textId="77777777" w:rsidTr="00AF5599">
        <w:tc>
          <w:tcPr>
            <w:tcW w:w="1564" w:type="dxa"/>
            <w:shd w:val="clear" w:color="auto" w:fill="auto"/>
          </w:tcPr>
          <w:p w14:paraId="5EAA8E25" w14:textId="77777777" w:rsidR="00072558" w:rsidRDefault="00072558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lastRenderedPageBreak/>
              <w:t>2020.0</w:t>
            </w:r>
            <w:r>
              <w:t>4</w:t>
            </w:r>
            <w:r>
              <w:rPr>
                <w:rFonts w:hint="eastAsia"/>
              </w:rPr>
              <w:t>.01</w:t>
            </w:r>
          </w:p>
        </w:tc>
        <w:tc>
          <w:tcPr>
            <w:tcW w:w="1565" w:type="dxa"/>
            <w:shd w:val="clear" w:color="auto" w:fill="auto"/>
          </w:tcPr>
          <w:p w14:paraId="501C1CD9" w14:textId="3F21D638" w:rsidR="0005704B" w:rsidRDefault="00072558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2020.</w:t>
            </w:r>
            <w:r w:rsidR="0005704B">
              <w:t>04</w:t>
            </w:r>
            <w:r w:rsidR="0005704B">
              <w:rPr>
                <w:rFonts w:hint="eastAsia"/>
              </w:rPr>
              <w:t>.</w:t>
            </w:r>
            <w:r w:rsidR="0005704B">
              <w:t>15</w:t>
            </w:r>
          </w:p>
        </w:tc>
        <w:tc>
          <w:tcPr>
            <w:tcW w:w="2700" w:type="dxa"/>
            <w:shd w:val="clear" w:color="auto" w:fill="auto"/>
          </w:tcPr>
          <w:p w14:paraId="618B90E3" w14:textId="1FEADBFE" w:rsidR="00072558" w:rsidRDefault="00046FF6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完成服务器端请求限制，</w:t>
            </w:r>
            <w:r w:rsidR="00072558">
              <w:rPr>
                <w:rFonts w:hint="eastAsia"/>
              </w:rPr>
              <w:t>整合系统功能</w:t>
            </w:r>
            <w:r>
              <w:rPr>
                <w:rFonts w:hint="eastAsia"/>
              </w:rPr>
              <w:t>。</w:t>
            </w:r>
          </w:p>
        </w:tc>
        <w:tc>
          <w:tcPr>
            <w:tcW w:w="2473" w:type="dxa"/>
          </w:tcPr>
          <w:p w14:paraId="42424F6C" w14:textId="3E31D999" w:rsidR="00072558" w:rsidRDefault="00B24BDD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编码实现，</w:t>
            </w:r>
            <w:r w:rsidR="00072558">
              <w:rPr>
                <w:rFonts w:hint="eastAsia"/>
              </w:rPr>
              <w:t>进行中</w:t>
            </w:r>
            <w:r w:rsidR="003B4DA2">
              <w:rPr>
                <w:rFonts w:hint="eastAsia"/>
              </w:rPr>
              <w:t>。</w:t>
            </w:r>
          </w:p>
        </w:tc>
      </w:tr>
      <w:tr w:rsidR="00046FF6" w14:paraId="6673CCDB" w14:textId="77777777" w:rsidTr="00AF5599">
        <w:tc>
          <w:tcPr>
            <w:tcW w:w="1564" w:type="dxa"/>
            <w:shd w:val="clear" w:color="auto" w:fill="auto"/>
          </w:tcPr>
          <w:p w14:paraId="76ED10E2" w14:textId="72F172F6" w:rsidR="00046FF6" w:rsidRDefault="00BE558C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2020.</w:t>
            </w:r>
            <w:r>
              <w:t>04</w:t>
            </w:r>
            <w:r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1565" w:type="dxa"/>
            <w:shd w:val="clear" w:color="auto" w:fill="auto"/>
          </w:tcPr>
          <w:p w14:paraId="7FAD9A4B" w14:textId="01E35997" w:rsidR="00046FF6" w:rsidRDefault="00BE558C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2</w:t>
            </w:r>
            <w:r>
              <w:t>021.04.30</w:t>
            </w:r>
          </w:p>
        </w:tc>
        <w:tc>
          <w:tcPr>
            <w:tcW w:w="2700" w:type="dxa"/>
            <w:shd w:val="clear" w:color="auto" w:fill="auto"/>
          </w:tcPr>
          <w:p w14:paraId="42053A8A" w14:textId="0BA12B64" w:rsidR="00046FF6" w:rsidRDefault="00046FF6" w:rsidP="00AF5599">
            <w:pPr>
              <w:pStyle w:val="a0"/>
              <w:spacing w:line="360" w:lineRule="auto"/>
              <w:ind w:firstLine="0"/>
            </w:pPr>
            <w:r>
              <w:rPr>
                <w:rFonts w:hint="eastAsia"/>
              </w:rPr>
              <w:t>测试并交付清华大学出版社。完善毕业设计论文。</w:t>
            </w:r>
          </w:p>
        </w:tc>
        <w:tc>
          <w:tcPr>
            <w:tcW w:w="2473" w:type="dxa"/>
          </w:tcPr>
          <w:p w14:paraId="5DA38D62" w14:textId="77777777" w:rsidR="00046FF6" w:rsidRDefault="00046FF6" w:rsidP="00AF5599">
            <w:pPr>
              <w:pStyle w:val="a0"/>
              <w:spacing w:line="360" w:lineRule="auto"/>
              <w:ind w:firstLine="0"/>
            </w:pPr>
          </w:p>
        </w:tc>
      </w:tr>
    </w:tbl>
    <w:p w14:paraId="7C3A2BAD" w14:textId="77777777" w:rsidR="00072558" w:rsidRPr="000012B9" w:rsidRDefault="00072558" w:rsidP="00BC5EA0">
      <w:pPr>
        <w:pStyle w:val="a0"/>
        <w:spacing w:line="360" w:lineRule="auto"/>
        <w:ind w:firstLineChars="200" w:firstLine="480"/>
        <w:rPr>
          <w:rFonts w:ascii="Times New Roman"/>
        </w:rPr>
      </w:pPr>
    </w:p>
    <w:p w14:paraId="483472D8" w14:textId="03AC2525" w:rsidR="00075FE2" w:rsidRPr="00B52751" w:rsidRDefault="0061725E" w:rsidP="00BC5EA0">
      <w:pPr>
        <w:pStyle w:val="1"/>
        <w:jc w:val="center"/>
        <w:rPr>
          <w:rFonts w:ascii="Times New Roman"/>
        </w:rPr>
      </w:pPr>
      <w:bookmarkStart w:id="17" w:name="_Toc68162932"/>
      <w:r w:rsidRPr="00B52751">
        <w:rPr>
          <w:rFonts w:ascii="Times New Roman"/>
        </w:rPr>
        <w:t>参考文献</w:t>
      </w:r>
      <w:bookmarkEnd w:id="17"/>
    </w:p>
    <w:p w14:paraId="601376FC" w14:textId="004858DF" w:rsidR="00663AD8" w:rsidRPr="003F06BF" w:rsidRDefault="00663AD8" w:rsidP="00663AD8">
      <w:pPr>
        <w:spacing w:line="360" w:lineRule="auto"/>
      </w:pPr>
      <w:r w:rsidRPr="00755559">
        <w:t>[1]</w:t>
      </w:r>
      <w:r>
        <w:t xml:space="preserve"> </w:t>
      </w:r>
      <w:r w:rsidRPr="00524545">
        <w:t xml:space="preserve">Edward </w:t>
      </w:r>
      <w:proofErr w:type="spellStart"/>
      <w:r w:rsidRPr="00524545">
        <w:t>Roberts</w:t>
      </w:r>
      <w:r>
        <w:rPr>
          <w:rFonts w:hint="eastAsia"/>
        </w:rPr>
        <w:t>.</w:t>
      </w:r>
      <w:r w:rsidRPr="00524545">
        <w:t>Bad</w:t>
      </w:r>
      <w:proofErr w:type="spellEnd"/>
      <w:r w:rsidRPr="00524545">
        <w:t xml:space="preserve"> Bot Report 2020: Bad Bots Strike Back</w:t>
      </w:r>
      <w:r w:rsidRPr="00D36047">
        <w:t>[</w:t>
      </w:r>
      <w:r>
        <w:t>R</w:t>
      </w:r>
      <w:r w:rsidRPr="00D36047">
        <w:t>]</w:t>
      </w:r>
      <w:r>
        <w:rPr>
          <w:rFonts w:hint="eastAsia"/>
        </w:rPr>
        <w:t>.</w:t>
      </w:r>
      <w:r w:rsidRPr="00524545">
        <w:t>San Mateo</w:t>
      </w:r>
      <w:r w:rsidR="00A66A5A">
        <w:rPr>
          <w:rFonts w:hint="eastAsia"/>
        </w:rPr>
        <w:t>:</w:t>
      </w:r>
      <w:r w:rsidR="00A66A5A">
        <w:t xml:space="preserve"> </w:t>
      </w:r>
      <w:r w:rsidRPr="00524545">
        <w:t>Imperva</w:t>
      </w:r>
      <w:r w:rsidRPr="00717C6F">
        <w:t>,20</w:t>
      </w:r>
      <w:r>
        <w:t>20</w:t>
      </w:r>
      <w:r w:rsidRPr="00717C6F">
        <w:t>.</w:t>
      </w:r>
    </w:p>
    <w:p w14:paraId="65C88B32" w14:textId="77777777" w:rsidR="00663AD8" w:rsidRDefault="00663AD8" w:rsidP="00663AD8">
      <w:pPr>
        <w:spacing w:line="360" w:lineRule="auto"/>
        <w:jc w:val="left"/>
      </w:pPr>
      <w:r w:rsidRPr="00755559">
        <w:t>[</w:t>
      </w:r>
      <w:r>
        <w:t>2</w:t>
      </w:r>
      <w:r w:rsidRPr="00755559">
        <w:t>]</w:t>
      </w:r>
      <w:r>
        <w:t xml:space="preserve"> </w:t>
      </w:r>
      <w:r w:rsidRPr="00D36047">
        <w:rPr>
          <w:rFonts w:hint="eastAsia"/>
        </w:rPr>
        <w:t>林中明</w:t>
      </w:r>
      <w:r>
        <w:rPr>
          <w:rFonts w:hint="eastAsia"/>
        </w:rPr>
        <w:t>.</w:t>
      </w:r>
      <w:r w:rsidRPr="00D36047">
        <w:rPr>
          <w:rFonts w:hint="eastAsia"/>
        </w:rPr>
        <w:t>基于</w:t>
      </w:r>
      <w:r w:rsidRPr="00D36047">
        <w:rPr>
          <w:rFonts w:hint="eastAsia"/>
        </w:rPr>
        <w:t>Hadoop</w:t>
      </w:r>
      <w:r w:rsidRPr="00D36047">
        <w:rPr>
          <w:rFonts w:hint="eastAsia"/>
        </w:rPr>
        <w:t>的</w:t>
      </w:r>
      <w:r w:rsidRPr="00D36047">
        <w:rPr>
          <w:rFonts w:hint="eastAsia"/>
        </w:rPr>
        <w:t>Web</w:t>
      </w:r>
      <w:r w:rsidRPr="00D36047">
        <w:rPr>
          <w:rFonts w:hint="eastAsia"/>
        </w:rPr>
        <w:t>用户识别与新闻智能推荐算法研究</w:t>
      </w:r>
      <w:r w:rsidRPr="00D36047">
        <w:t>[D]</w:t>
      </w:r>
      <w:r>
        <w:rPr>
          <w:rFonts w:hint="eastAsia"/>
        </w:rPr>
        <w:t>.</w:t>
      </w:r>
      <w:r w:rsidRPr="00EF6D9E">
        <w:rPr>
          <w:rFonts w:hint="eastAsia"/>
        </w:rPr>
        <w:t>郑州</w:t>
      </w:r>
      <w:r>
        <w:rPr>
          <w:rFonts w:hint="eastAsia"/>
        </w:rPr>
        <w:t>：</w:t>
      </w:r>
      <w:r w:rsidRPr="00717C6F">
        <w:rPr>
          <w:rFonts w:hint="eastAsia"/>
        </w:rPr>
        <w:t>战略支援部队信息工程大学</w:t>
      </w:r>
      <w:r w:rsidRPr="00717C6F">
        <w:t>,201</w:t>
      </w:r>
      <w:r>
        <w:t>8</w:t>
      </w:r>
      <w:r w:rsidRPr="00717C6F">
        <w:t>.</w:t>
      </w:r>
    </w:p>
    <w:p w14:paraId="5990DB59" w14:textId="77777777" w:rsidR="00663AD8" w:rsidRPr="00F475DD" w:rsidRDefault="00663AD8" w:rsidP="00663AD8">
      <w:pPr>
        <w:spacing w:line="360" w:lineRule="auto"/>
      </w:pPr>
      <w:r w:rsidRPr="00755559">
        <w:t>[</w:t>
      </w:r>
      <w:r>
        <w:t>3</w:t>
      </w:r>
      <w:r w:rsidRPr="00755559">
        <w:t>]</w:t>
      </w:r>
      <w:r>
        <w:t xml:space="preserve"> </w:t>
      </w:r>
      <w:r w:rsidRPr="00F475DD">
        <w:rPr>
          <w:rFonts w:hint="eastAsia"/>
        </w:rPr>
        <w:t>伏康</w:t>
      </w:r>
      <w:r>
        <w:rPr>
          <w:rFonts w:hint="eastAsia"/>
        </w:rPr>
        <w:t>，</w:t>
      </w:r>
      <w:r w:rsidRPr="00F475DD">
        <w:rPr>
          <w:rFonts w:hint="eastAsia"/>
        </w:rPr>
        <w:t>杜振鹏</w:t>
      </w:r>
      <w:r>
        <w:rPr>
          <w:rFonts w:hint="eastAsia"/>
        </w:rPr>
        <w:t>.</w:t>
      </w:r>
      <w:r w:rsidRPr="00F475DD">
        <w:rPr>
          <w:rFonts w:hint="eastAsia"/>
        </w:rPr>
        <w:t>网站反爬虫策略的分析与研究</w:t>
      </w:r>
      <w:r w:rsidRPr="00D36047">
        <w:t>[</w:t>
      </w:r>
      <w:r>
        <w:t>J</w:t>
      </w:r>
      <w:r w:rsidRPr="00D36047">
        <w:t>]</w:t>
      </w:r>
      <w:r>
        <w:rPr>
          <w:rFonts w:hint="eastAsia"/>
        </w:rPr>
        <w:t>.</w:t>
      </w:r>
      <w:r w:rsidRPr="00C674AA">
        <w:rPr>
          <w:rFonts w:hint="eastAsia"/>
        </w:rPr>
        <w:t>电脑知识与技术</w:t>
      </w:r>
      <w:r w:rsidRPr="00A1798D">
        <w:rPr>
          <w:rFonts w:hint="eastAsia"/>
        </w:rPr>
        <w:t>，</w:t>
      </w:r>
      <w:r w:rsidRPr="00A1798D">
        <w:rPr>
          <w:rFonts w:hint="eastAsia"/>
        </w:rPr>
        <w:t>20</w:t>
      </w:r>
      <w:r>
        <w:t>19</w:t>
      </w:r>
      <w:r w:rsidRPr="00C674AA">
        <w:t>(</w:t>
      </w:r>
      <w:r>
        <w:t>28</w:t>
      </w:r>
      <w:r w:rsidRPr="00C674AA">
        <w:t>)</w:t>
      </w:r>
      <w:r>
        <w:rPr>
          <w:rFonts w:hint="eastAsia"/>
        </w:rPr>
        <w:t>：</w:t>
      </w:r>
      <w:r>
        <w:t>28</w:t>
      </w:r>
      <w:r w:rsidRPr="00A1798D">
        <w:rPr>
          <w:rFonts w:hint="eastAsia"/>
        </w:rPr>
        <w:t>-</w:t>
      </w:r>
      <w:r>
        <w:t>30</w:t>
      </w:r>
      <w:r w:rsidRPr="00A1798D">
        <w:rPr>
          <w:rFonts w:hint="eastAsia"/>
        </w:rPr>
        <w:t>.</w:t>
      </w:r>
    </w:p>
    <w:p w14:paraId="253BCB89" w14:textId="77777777" w:rsidR="00663AD8" w:rsidRDefault="00663AD8" w:rsidP="00663AD8">
      <w:pPr>
        <w:spacing w:line="360" w:lineRule="auto"/>
      </w:pPr>
      <w:r w:rsidRPr="00755559">
        <w:t>[</w:t>
      </w:r>
      <w:r>
        <w:t>4</w:t>
      </w:r>
      <w:r w:rsidRPr="00755559">
        <w:t>]</w:t>
      </w:r>
      <w:r>
        <w:t xml:space="preserve"> </w:t>
      </w:r>
      <w:r w:rsidRPr="00A1798D">
        <w:rPr>
          <w:rFonts w:hint="eastAsia"/>
        </w:rPr>
        <w:t>张晔</w:t>
      </w:r>
      <w:r>
        <w:rPr>
          <w:rFonts w:hint="eastAsia"/>
        </w:rPr>
        <w:t>，</w:t>
      </w:r>
      <w:r w:rsidRPr="00A1798D">
        <w:rPr>
          <w:rFonts w:hint="eastAsia"/>
        </w:rPr>
        <w:t>孙光光</w:t>
      </w:r>
      <w:r>
        <w:rPr>
          <w:rFonts w:hint="eastAsia"/>
        </w:rPr>
        <w:t>，</w:t>
      </w:r>
      <w:r w:rsidRPr="00A1798D">
        <w:rPr>
          <w:rFonts w:hint="eastAsia"/>
        </w:rPr>
        <w:t>徐洪云</w:t>
      </w:r>
      <w:r>
        <w:rPr>
          <w:rFonts w:hint="eastAsia"/>
        </w:rPr>
        <w:t>，</w:t>
      </w:r>
      <w:r w:rsidRPr="00A1798D">
        <w:rPr>
          <w:rFonts w:hint="eastAsia"/>
        </w:rPr>
        <w:t>庞婷</w:t>
      </w:r>
      <w:r>
        <w:rPr>
          <w:rFonts w:hint="eastAsia"/>
        </w:rPr>
        <w:t>，</w:t>
      </w:r>
      <w:r w:rsidRPr="00A1798D">
        <w:rPr>
          <w:rFonts w:hint="eastAsia"/>
        </w:rPr>
        <w:t>曲潇洋</w:t>
      </w:r>
      <w:r>
        <w:rPr>
          <w:rFonts w:hint="eastAsia"/>
        </w:rPr>
        <w:t>.</w:t>
      </w:r>
      <w:r>
        <w:rPr>
          <w:rFonts w:hint="eastAsia"/>
        </w:rPr>
        <w:t>国外科技网站反爬虫研究及数据获取对策研究</w:t>
      </w:r>
      <w:r w:rsidRPr="00D36047">
        <w:t>[</w:t>
      </w:r>
      <w:r>
        <w:t>J</w:t>
      </w:r>
      <w:r w:rsidRPr="00D36047">
        <w:t>]</w:t>
      </w:r>
      <w:r>
        <w:rPr>
          <w:rFonts w:hint="eastAsia"/>
        </w:rPr>
        <w:t>.</w:t>
      </w:r>
      <w:r w:rsidRPr="006567A6">
        <w:rPr>
          <w:rFonts w:hint="eastAsia"/>
        </w:rPr>
        <w:t>竞争情报</w:t>
      </w:r>
      <w:r w:rsidRPr="00A1798D">
        <w:rPr>
          <w:rFonts w:hint="eastAsia"/>
        </w:rPr>
        <w:t>，</w:t>
      </w:r>
      <w:r w:rsidRPr="00A1798D">
        <w:rPr>
          <w:rFonts w:hint="eastAsia"/>
        </w:rPr>
        <w:t>20</w:t>
      </w:r>
      <w:r>
        <w:t>20</w:t>
      </w:r>
      <w:r w:rsidRPr="00C674AA">
        <w:t>(</w:t>
      </w:r>
      <w:r>
        <w:t>0</w:t>
      </w:r>
      <w:r w:rsidRPr="00C674AA">
        <w:t>1)</w:t>
      </w:r>
      <w:r>
        <w:rPr>
          <w:rFonts w:hint="eastAsia"/>
        </w:rPr>
        <w:t>：</w:t>
      </w:r>
      <w:r>
        <w:t>24</w:t>
      </w:r>
      <w:r w:rsidRPr="00A1798D">
        <w:rPr>
          <w:rFonts w:hint="eastAsia"/>
        </w:rPr>
        <w:t>-</w:t>
      </w:r>
      <w:r>
        <w:t>28</w:t>
      </w:r>
      <w:r w:rsidRPr="00A1798D">
        <w:rPr>
          <w:rFonts w:hint="eastAsia"/>
        </w:rPr>
        <w:t>.</w:t>
      </w:r>
    </w:p>
    <w:p w14:paraId="01FC1752" w14:textId="77777777" w:rsidR="00663AD8" w:rsidRPr="0039576F" w:rsidRDefault="00663AD8" w:rsidP="00663AD8">
      <w:pPr>
        <w:spacing w:line="360" w:lineRule="auto"/>
        <w:jc w:val="left"/>
      </w:pPr>
      <w:r w:rsidRPr="00755559">
        <w:t>[</w:t>
      </w:r>
      <w:r>
        <w:t>5</w:t>
      </w:r>
      <w:r w:rsidRPr="00755559">
        <w:t>]</w:t>
      </w:r>
      <w:r w:rsidRPr="00E54F85">
        <w:rPr>
          <w:rFonts w:hint="eastAsia"/>
        </w:rPr>
        <w:t xml:space="preserve"> </w:t>
      </w:r>
      <w:r w:rsidRPr="00D60DA3">
        <w:t xml:space="preserve">Y. Liu, Z. Yang, J. </w:t>
      </w:r>
      <w:proofErr w:type="spellStart"/>
      <w:r w:rsidRPr="00D60DA3">
        <w:t>Xiu</w:t>
      </w:r>
      <w:proofErr w:type="spellEnd"/>
      <w:r>
        <w:t>,</w:t>
      </w:r>
      <w:r w:rsidRPr="00D60DA3">
        <w:t xml:space="preserve"> C. Liu</w:t>
      </w:r>
      <w:r>
        <w:t xml:space="preserve">. </w:t>
      </w:r>
      <w:r w:rsidRPr="00D60DA3">
        <w:t>Research on an anti-crawling mechanism and key algorithm based on sliding time window</w:t>
      </w:r>
      <w:r w:rsidRPr="0053719E">
        <w:t>[A]</w:t>
      </w:r>
      <w:r>
        <w:t xml:space="preserve">. In: </w:t>
      </w:r>
      <w:r w:rsidRPr="00D60DA3">
        <w:t>2016 4th International Conference on Cloud Computing and Intelligence Systems (CCIS)</w:t>
      </w:r>
      <w:r w:rsidRPr="0053719E">
        <w:t>[</w:t>
      </w:r>
      <w:r>
        <w:t>C</w:t>
      </w:r>
      <w:r w:rsidRPr="0053719E">
        <w:t>]</w:t>
      </w:r>
      <w:r>
        <w:t>.</w:t>
      </w:r>
      <w:r w:rsidRPr="00D60DA3">
        <w:t>Beijing</w:t>
      </w:r>
      <w:r>
        <w:t>: IEEE</w:t>
      </w:r>
      <w:r w:rsidRPr="00D60DA3">
        <w:t>, 2016</w:t>
      </w:r>
      <w:r>
        <w:t xml:space="preserve">: </w:t>
      </w:r>
      <w:r w:rsidRPr="00D60DA3">
        <w:t>220-223</w:t>
      </w:r>
    </w:p>
    <w:p w14:paraId="3F176261" w14:textId="77777777" w:rsidR="00663AD8" w:rsidRPr="003117E3" w:rsidRDefault="00663AD8" w:rsidP="00663AD8">
      <w:pPr>
        <w:spacing w:line="360" w:lineRule="auto"/>
        <w:jc w:val="left"/>
      </w:pPr>
      <w:r w:rsidRPr="00755559">
        <w:t>[</w:t>
      </w:r>
      <w:r>
        <w:t>6</w:t>
      </w:r>
      <w:r w:rsidRPr="00755559">
        <w:t>]</w:t>
      </w:r>
      <w:r w:rsidRPr="00E54F85">
        <w:rPr>
          <w:rFonts w:hint="eastAsia"/>
        </w:rPr>
        <w:t xml:space="preserve"> </w:t>
      </w:r>
      <w:r w:rsidRPr="00BD3FEE">
        <w:t>W. Zhu, J. Qin, R. Kong, H. Lin</w:t>
      </w:r>
      <w:r>
        <w:t>,</w:t>
      </w:r>
      <w:r w:rsidRPr="00BD3FEE">
        <w:t xml:space="preserve"> Z. He</w:t>
      </w:r>
      <w:r>
        <w:t>.</w:t>
      </w:r>
      <w:r w:rsidRPr="00BD3FEE">
        <w:t xml:space="preserve"> A System Framework for Efficiently Recognizing Web Crawlers</w:t>
      </w:r>
      <w:r w:rsidRPr="0053719E">
        <w:t>[A]</w:t>
      </w:r>
      <w:r>
        <w:t>.</w:t>
      </w:r>
      <w:r w:rsidRPr="00BD3FEE">
        <w:t xml:space="preserve"> </w:t>
      </w:r>
      <w:r>
        <w:t xml:space="preserve">In: </w:t>
      </w:r>
      <w:r w:rsidRPr="00FA758B">
        <w:t xml:space="preserve">IEEE </w:t>
      </w:r>
      <w:proofErr w:type="spellStart"/>
      <w:r w:rsidRPr="00FA758B">
        <w:t>SmartWorld</w:t>
      </w:r>
      <w:proofErr w:type="spellEnd"/>
      <w:r w:rsidRPr="00FA758B">
        <w:t xml:space="preserve"> 2018 Organizing and Program Committees</w:t>
      </w:r>
      <w:r>
        <w:t xml:space="preserve">. </w:t>
      </w:r>
      <w:r w:rsidRPr="00BD3FEE">
        <w:t xml:space="preserve">2018 IEEE </w:t>
      </w:r>
      <w:proofErr w:type="spellStart"/>
      <w:r w:rsidRPr="00BD3FEE">
        <w:t>SmartWorld</w:t>
      </w:r>
      <w:proofErr w:type="spellEnd"/>
      <w:r w:rsidRPr="00FA758B">
        <w:t xml:space="preserve"> </w:t>
      </w:r>
      <w:r w:rsidRPr="0053719E">
        <w:t>[</w:t>
      </w:r>
      <w:r>
        <w:t>C</w:t>
      </w:r>
      <w:r w:rsidRPr="0053719E">
        <w:t>]</w:t>
      </w:r>
      <w:r>
        <w:t>.</w:t>
      </w:r>
      <w:r w:rsidRPr="00BD3FEE">
        <w:t>Guangzhou</w:t>
      </w:r>
      <w:r>
        <w:t>: IEEE</w:t>
      </w:r>
      <w:r w:rsidRPr="00BD3FEE">
        <w:t>, 2018</w:t>
      </w:r>
      <w:r>
        <w:t xml:space="preserve">: </w:t>
      </w:r>
      <w:r w:rsidRPr="00BD3FEE">
        <w:t>1130-1133</w:t>
      </w:r>
    </w:p>
    <w:p w14:paraId="7F2608EA" w14:textId="77777777" w:rsidR="00663AD8" w:rsidRDefault="00663AD8" w:rsidP="00663AD8">
      <w:pPr>
        <w:spacing w:line="360" w:lineRule="auto"/>
        <w:jc w:val="left"/>
      </w:pPr>
      <w:r w:rsidRPr="00755559">
        <w:t>[</w:t>
      </w:r>
      <w:r>
        <w:t>7</w:t>
      </w:r>
      <w:r w:rsidRPr="00755559">
        <w:t>]</w:t>
      </w:r>
      <w:r w:rsidRPr="00E54F85">
        <w:rPr>
          <w:rFonts w:hint="eastAsia"/>
        </w:rPr>
        <w:t xml:space="preserve"> </w:t>
      </w:r>
      <w:r w:rsidRPr="004707D8">
        <w:t>H. Wang, C. Li, L. Zhang</w:t>
      </w:r>
      <w:r>
        <w:t>,</w:t>
      </w:r>
      <w:r w:rsidRPr="004707D8">
        <w:t xml:space="preserve"> M. </w:t>
      </w:r>
      <w:proofErr w:type="spellStart"/>
      <w:r w:rsidRPr="004707D8">
        <w:t>Shi</w:t>
      </w:r>
      <w:r>
        <w:t>.</w:t>
      </w:r>
      <w:r w:rsidRPr="004707D8">
        <w:t>Anti</w:t>
      </w:r>
      <w:proofErr w:type="spellEnd"/>
      <w:r w:rsidRPr="004707D8">
        <w:t>-Crawler strategy and distributed crawler based on Hadoop</w:t>
      </w:r>
      <w:r w:rsidRPr="0053719E">
        <w:t>[A]</w:t>
      </w:r>
      <w:r>
        <w:t>. In:</w:t>
      </w:r>
      <w:r w:rsidRPr="004707D8">
        <w:t xml:space="preserve"> 2018 IEEE 3rd International Conference on Big Data Analysis(ICBDA)</w:t>
      </w:r>
      <w:r w:rsidRPr="0053719E">
        <w:t>[</w:t>
      </w:r>
      <w:r>
        <w:t>C</w:t>
      </w:r>
      <w:r w:rsidRPr="0053719E">
        <w:t>]</w:t>
      </w:r>
      <w:r>
        <w:t>.</w:t>
      </w:r>
      <w:r w:rsidRPr="004707D8">
        <w:t xml:space="preserve"> Shanghai</w:t>
      </w:r>
      <w:r>
        <w:t>: IEEE</w:t>
      </w:r>
      <w:r w:rsidRPr="004707D8">
        <w:t>, 2018</w:t>
      </w:r>
      <w:r>
        <w:t>:</w:t>
      </w:r>
      <w:r w:rsidRPr="004707D8">
        <w:t xml:space="preserve"> 227-231</w:t>
      </w:r>
    </w:p>
    <w:p w14:paraId="7130FC81" w14:textId="77777777" w:rsidR="00663AD8" w:rsidRDefault="00663AD8" w:rsidP="00663AD8">
      <w:pPr>
        <w:spacing w:line="360" w:lineRule="auto"/>
        <w:jc w:val="left"/>
      </w:pPr>
      <w:r w:rsidRPr="00755559">
        <w:t>[</w:t>
      </w:r>
      <w:r>
        <w:t>8</w:t>
      </w:r>
      <w:r w:rsidRPr="00755559">
        <w:t>]</w:t>
      </w:r>
      <w:r w:rsidRPr="00E54F85">
        <w:rPr>
          <w:rFonts w:hint="eastAsia"/>
        </w:rPr>
        <w:t xml:space="preserve"> </w:t>
      </w:r>
      <w:r w:rsidRPr="00A43726">
        <w:t xml:space="preserve">P. Lewandowski, M. </w:t>
      </w:r>
      <w:proofErr w:type="spellStart"/>
      <w:r w:rsidRPr="00A43726">
        <w:t>Janiszewski</w:t>
      </w:r>
      <w:proofErr w:type="spellEnd"/>
      <w:r>
        <w:rPr>
          <w:rFonts w:hint="eastAsia"/>
        </w:rPr>
        <w:t>,</w:t>
      </w:r>
      <w:r w:rsidRPr="00A43726">
        <w:t xml:space="preserve"> A. </w:t>
      </w:r>
      <w:proofErr w:type="spellStart"/>
      <w:r w:rsidRPr="00A43726">
        <w:t>Felkner</w:t>
      </w:r>
      <w:proofErr w:type="spellEnd"/>
      <w:r>
        <w:t xml:space="preserve">. </w:t>
      </w:r>
      <w:proofErr w:type="spellStart"/>
      <w:r w:rsidRPr="00A43726">
        <w:t>SpiderTrap</w:t>
      </w:r>
      <w:proofErr w:type="spellEnd"/>
      <w:r w:rsidRPr="00A43726">
        <w:t xml:space="preserve">—An Innovative </w:t>
      </w:r>
      <w:r w:rsidRPr="00A43726">
        <w:lastRenderedPageBreak/>
        <w:t>Approach to Analyze Activity of Internet Bots on a Website</w:t>
      </w:r>
      <w:r w:rsidRPr="0053719E">
        <w:t>[</w:t>
      </w:r>
      <w:r>
        <w:t>J</w:t>
      </w:r>
      <w:r w:rsidRPr="0053719E">
        <w:t>]</w:t>
      </w:r>
      <w:r>
        <w:t>.</w:t>
      </w:r>
      <w:r w:rsidRPr="00A43726">
        <w:t xml:space="preserve"> IEEE Access,</w:t>
      </w:r>
      <w:r>
        <w:t>2020,</w:t>
      </w:r>
      <w:r w:rsidRPr="00A43726">
        <w:t xml:space="preserve"> 8</w:t>
      </w:r>
      <w:r>
        <w:t>:</w:t>
      </w:r>
      <w:r w:rsidRPr="00A43726">
        <w:t xml:space="preserve"> 141292-141309</w:t>
      </w:r>
    </w:p>
    <w:p w14:paraId="7F53D8AC" w14:textId="77777777" w:rsidR="00663AD8" w:rsidRPr="004707D8" w:rsidRDefault="00663AD8" w:rsidP="00663AD8">
      <w:pPr>
        <w:spacing w:line="360" w:lineRule="auto"/>
        <w:jc w:val="left"/>
      </w:pPr>
      <w:r w:rsidRPr="00755559">
        <w:t>[</w:t>
      </w:r>
      <w:r>
        <w:t>9</w:t>
      </w:r>
      <w:r w:rsidRPr="00755559">
        <w:t>]</w:t>
      </w:r>
      <w:r w:rsidRPr="00E54F85">
        <w:rPr>
          <w:rFonts w:hint="eastAsia"/>
        </w:rPr>
        <w:t xml:space="preserve"> </w:t>
      </w:r>
      <w:r w:rsidRPr="002D270C">
        <w:t xml:space="preserve">G. </w:t>
      </w:r>
      <w:proofErr w:type="spellStart"/>
      <w:r w:rsidRPr="002D270C">
        <w:t>Neelima</w:t>
      </w:r>
      <w:proofErr w:type="spellEnd"/>
      <w:r>
        <w:t>,</w:t>
      </w:r>
      <w:r w:rsidRPr="002D270C">
        <w:t xml:space="preserve"> S. Rodda</w:t>
      </w:r>
      <w:r>
        <w:rPr>
          <w:rFonts w:hint="eastAsia"/>
        </w:rPr>
        <w:t>.</w:t>
      </w:r>
      <w:r>
        <w:t xml:space="preserve"> </w:t>
      </w:r>
      <w:r w:rsidRPr="002D270C">
        <w:t>Predicting user behavior through sessions using the web log mining</w:t>
      </w:r>
      <w:r w:rsidRPr="0053719E">
        <w:t>[A]</w:t>
      </w:r>
      <w:r>
        <w:t xml:space="preserve">. In: </w:t>
      </w:r>
      <w:r w:rsidRPr="002D270C">
        <w:t>2016 International Conference on Advances in Human Machine Interaction (HMI)</w:t>
      </w:r>
      <w:r w:rsidRPr="00780D81">
        <w:t xml:space="preserve"> </w:t>
      </w:r>
      <w:r w:rsidRPr="0053719E">
        <w:t>[</w:t>
      </w:r>
      <w:r>
        <w:t>C</w:t>
      </w:r>
      <w:r w:rsidRPr="0053719E">
        <w:t>]</w:t>
      </w:r>
      <w:r>
        <w:t>.</w:t>
      </w:r>
      <w:r w:rsidRPr="002D270C">
        <w:t xml:space="preserve"> </w:t>
      </w:r>
      <w:proofErr w:type="spellStart"/>
      <w:r w:rsidRPr="002D270C">
        <w:t>Doddaballapur</w:t>
      </w:r>
      <w:proofErr w:type="spellEnd"/>
      <w:r>
        <w:t>: IEEE</w:t>
      </w:r>
      <w:r w:rsidRPr="002D270C">
        <w:t>, 2016</w:t>
      </w:r>
      <w:r>
        <w:t>:</w:t>
      </w:r>
      <w:r w:rsidRPr="002D270C">
        <w:t>1-5</w:t>
      </w:r>
    </w:p>
    <w:p w14:paraId="4EAC2968" w14:textId="77777777" w:rsidR="00663AD8" w:rsidRPr="00F475DD" w:rsidRDefault="00663AD8" w:rsidP="00663AD8">
      <w:pPr>
        <w:spacing w:line="360" w:lineRule="auto"/>
      </w:pPr>
      <w:r w:rsidRPr="00755559">
        <w:t>[</w:t>
      </w:r>
      <w:r>
        <w:t>10</w:t>
      </w:r>
      <w:r w:rsidRPr="00755559">
        <w:t>]</w:t>
      </w:r>
      <w:r>
        <w:t xml:space="preserve"> </w:t>
      </w:r>
      <w:r w:rsidRPr="000B45DB">
        <w:rPr>
          <w:rFonts w:hint="eastAsia"/>
        </w:rPr>
        <w:t>刘洋</w:t>
      </w:r>
      <w:r>
        <w:rPr>
          <w:rFonts w:hint="eastAsia"/>
        </w:rPr>
        <w:t>.</w:t>
      </w:r>
      <w:r w:rsidRPr="000B45DB">
        <w:rPr>
          <w:rFonts w:hint="eastAsia"/>
        </w:rPr>
        <w:t xml:space="preserve"> </w:t>
      </w:r>
      <w:r w:rsidRPr="000B45DB">
        <w:rPr>
          <w:rFonts w:hint="eastAsia"/>
        </w:rPr>
        <w:t>基于网页浏览行为的反爬虫研究</w:t>
      </w:r>
      <w:r w:rsidRPr="00D36047">
        <w:t>[</w:t>
      </w:r>
      <w:r>
        <w:t>J</w:t>
      </w:r>
      <w:r w:rsidRPr="00D36047">
        <w:t>]</w:t>
      </w:r>
      <w:r>
        <w:rPr>
          <w:rFonts w:hint="eastAsia"/>
        </w:rPr>
        <w:t>.</w:t>
      </w:r>
      <w:r w:rsidRPr="000B45DB">
        <w:rPr>
          <w:rFonts w:hint="eastAsia"/>
        </w:rPr>
        <w:t xml:space="preserve"> </w:t>
      </w:r>
      <w:r w:rsidRPr="000B45DB">
        <w:rPr>
          <w:rFonts w:hint="eastAsia"/>
        </w:rPr>
        <w:t>现代计算机</w:t>
      </w:r>
      <w:r w:rsidRPr="000B45DB">
        <w:rPr>
          <w:rFonts w:hint="eastAsia"/>
        </w:rPr>
        <w:t>(</w:t>
      </w:r>
      <w:r w:rsidRPr="000B45DB">
        <w:rPr>
          <w:rFonts w:hint="eastAsia"/>
        </w:rPr>
        <w:t>专业版</w:t>
      </w:r>
      <w:r w:rsidRPr="000B45DB">
        <w:rPr>
          <w:rFonts w:hint="eastAsia"/>
        </w:rPr>
        <w:t>)</w:t>
      </w:r>
      <w:r w:rsidRPr="00A1798D">
        <w:rPr>
          <w:rFonts w:hint="eastAsia"/>
        </w:rPr>
        <w:t>，</w:t>
      </w:r>
      <w:r w:rsidRPr="00A1798D">
        <w:rPr>
          <w:rFonts w:hint="eastAsia"/>
        </w:rPr>
        <w:t>20</w:t>
      </w:r>
      <w:r>
        <w:t>19</w:t>
      </w:r>
      <w:r w:rsidRPr="00C674AA">
        <w:t>(</w:t>
      </w:r>
      <w:r>
        <w:t>07</w:t>
      </w:r>
      <w:r w:rsidRPr="00C674AA">
        <w:t>)</w:t>
      </w:r>
      <w:r>
        <w:rPr>
          <w:rFonts w:hint="eastAsia"/>
        </w:rPr>
        <w:t>：</w:t>
      </w:r>
      <w:r>
        <w:t>50-60+70</w:t>
      </w:r>
      <w:r w:rsidRPr="00A1798D">
        <w:rPr>
          <w:rFonts w:hint="eastAsia"/>
        </w:rPr>
        <w:t>.</w:t>
      </w:r>
    </w:p>
    <w:p w14:paraId="02BC00C8" w14:textId="23287CA1" w:rsidR="00755559" w:rsidRPr="006377B5" w:rsidRDefault="000A376D" w:rsidP="00663AD8">
      <w:pPr>
        <w:spacing w:line="360" w:lineRule="auto"/>
      </w:pPr>
      <w:r w:rsidRPr="00755559">
        <w:t>[</w:t>
      </w:r>
      <w:r>
        <w:t>11</w:t>
      </w:r>
      <w:r w:rsidRPr="00755559">
        <w:t>]</w:t>
      </w:r>
      <w:r>
        <w:t xml:space="preserve"> </w:t>
      </w:r>
      <w:r w:rsidRPr="000A376D">
        <w:t xml:space="preserve">Cao, Y., Li, S., &amp; </w:t>
      </w:r>
      <w:proofErr w:type="spellStart"/>
      <w:r w:rsidRPr="000A376D">
        <w:t>Wijmans</w:t>
      </w:r>
      <w:proofErr w:type="spellEnd"/>
      <w:r w:rsidRPr="000A376D">
        <w:t>, E. (Cross-)Browser Fingerprinting via OS and Hardware Level Features</w:t>
      </w:r>
      <w:r w:rsidR="008A74B8" w:rsidRPr="00D36047">
        <w:t>[</w:t>
      </w:r>
      <w:r w:rsidR="008A74B8">
        <w:t>R</w:t>
      </w:r>
      <w:r w:rsidR="008A74B8" w:rsidRPr="00D36047">
        <w:t>]</w:t>
      </w:r>
      <w:r w:rsidRPr="000A376D">
        <w:t xml:space="preserve">. </w:t>
      </w:r>
      <w:r w:rsidR="00AD49EA" w:rsidRPr="00AD49EA">
        <w:t>San Diego</w:t>
      </w:r>
      <w:r w:rsidR="00CE49FA">
        <w:rPr>
          <w:rFonts w:hint="eastAsia"/>
        </w:rPr>
        <w:t>:</w:t>
      </w:r>
      <w:r w:rsidR="00CE49FA">
        <w:t xml:space="preserve"> </w:t>
      </w:r>
      <w:r w:rsidRPr="000A376D">
        <w:t>NDSS</w:t>
      </w:r>
      <w:r w:rsidR="00FF7E36">
        <w:rPr>
          <w:rFonts w:hint="eastAsia"/>
        </w:rPr>
        <w:t>,2</w:t>
      </w:r>
      <w:r w:rsidR="00FF7E36">
        <w:t>017.</w:t>
      </w:r>
    </w:p>
    <w:sectPr w:rsidR="00755559" w:rsidRPr="006377B5" w:rsidSect="0000683C">
      <w:endnotePr>
        <w:numFmt w:val="decimal"/>
      </w:endnotePr>
      <w:pgSz w:w="11906" w:h="16838" w:code="9"/>
      <w:pgMar w:top="1701" w:right="1797" w:bottom="1701" w:left="1797" w:header="1588" w:footer="1588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660EB" w14:textId="77777777" w:rsidR="00AC5232" w:rsidRDefault="00AC5232">
      <w:r>
        <w:separator/>
      </w:r>
    </w:p>
  </w:endnote>
  <w:endnote w:type="continuationSeparator" w:id="0">
    <w:p w14:paraId="5F383C2E" w14:textId="77777777" w:rsidR="00AC5232" w:rsidRDefault="00AC5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F3D92" w14:textId="77777777" w:rsidR="00AF5599" w:rsidRDefault="00AF5599" w:rsidP="007E0032">
    <w:pPr>
      <w:pStyle w:val="a6"/>
      <w:pBdr>
        <w:top w:val="single" w:sz="4" w:space="1" w:color="auto"/>
      </w:pBdr>
      <w:spacing w:line="320" w:lineRule="exact"/>
      <w:ind w:firstLineChars="50" w:firstLine="90"/>
    </w:pPr>
    <w:r>
      <w:rPr>
        <w:rFonts w:ascii="楷体_GB2312" w:eastAsia="楷体_GB2312" w:hint="eastAsia"/>
        <w:szCs w:val="18"/>
      </w:rPr>
      <w:t>北京航空航天大学软件学院</w:t>
    </w:r>
    <w:r>
      <w:rPr>
        <w:rStyle w:val="a5"/>
        <w:rFonts w:ascii="宋体" w:hint="eastAsia"/>
      </w:rPr>
      <w:t xml:space="preserve">                                                          ·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 xml:space="preserve"> </w:t>
    </w:r>
    <w:r>
      <w:rPr>
        <w:rStyle w:val="a5"/>
        <w:rFonts w:ascii="宋体" w:hint="eastAsia"/>
      </w:rPr>
      <w:t>·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C4B0A" w14:textId="77777777" w:rsidR="00AF5599" w:rsidRDefault="00AF5599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090A8" w14:textId="77777777" w:rsidR="00AC5232" w:rsidRDefault="00AC5232">
      <w:r>
        <w:separator/>
      </w:r>
    </w:p>
  </w:footnote>
  <w:footnote w:type="continuationSeparator" w:id="0">
    <w:p w14:paraId="470B1B76" w14:textId="77777777" w:rsidR="00AC5232" w:rsidRDefault="00AC52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DC199" w14:textId="528F8B54" w:rsidR="00AF5599" w:rsidRDefault="00AF5599" w:rsidP="00272ACE">
    <w:pPr>
      <w:pStyle w:val="a7"/>
      <w:rPr>
        <w:rFonts w:ascii="楷体_GB2312" w:eastAsia="楷体_GB2312"/>
        <w:szCs w:val="18"/>
      </w:rPr>
    </w:pPr>
    <w:r>
      <w:rPr>
        <w:rFonts w:ascii="楷体_GB2312" w:eastAsia="楷体_GB2312" w:hint="eastAsia"/>
        <w:szCs w:val="18"/>
      </w:rPr>
      <w:t>软件学院</w:t>
    </w:r>
    <w:r w:rsidRPr="00272ACE">
      <w:rPr>
        <w:rFonts w:ascii="楷体_GB2312" w:eastAsia="楷体_GB2312" w:hint="eastAsia"/>
        <w:szCs w:val="18"/>
      </w:rPr>
      <w:t>本科毕业设计（论文）</w:t>
    </w:r>
    <w:r>
      <w:rPr>
        <w:rFonts w:ascii="楷体_GB2312" w:eastAsia="楷体_GB2312" w:hint="eastAsia"/>
        <w:szCs w:val="18"/>
      </w:rPr>
      <w:t>中期检查</w:t>
    </w:r>
    <w:r w:rsidRPr="00272ACE">
      <w:rPr>
        <w:rFonts w:ascii="楷体_GB2312" w:eastAsia="楷体_GB2312" w:hint="eastAsia"/>
        <w:szCs w:val="18"/>
      </w:rPr>
      <w:t>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BF3FE" w14:textId="77777777" w:rsidR="00AF5599" w:rsidRDefault="00AF5599">
    <w:pPr>
      <w:jc w:val="center"/>
    </w:pPr>
    <w:r>
      <w:rPr>
        <w:rFonts w:hint="eastAsia"/>
        <w:vanish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9pt;height:9pt" o:bullet="t">
        <v:imagedata r:id="rId1" o:title="clip_image001"/>
      </v:shape>
    </w:pict>
  </w:numPicBullet>
  <w:abstractNum w:abstractNumId="0" w15:restartNumberingAfterBreak="0">
    <w:nsid w:val="0D0C44CD"/>
    <w:multiLevelType w:val="multilevel"/>
    <w:tmpl w:val="AC5E362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3"/>
      <w:numFmt w:val="decimal"/>
      <w:isLgl/>
      <w:lvlText w:val="%1.%2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2"/>
      <w:numFmt w:val="decimal"/>
      <w:isLgl/>
      <w:lvlText w:val="%3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00"/>
        </w:tabs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20"/>
        </w:tabs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80"/>
        </w:tabs>
        <w:ind w:left="2580" w:hanging="2160"/>
      </w:pPr>
      <w:rPr>
        <w:rFonts w:hint="default"/>
      </w:rPr>
    </w:lvl>
  </w:abstractNum>
  <w:abstractNum w:abstractNumId="1" w15:restartNumberingAfterBreak="0">
    <w:nsid w:val="116C1B86"/>
    <w:multiLevelType w:val="hybridMultilevel"/>
    <w:tmpl w:val="839EBBAA"/>
    <w:lvl w:ilvl="0" w:tplc="7ECE07E2">
      <w:start w:val="1"/>
      <w:numFmt w:val="decimal"/>
      <w:lvlText w:val="(%1)."/>
      <w:lvlJc w:val="left"/>
      <w:pPr>
        <w:ind w:left="9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3" w:hanging="420"/>
      </w:pPr>
    </w:lvl>
    <w:lvl w:ilvl="2" w:tplc="0409001B" w:tentative="1">
      <w:start w:val="1"/>
      <w:numFmt w:val="lowerRoman"/>
      <w:lvlText w:val="%3."/>
      <w:lvlJc w:val="right"/>
      <w:pPr>
        <w:ind w:left="1803" w:hanging="420"/>
      </w:pPr>
    </w:lvl>
    <w:lvl w:ilvl="3" w:tplc="0409000F" w:tentative="1">
      <w:start w:val="1"/>
      <w:numFmt w:val="decimal"/>
      <w:lvlText w:val="%4."/>
      <w:lvlJc w:val="left"/>
      <w:pPr>
        <w:ind w:left="2223" w:hanging="420"/>
      </w:pPr>
    </w:lvl>
    <w:lvl w:ilvl="4" w:tplc="04090019" w:tentative="1">
      <w:start w:val="1"/>
      <w:numFmt w:val="lowerLetter"/>
      <w:lvlText w:val="%5)"/>
      <w:lvlJc w:val="left"/>
      <w:pPr>
        <w:ind w:left="2643" w:hanging="420"/>
      </w:pPr>
    </w:lvl>
    <w:lvl w:ilvl="5" w:tplc="0409001B" w:tentative="1">
      <w:start w:val="1"/>
      <w:numFmt w:val="lowerRoman"/>
      <w:lvlText w:val="%6."/>
      <w:lvlJc w:val="right"/>
      <w:pPr>
        <w:ind w:left="3063" w:hanging="420"/>
      </w:pPr>
    </w:lvl>
    <w:lvl w:ilvl="6" w:tplc="0409000F" w:tentative="1">
      <w:start w:val="1"/>
      <w:numFmt w:val="decimal"/>
      <w:lvlText w:val="%7."/>
      <w:lvlJc w:val="left"/>
      <w:pPr>
        <w:ind w:left="3483" w:hanging="420"/>
      </w:pPr>
    </w:lvl>
    <w:lvl w:ilvl="7" w:tplc="04090019" w:tentative="1">
      <w:start w:val="1"/>
      <w:numFmt w:val="lowerLetter"/>
      <w:lvlText w:val="%8)"/>
      <w:lvlJc w:val="left"/>
      <w:pPr>
        <w:ind w:left="3903" w:hanging="420"/>
      </w:pPr>
    </w:lvl>
    <w:lvl w:ilvl="8" w:tplc="0409001B" w:tentative="1">
      <w:start w:val="1"/>
      <w:numFmt w:val="lowerRoman"/>
      <w:lvlText w:val="%9."/>
      <w:lvlJc w:val="right"/>
      <w:pPr>
        <w:ind w:left="4323" w:hanging="420"/>
      </w:pPr>
    </w:lvl>
  </w:abstractNum>
  <w:abstractNum w:abstractNumId="2" w15:restartNumberingAfterBreak="0">
    <w:nsid w:val="1B9604A3"/>
    <w:multiLevelType w:val="hybridMultilevel"/>
    <w:tmpl w:val="FDD2E6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1834C6E"/>
    <w:multiLevelType w:val="hybridMultilevel"/>
    <w:tmpl w:val="DB6079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567C62"/>
    <w:multiLevelType w:val="multilevel"/>
    <w:tmpl w:val="2CD0A09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黑体" w:eastAsia="黑体" w:hAnsi="黑体" w:hint="eastAsia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59" w:hanging="1559"/>
      </w:pPr>
      <w:rPr>
        <w:rFonts w:hint="eastAsia"/>
      </w:rPr>
    </w:lvl>
  </w:abstractNum>
  <w:abstractNum w:abstractNumId="5" w15:restartNumberingAfterBreak="0">
    <w:nsid w:val="2ABE070A"/>
    <w:multiLevelType w:val="hybridMultilevel"/>
    <w:tmpl w:val="72F6AD18"/>
    <w:lvl w:ilvl="0" w:tplc="20CEFE2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BB3BDF"/>
    <w:multiLevelType w:val="hybridMultilevel"/>
    <w:tmpl w:val="03DC4B90"/>
    <w:lvl w:ilvl="0" w:tplc="5F50FE76">
      <w:start w:val="1"/>
      <w:numFmt w:val="decimal"/>
      <w:lvlText w:val="%1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3D35CE"/>
    <w:multiLevelType w:val="hybridMultilevel"/>
    <w:tmpl w:val="03DC4B90"/>
    <w:lvl w:ilvl="0" w:tplc="5F50FE76">
      <w:start w:val="1"/>
      <w:numFmt w:val="decimal"/>
      <w:lvlText w:val="%1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6939A8"/>
    <w:multiLevelType w:val="hybridMultilevel"/>
    <w:tmpl w:val="50B231BC"/>
    <w:lvl w:ilvl="0" w:tplc="9DB223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66E5090"/>
    <w:multiLevelType w:val="hybridMultilevel"/>
    <w:tmpl w:val="50B231BC"/>
    <w:lvl w:ilvl="0" w:tplc="9DB223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821618"/>
    <w:multiLevelType w:val="hybridMultilevel"/>
    <w:tmpl w:val="5E14B3A6"/>
    <w:lvl w:ilvl="0" w:tplc="D6F4F2C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9AC420F"/>
    <w:multiLevelType w:val="hybridMultilevel"/>
    <w:tmpl w:val="03DC4B90"/>
    <w:lvl w:ilvl="0" w:tplc="5F50FE76">
      <w:start w:val="1"/>
      <w:numFmt w:val="decimal"/>
      <w:lvlText w:val="%1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F0748F"/>
    <w:multiLevelType w:val="hybridMultilevel"/>
    <w:tmpl w:val="03DC4B90"/>
    <w:lvl w:ilvl="0" w:tplc="5F50FE76">
      <w:start w:val="1"/>
      <w:numFmt w:val="decimal"/>
      <w:lvlText w:val="%1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22A6064"/>
    <w:multiLevelType w:val="hybridMultilevel"/>
    <w:tmpl w:val="03DC4B90"/>
    <w:lvl w:ilvl="0" w:tplc="5F50FE76">
      <w:start w:val="1"/>
      <w:numFmt w:val="decimal"/>
      <w:lvlText w:val="%1"/>
      <w:lvlJc w:val="left"/>
      <w:pPr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143982"/>
    <w:multiLevelType w:val="hybridMultilevel"/>
    <w:tmpl w:val="4AF03C28"/>
    <w:lvl w:ilvl="0" w:tplc="4B682DC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39B72B8"/>
    <w:multiLevelType w:val="hybridMultilevel"/>
    <w:tmpl w:val="E4646398"/>
    <w:lvl w:ilvl="0" w:tplc="20CEFE2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688A352B"/>
    <w:multiLevelType w:val="hybridMultilevel"/>
    <w:tmpl w:val="50B231BC"/>
    <w:lvl w:ilvl="0" w:tplc="9DB223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1035BB2"/>
    <w:multiLevelType w:val="hybridMultilevel"/>
    <w:tmpl w:val="24E2452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5"/>
  </w:num>
  <w:num w:numId="5">
    <w:abstractNumId w:val="10"/>
  </w:num>
  <w:num w:numId="6">
    <w:abstractNumId w:val="1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2"/>
  </w:num>
  <w:num w:numId="14">
    <w:abstractNumId w:val="3"/>
  </w:num>
  <w:num w:numId="15">
    <w:abstractNumId w:val="1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2"/>
  </w:num>
  <w:num w:numId="19">
    <w:abstractNumId w:val="6"/>
  </w:num>
  <w:num w:numId="20">
    <w:abstractNumId w:val="8"/>
  </w:num>
  <w:num w:numId="21">
    <w:abstractNumId w:val="11"/>
  </w:num>
  <w:num w:numId="22">
    <w:abstractNumId w:val="13"/>
  </w:num>
  <w:num w:numId="23">
    <w:abstractNumId w:val="9"/>
  </w:num>
  <w:num w:numId="24">
    <w:abstractNumId w:val="12"/>
  </w:num>
  <w:num w:numId="25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2MTE2NzUxNjMwtjBR0lEKTi0uzszPAykwrgUAAPdIuSwAAAA="/>
  </w:docVars>
  <w:rsids>
    <w:rsidRoot w:val="005D44A9"/>
    <w:rsid w:val="000012B9"/>
    <w:rsid w:val="00001618"/>
    <w:rsid w:val="0000171D"/>
    <w:rsid w:val="00002584"/>
    <w:rsid w:val="00003BCF"/>
    <w:rsid w:val="00005279"/>
    <w:rsid w:val="0000683C"/>
    <w:rsid w:val="0000752D"/>
    <w:rsid w:val="00007760"/>
    <w:rsid w:val="000078A4"/>
    <w:rsid w:val="00007927"/>
    <w:rsid w:val="0001010A"/>
    <w:rsid w:val="00011CC2"/>
    <w:rsid w:val="0001504C"/>
    <w:rsid w:val="00021343"/>
    <w:rsid w:val="00023A3F"/>
    <w:rsid w:val="0002633A"/>
    <w:rsid w:val="00030351"/>
    <w:rsid w:val="00031FFA"/>
    <w:rsid w:val="00032B28"/>
    <w:rsid w:val="0003432A"/>
    <w:rsid w:val="000361FD"/>
    <w:rsid w:val="000375AF"/>
    <w:rsid w:val="0003779E"/>
    <w:rsid w:val="000415AC"/>
    <w:rsid w:val="000446C1"/>
    <w:rsid w:val="00045662"/>
    <w:rsid w:val="000462D8"/>
    <w:rsid w:val="00046FF6"/>
    <w:rsid w:val="00047819"/>
    <w:rsid w:val="00050640"/>
    <w:rsid w:val="000550C9"/>
    <w:rsid w:val="0005704B"/>
    <w:rsid w:val="00063A51"/>
    <w:rsid w:val="0006737A"/>
    <w:rsid w:val="00072558"/>
    <w:rsid w:val="00072B84"/>
    <w:rsid w:val="00072CC0"/>
    <w:rsid w:val="00075FE2"/>
    <w:rsid w:val="00082B84"/>
    <w:rsid w:val="00082E3F"/>
    <w:rsid w:val="00086602"/>
    <w:rsid w:val="000879DF"/>
    <w:rsid w:val="00087E4D"/>
    <w:rsid w:val="000911AD"/>
    <w:rsid w:val="0009290E"/>
    <w:rsid w:val="000934A5"/>
    <w:rsid w:val="000976F4"/>
    <w:rsid w:val="000A376D"/>
    <w:rsid w:val="000A591B"/>
    <w:rsid w:val="000A73AD"/>
    <w:rsid w:val="000A7B71"/>
    <w:rsid w:val="000B1A1C"/>
    <w:rsid w:val="000B2977"/>
    <w:rsid w:val="000B3C46"/>
    <w:rsid w:val="000B5679"/>
    <w:rsid w:val="000B64C7"/>
    <w:rsid w:val="000B6CEF"/>
    <w:rsid w:val="000B704F"/>
    <w:rsid w:val="000B7F10"/>
    <w:rsid w:val="000C063E"/>
    <w:rsid w:val="000C4D2C"/>
    <w:rsid w:val="000D0783"/>
    <w:rsid w:val="000D7283"/>
    <w:rsid w:val="000D7F80"/>
    <w:rsid w:val="000E0440"/>
    <w:rsid w:val="000E2D90"/>
    <w:rsid w:val="000E3E8B"/>
    <w:rsid w:val="000E530A"/>
    <w:rsid w:val="000F111F"/>
    <w:rsid w:val="000F2B08"/>
    <w:rsid w:val="000F33D5"/>
    <w:rsid w:val="000F73BB"/>
    <w:rsid w:val="00100570"/>
    <w:rsid w:val="00101531"/>
    <w:rsid w:val="00103284"/>
    <w:rsid w:val="00110112"/>
    <w:rsid w:val="00111D42"/>
    <w:rsid w:val="001126FA"/>
    <w:rsid w:val="00113170"/>
    <w:rsid w:val="00115697"/>
    <w:rsid w:val="00120933"/>
    <w:rsid w:val="00122D11"/>
    <w:rsid w:val="001238DE"/>
    <w:rsid w:val="001240E4"/>
    <w:rsid w:val="00125EAB"/>
    <w:rsid w:val="00125FF2"/>
    <w:rsid w:val="001272B8"/>
    <w:rsid w:val="00133965"/>
    <w:rsid w:val="0013450E"/>
    <w:rsid w:val="0013591F"/>
    <w:rsid w:val="0014189E"/>
    <w:rsid w:val="00142B46"/>
    <w:rsid w:val="00154AE8"/>
    <w:rsid w:val="001552A1"/>
    <w:rsid w:val="00165193"/>
    <w:rsid w:val="00166A78"/>
    <w:rsid w:val="0017172D"/>
    <w:rsid w:val="00172D0C"/>
    <w:rsid w:val="00173A63"/>
    <w:rsid w:val="00182F01"/>
    <w:rsid w:val="001839BF"/>
    <w:rsid w:val="00190A18"/>
    <w:rsid w:val="00190A43"/>
    <w:rsid w:val="00192FAC"/>
    <w:rsid w:val="00194F64"/>
    <w:rsid w:val="001950E7"/>
    <w:rsid w:val="001956BF"/>
    <w:rsid w:val="0019575B"/>
    <w:rsid w:val="00196795"/>
    <w:rsid w:val="001A2882"/>
    <w:rsid w:val="001A4E05"/>
    <w:rsid w:val="001B347B"/>
    <w:rsid w:val="001B3891"/>
    <w:rsid w:val="001B4F00"/>
    <w:rsid w:val="001B5822"/>
    <w:rsid w:val="001C08F6"/>
    <w:rsid w:val="001C2148"/>
    <w:rsid w:val="001C4D91"/>
    <w:rsid w:val="001D2831"/>
    <w:rsid w:val="001D7F90"/>
    <w:rsid w:val="001E037A"/>
    <w:rsid w:val="001E297D"/>
    <w:rsid w:val="001E2B43"/>
    <w:rsid w:val="001E2EDE"/>
    <w:rsid w:val="001E319D"/>
    <w:rsid w:val="001E3DE6"/>
    <w:rsid w:val="001E4537"/>
    <w:rsid w:val="001E6ED0"/>
    <w:rsid w:val="001E78F5"/>
    <w:rsid w:val="001F01F0"/>
    <w:rsid w:val="001F1EAA"/>
    <w:rsid w:val="001F3887"/>
    <w:rsid w:val="001F5BF4"/>
    <w:rsid w:val="001F7ECC"/>
    <w:rsid w:val="00201A08"/>
    <w:rsid w:val="00201F7F"/>
    <w:rsid w:val="00206489"/>
    <w:rsid w:val="002075AB"/>
    <w:rsid w:val="002105F5"/>
    <w:rsid w:val="0021097B"/>
    <w:rsid w:val="00211610"/>
    <w:rsid w:val="00213083"/>
    <w:rsid w:val="00214A66"/>
    <w:rsid w:val="002157DF"/>
    <w:rsid w:val="00217AF8"/>
    <w:rsid w:val="00217BAC"/>
    <w:rsid w:val="00224E93"/>
    <w:rsid w:val="002264B6"/>
    <w:rsid w:val="00226BBC"/>
    <w:rsid w:val="00235ABD"/>
    <w:rsid w:val="00236AFD"/>
    <w:rsid w:val="0023714F"/>
    <w:rsid w:val="00242966"/>
    <w:rsid w:val="00245060"/>
    <w:rsid w:val="002457F1"/>
    <w:rsid w:val="002458F7"/>
    <w:rsid w:val="00245A7D"/>
    <w:rsid w:val="002476BE"/>
    <w:rsid w:val="00251616"/>
    <w:rsid w:val="00252358"/>
    <w:rsid w:val="00253A6F"/>
    <w:rsid w:val="00255EDC"/>
    <w:rsid w:val="00256E6B"/>
    <w:rsid w:val="00261C29"/>
    <w:rsid w:val="00262383"/>
    <w:rsid w:val="002625D9"/>
    <w:rsid w:val="00265DC0"/>
    <w:rsid w:val="00265EB3"/>
    <w:rsid w:val="00266193"/>
    <w:rsid w:val="00267DFD"/>
    <w:rsid w:val="00270239"/>
    <w:rsid w:val="0027135C"/>
    <w:rsid w:val="00271DAE"/>
    <w:rsid w:val="00272ACE"/>
    <w:rsid w:val="0027313B"/>
    <w:rsid w:val="002749D1"/>
    <w:rsid w:val="00276385"/>
    <w:rsid w:val="0027709E"/>
    <w:rsid w:val="002775CB"/>
    <w:rsid w:val="002865FE"/>
    <w:rsid w:val="00290755"/>
    <w:rsid w:val="00290D81"/>
    <w:rsid w:val="00290DC1"/>
    <w:rsid w:val="0029267A"/>
    <w:rsid w:val="0029456E"/>
    <w:rsid w:val="00294D7A"/>
    <w:rsid w:val="0029562C"/>
    <w:rsid w:val="00295953"/>
    <w:rsid w:val="002A0148"/>
    <w:rsid w:val="002A1FCA"/>
    <w:rsid w:val="002A2DAF"/>
    <w:rsid w:val="002A623D"/>
    <w:rsid w:val="002B0AD6"/>
    <w:rsid w:val="002B16B7"/>
    <w:rsid w:val="002B3120"/>
    <w:rsid w:val="002B5824"/>
    <w:rsid w:val="002B5BB5"/>
    <w:rsid w:val="002B6133"/>
    <w:rsid w:val="002B6A54"/>
    <w:rsid w:val="002C0929"/>
    <w:rsid w:val="002C1FC1"/>
    <w:rsid w:val="002C20B4"/>
    <w:rsid w:val="002C2575"/>
    <w:rsid w:val="002C3EE7"/>
    <w:rsid w:val="002C408F"/>
    <w:rsid w:val="002C4F8A"/>
    <w:rsid w:val="002D0F8E"/>
    <w:rsid w:val="002D1E01"/>
    <w:rsid w:val="002D2854"/>
    <w:rsid w:val="002D39CA"/>
    <w:rsid w:val="002D3B2A"/>
    <w:rsid w:val="002D4A2A"/>
    <w:rsid w:val="002D4C33"/>
    <w:rsid w:val="002D6612"/>
    <w:rsid w:val="002D7F54"/>
    <w:rsid w:val="002E085E"/>
    <w:rsid w:val="002E1F79"/>
    <w:rsid w:val="002E5C7F"/>
    <w:rsid w:val="002E5FB8"/>
    <w:rsid w:val="002E7391"/>
    <w:rsid w:val="002E7B51"/>
    <w:rsid w:val="002F19A4"/>
    <w:rsid w:val="002F237A"/>
    <w:rsid w:val="002F33E2"/>
    <w:rsid w:val="002F397F"/>
    <w:rsid w:val="0030135B"/>
    <w:rsid w:val="00302F4C"/>
    <w:rsid w:val="00305866"/>
    <w:rsid w:val="00306431"/>
    <w:rsid w:val="00311410"/>
    <w:rsid w:val="00313770"/>
    <w:rsid w:val="0031662B"/>
    <w:rsid w:val="00316AD3"/>
    <w:rsid w:val="00316DB4"/>
    <w:rsid w:val="003245E5"/>
    <w:rsid w:val="00324FA0"/>
    <w:rsid w:val="003254CF"/>
    <w:rsid w:val="00330E64"/>
    <w:rsid w:val="00333423"/>
    <w:rsid w:val="003345C9"/>
    <w:rsid w:val="003351BE"/>
    <w:rsid w:val="00336C1E"/>
    <w:rsid w:val="00344E1A"/>
    <w:rsid w:val="00350199"/>
    <w:rsid w:val="00352BD3"/>
    <w:rsid w:val="0035401D"/>
    <w:rsid w:val="00356FB0"/>
    <w:rsid w:val="003669E3"/>
    <w:rsid w:val="00370800"/>
    <w:rsid w:val="0037133C"/>
    <w:rsid w:val="00371C9F"/>
    <w:rsid w:val="003728BE"/>
    <w:rsid w:val="00372C3E"/>
    <w:rsid w:val="0037383D"/>
    <w:rsid w:val="00374495"/>
    <w:rsid w:val="00385B83"/>
    <w:rsid w:val="00387035"/>
    <w:rsid w:val="00390C77"/>
    <w:rsid w:val="0039146E"/>
    <w:rsid w:val="0039152C"/>
    <w:rsid w:val="0039273D"/>
    <w:rsid w:val="00395AA3"/>
    <w:rsid w:val="00397105"/>
    <w:rsid w:val="003A0EA5"/>
    <w:rsid w:val="003A1602"/>
    <w:rsid w:val="003A6731"/>
    <w:rsid w:val="003B11C8"/>
    <w:rsid w:val="003B4DA2"/>
    <w:rsid w:val="003C71C6"/>
    <w:rsid w:val="003C744C"/>
    <w:rsid w:val="003D19B4"/>
    <w:rsid w:val="003D1B88"/>
    <w:rsid w:val="003D31BC"/>
    <w:rsid w:val="003D3C60"/>
    <w:rsid w:val="003D6DAE"/>
    <w:rsid w:val="003D79C0"/>
    <w:rsid w:val="003E348F"/>
    <w:rsid w:val="003E354B"/>
    <w:rsid w:val="003F045C"/>
    <w:rsid w:val="003F0B75"/>
    <w:rsid w:val="003F2229"/>
    <w:rsid w:val="003F224E"/>
    <w:rsid w:val="003F2E16"/>
    <w:rsid w:val="003F3676"/>
    <w:rsid w:val="004010A5"/>
    <w:rsid w:val="0040269C"/>
    <w:rsid w:val="0040552F"/>
    <w:rsid w:val="00407677"/>
    <w:rsid w:val="0040780F"/>
    <w:rsid w:val="004100D6"/>
    <w:rsid w:val="00411A63"/>
    <w:rsid w:val="00416C71"/>
    <w:rsid w:val="0042078C"/>
    <w:rsid w:val="00420DFB"/>
    <w:rsid w:val="00421D43"/>
    <w:rsid w:val="0042440B"/>
    <w:rsid w:val="00425A86"/>
    <w:rsid w:val="00434907"/>
    <w:rsid w:val="00441F0E"/>
    <w:rsid w:val="00446472"/>
    <w:rsid w:val="00446927"/>
    <w:rsid w:val="00461CCA"/>
    <w:rsid w:val="00462AD1"/>
    <w:rsid w:val="004653EA"/>
    <w:rsid w:val="00473F5E"/>
    <w:rsid w:val="00474A16"/>
    <w:rsid w:val="00474E4E"/>
    <w:rsid w:val="00476AD8"/>
    <w:rsid w:val="004812D7"/>
    <w:rsid w:val="00481EF3"/>
    <w:rsid w:val="004831EC"/>
    <w:rsid w:val="0048349B"/>
    <w:rsid w:val="004848F0"/>
    <w:rsid w:val="00485DD6"/>
    <w:rsid w:val="00486619"/>
    <w:rsid w:val="004914D1"/>
    <w:rsid w:val="00497C5B"/>
    <w:rsid w:val="004A13BC"/>
    <w:rsid w:val="004A174F"/>
    <w:rsid w:val="004A2975"/>
    <w:rsid w:val="004A569B"/>
    <w:rsid w:val="004B2810"/>
    <w:rsid w:val="004B50CF"/>
    <w:rsid w:val="004B7690"/>
    <w:rsid w:val="004C054A"/>
    <w:rsid w:val="004C1B18"/>
    <w:rsid w:val="004C3647"/>
    <w:rsid w:val="004C4959"/>
    <w:rsid w:val="004C604C"/>
    <w:rsid w:val="004C7930"/>
    <w:rsid w:val="004D3C7C"/>
    <w:rsid w:val="004D3EA9"/>
    <w:rsid w:val="004D6BC2"/>
    <w:rsid w:val="004D6BFA"/>
    <w:rsid w:val="004E1449"/>
    <w:rsid w:val="004E281E"/>
    <w:rsid w:val="004E3637"/>
    <w:rsid w:val="004E44BE"/>
    <w:rsid w:val="004E4DDC"/>
    <w:rsid w:val="004E7DAC"/>
    <w:rsid w:val="004F15E2"/>
    <w:rsid w:val="004F1858"/>
    <w:rsid w:val="004F302C"/>
    <w:rsid w:val="004F4075"/>
    <w:rsid w:val="004F4210"/>
    <w:rsid w:val="004F6E1F"/>
    <w:rsid w:val="005008E6"/>
    <w:rsid w:val="005020CC"/>
    <w:rsid w:val="005050BB"/>
    <w:rsid w:val="00514666"/>
    <w:rsid w:val="00520DDB"/>
    <w:rsid w:val="00522C34"/>
    <w:rsid w:val="00523B4F"/>
    <w:rsid w:val="00526EEF"/>
    <w:rsid w:val="005279CD"/>
    <w:rsid w:val="00527B9C"/>
    <w:rsid w:val="0053561C"/>
    <w:rsid w:val="005358F8"/>
    <w:rsid w:val="00536862"/>
    <w:rsid w:val="00537336"/>
    <w:rsid w:val="00541B1D"/>
    <w:rsid w:val="005427A5"/>
    <w:rsid w:val="00550780"/>
    <w:rsid w:val="005617A4"/>
    <w:rsid w:val="005619B5"/>
    <w:rsid w:val="00561B82"/>
    <w:rsid w:val="005621D2"/>
    <w:rsid w:val="00564666"/>
    <w:rsid w:val="00564ACF"/>
    <w:rsid w:val="00565C07"/>
    <w:rsid w:val="005713D8"/>
    <w:rsid w:val="005717F3"/>
    <w:rsid w:val="00571D84"/>
    <w:rsid w:val="005801F7"/>
    <w:rsid w:val="00580DD1"/>
    <w:rsid w:val="00581028"/>
    <w:rsid w:val="00581962"/>
    <w:rsid w:val="00582118"/>
    <w:rsid w:val="005834E7"/>
    <w:rsid w:val="00584CD6"/>
    <w:rsid w:val="00585860"/>
    <w:rsid w:val="00586375"/>
    <w:rsid w:val="005873A7"/>
    <w:rsid w:val="00595C0F"/>
    <w:rsid w:val="00595DC7"/>
    <w:rsid w:val="00596DD8"/>
    <w:rsid w:val="005972D5"/>
    <w:rsid w:val="005A2469"/>
    <w:rsid w:val="005A3834"/>
    <w:rsid w:val="005A413D"/>
    <w:rsid w:val="005A61B1"/>
    <w:rsid w:val="005A6D6A"/>
    <w:rsid w:val="005B00C7"/>
    <w:rsid w:val="005B0868"/>
    <w:rsid w:val="005B1CD2"/>
    <w:rsid w:val="005B47FD"/>
    <w:rsid w:val="005B48F0"/>
    <w:rsid w:val="005B499B"/>
    <w:rsid w:val="005C3977"/>
    <w:rsid w:val="005C5CD2"/>
    <w:rsid w:val="005C5DE7"/>
    <w:rsid w:val="005C6A39"/>
    <w:rsid w:val="005D24DD"/>
    <w:rsid w:val="005D34B3"/>
    <w:rsid w:val="005D3B8B"/>
    <w:rsid w:val="005D44A9"/>
    <w:rsid w:val="005D4C7B"/>
    <w:rsid w:val="005D55A6"/>
    <w:rsid w:val="005D5924"/>
    <w:rsid w:val="005D7A9A"/>
    <w:rsid w:val="005E2A05"/>
    <w:rsid w:val="005E2DAE"/>
    <w:rsid w:val="005E53B2"/>
    <w:rsid w:val="005F0A2D"/>
    <w:rsid w:val="005F21B4"/>
    <w:rsid w:val="005F34E5"/>
    <w:rsid w:val="00602BD9"/>
    <w:rsid w:val="006044B6"/>
    <w:rsid w:val="006054ED"/>
    <w:rsid w:val="00612C5E"/>
    <w:rsid w:val="006144B5"/>
    <w:rsid w:val="0061725E"/>
    <w:rsid w:val="006203F6"/>
    <w:rsid w:val="00622E88"/>
    <w:rsid w:val="00627B8F"/>
    <w:rsid w:val="00630A09"/>
    <w:rsid w:val="006314A2"/>
    <w:rsid w:val="00632C34"/>
    <w:rsid w:val="006331FC"/>
    <w:rsid w:val="00635A62"/>
    <w:rsid w:val="006377B5"/>
    <w:rsid w:val="00640074"/>
    <w:rsid w:val="00640838"/>
    <w:rsid w:val="006435B6"/>
    <w:rsid w:val="006436AB"/>
    <w:rsid w:val="00646287"/>
    <w:rsid w:val="006467A3"/>
    <w:rsid w:val="00652441"/>
    <w:rsid w:val="006538CE"/>
    <w:rsid w:val="00660051"/>
    <w:rsid w:val="0066009A"/>
    <w:rsid w:val="00661A96"/>
    <w:rsid w:val="006628C6"/>
    <w:rsid w:val="00663AD8"/>
    <w:rsid w:val="006749DF"/>
    <w:rsid w:val="00682A4A"/>
    <w:rsid w:val="00683201"/>
    <w:rsid w:val="00684DB1"/>
    <w:rsid w:val="0068511B"/>
    <w:rsid w:val="00685598"/>
    <w:rsid w:val="006866F4"/>
    <w:rsid w:val="006870CA"/>
    <w:rsid w:val="006877EC"/>
    <w:rsid w:val="00691EF1"/>
    <w:rsid w:val="00694697"/>
    <w:rsid w:val="0069705C"/>
    <w:rsid w:val="006A35C9"/>
    <w:rsid w:val="006A385C"/>
    <w:rsid w:val="006B2573"/>
    <w:rsid w:val="006B402B"/>
    <w:rsid w:val="006B4490"/>
    <w:rsid w:val="006C018F"/>
    <w:rsid w:val="006C3071"/>
    <w:rsid w:val="006C48A6"/>
    <w:rsid w:val="006C5815"/>
    <w:rsid w:val="006D09C5"/>
    <w:rsid w:val="006D7755"/>
    <w:rsid w:val="006E147A"/>
    <w:rsid w:val="006E2309"/>
    <w:rsid w:val="006E32D9"/>
    <w:rsid w:val="006E4280"/>
    <w:rsid w:val="006E5510"/>
    <w:rsid w:val="006E6744"/>
    <w:rsid w:val="006E72C1"/>
    <w:rsid w:val="006F192A"/>
    <w:rsid w:val="006F316C"/>
    <w:rsid w:val="006F34BE"/>
    <w:rsid w:val="006F4BCE"/>
    <w:rsid w:val="006F57D4"/>
    <w:rsid w:val="006F6030"/>
    <w:rsid w:val="006F68D5"/>
    <w:rsid w:val="007002C5"/>
    <w:rsid w:val="00702B48"/>
    <w:rsid w:val="00705121"/>
    <w:rsid w:val="00707A4E"/>
    <w:rsid w:val="00713907"/>
    <w:rsid w:val="0071730D"/>
    <w:rsid w:val="00717DF3"/>
    <w:rsid w:val="00720D29"/>
    <w:rsid w:val="00725043"/>
    <w:rsid w:val="0072594B"/>
    <w:rsid w:val="00726FEF"/>
    <w:rsid w:val="00733E9C"/>
    <w:rsid w:val="00735959"/>
    <w:rsid w:val="00735986"/>
    <w:rsid w:val="00736AE9"/>
    <w:rsid w:val="007374FA"/>
    <w:rsid w:val="007407FF"/>
    <w:rsid w:val="00742E36"/>
    <w:rsid w:val="007437F2"/>
    <w:rsid w:val="0074536A"/>
    <w:rsid w:val="0075131B"/>
    <w:rsid w:val="007544B1"/>
    <w:rsid w:val="00755559"/>
    <w:rsid w:val="007607FE"/>
    <w:rsid w:val="00764BBB"/>
    <w:rsid w:val="00765C56"/>
    <w:rsid w:val="00766E55"/>
    <w:rsid w:val="0077539C"/>
    <w:rsid w:val="00775E44"/>
    <w:rsid w:val="00775F1D"/>
    <w:rsid w:val="0077650F"/>
    <w:rsid w:val="007806D1"/>
    <w:rsid w:val="007809F5"/>
    <w:rsid w:val="00781567"/>
    <w:rsid w:val="00786A9C"/>
    <w:rsid w:val="007900D9"/>
    <w:rsid w:val="00790949"/>
    <w:rsid w:val="00791A86"/>
    <w:rsid w:val="00791CFC"/>
    <w:rsid w:val="00792269"/>
    <w:rsid w:val="00795A9E"/>
    <w:rsid w:val="007960D6"/>
    <w:rsid w:val="007965F8"/>
    <w:rsid w:val="00797BDF"/>
    <w:rsid w:val="007A5338"/>
    <w:rsid w:val="007A5D9D"/>
    <w:rsid w:val="007B03EB"/>
    <w:rsid w:val="007B4EC6"/>
    <w:rsid w:val="007B6DFE"/>
    <w:rsid w:val="007C0015"/>
    <w:rsid w:val="007C3E5C"/>
    <w:rsid w:val="007C3E9A"/>
    <w:rsid w:val="007D71B3"/>
    <w:rsid w:val="007E0032"/>
    <w:rsid w:val="007E0170"/>
    <w:rsid w:val="007E6785"/>
    <w:rsid w:val="007F19F8"/>
    <w:rsid w:val="007F2A05"/>
    <w:rsid w:val="007F5DBE"/>
    <w:rsid w:val="0080032A"/>
    <w:rsid w:val="008005E9"/>
    <w:rsid w:val="0080364C"/>
    <w:rsid w:val="00805B65"/>
    <w:rsid w:val="00806C9A"/>
    <w:rsid w:val="00810AF7"/>
    <w:rsid w:val="008118C1"/>
    <w:rsid w:val="00812D4C"/>
    <w:rsid w:val="0081793E"/>
    <w:rsid w:val="00817F9D"/>
    <w:rsid w:val="008206C9"/>
    <w:rsid w:val="00825D75"/>
    <w:rsid w:val="0082657B"/>
    <w:rsid w:val="00827DB0"/>
    <w:rsid w:val="008345E6"/>
    <w:rsid w:val="008376BE"/>
    <w:rsid w:val="008429E4"/>
    <w:rsid w:val="00842FA0"/>
    <w:rsid w:val="00845444"/>
    <w:rsid w:val="00850490"/>
    <w:rsid w:val="00851A4F"/>
    <w:rsid w:val="00852ADC"/>
    <w:rsid w:val="008532B9"/>
    <w:rsid w:val="008539D4"/>
    <w:rsid w:val="00856429"/>
    <w:rsid w:val="00856A35"/>
    <w:rsid w:val="00857785"/>
    <w:rsid w:val="00857967"/>
    <w:rsid w:val="00861CD1"/>
    <w:rsid w:val="00864939"/>
    <w:rsid w:val="00864F28"/>
    <w:rsid w:val="00865819"/>
    <w:rsid w:val="0087008B"/>
    <w:rsid w:val="00870988"/>
    <w:rsid w:val="008715BC"/>
    <w:rsid w:val="00874EA2"/>
    <w:rsid w:val="00875226"/>
    <w:rsid w:val="00875B8E"/>
    <w:rsid w:val="0088010F"/>
    <w:rsid w:val="0088591D"/>
    <w:rsid w:val="00886A4F"/>
    <w:rsid w:val="0089225A"/>
    <w:rsid w:val="00892D4F"/>
    <w:rsid w:val="0089690E"/>
    <w:rsid w:val="00897750"/>
    <w:rsid w:val="008A29AE"/>
    <w:rsid w:val="008A4110"/>
    <w:rsid w:val="008A6145"/>
    <w:rsid w:val="008A6D28"/>
    <w:rsid w:val="008A74B8"/>
    <w:rsid w:val="008B0D87"/>
    <w:rsid w:val="008B0EFF"/>
    <w:rsid w:val="008B5DE8"/>
    <w:rsid w:val="008B7456"/>
    <w:rsid w:val="008C2937"/>
    <w:rsid w:val="008C7A1F"/>
    <w:rsid w:val="008D33CB"/>
    <w:rsid w:val="008D5265"/>
    <w:rsid w:val="008D5278"/>
    <w:rsid w:val="008D65A6"/>
    <w:rsid w:val="008D6972"/>
    <w:rsid w:val="008E1233"/>
    <w:rsid w:val="008E2379"/>
    <w:rsid w:val="008F2DF4"/>
    <w:rsid w:val="009007A7"/>
    <w:rsid w:val="00902DEF"/>
    <w:rsid w:val="009030B2"/>
    <w:rsid w:val="00904EFB"/>
    <w:rsid w:val="00913B4C"/>
    <w:rsid w:val="00914E93"/>
    <w:rsid w:val="00917B3D"/>
    <w:rsid w:val="00920EE2"/>
    <w:rsid w:val="00923F06"/>
    <w:rsid w:val="00931A69"/>
    <w:rsid w:val="009329FA"/>
    <w:rsid w:val="0093400F"/>
    <w:rsid w:val="0093446D"/>
    <w:rsid w:val="009348D2"/>
    <w:rsid w:val="00935F6E"/>
    <w:rsid w:val="0094349F"/>
    <w:rsid w:val="009435EA"/>
    <w:rsid w:val="009444FF"/>
    <w:rsid w:val="00945040"/>
    <w:rsid w:val="009457F4"/>
    <w:rsid w:val="009466A3"/>
    <w:rsid w:val="009473F6"/>
    <w:rsid w:val="00947AAD"/>
    <w:rsid w:val="00950A06"/>
    <w:rsid w:val="00951EA3"/>
    <w:rsid w:val="00960872"/>
    <w:rsid w:val="0096178E"/>
    <w:rsid w:val="00963C2B"/>
    <w:rsid w:val="009665B7"/>
    <w:rsid w:val="009671FB"/>
    <w:rsid w:val="00970AF4"/>
    <w:rsid w:val="0097520A"/>
    <w:rsid w:val="00980882"/>
    <w:rsid w:val="00981281"/>
    <w:rsid w:val="009818FC"/>
    <w:rsid w:val="0098213D"/>
    <w:rsid w:val="009834A4"/>
    <w:rsid w:val="0098720F"/>
    <w:rsid w:val="00993F5A"/>
    <w:rsid w:val="00995D24"/>
    <w:rsid w:val="009964C7"/>
    <w:rsid w:val="009A0DD9"/>
    <w:rsid w:val="009A18D8"/>
    <w:rsid w:val="009A243D"/>
    <w:rsid w:val="009A2518"/>
    <w:rsid w:val="009A2CD5"/>
    <w:rsid w:val="009A5061"/>
    <w:rsid w:val="009A619B"/>
    <w:rsid w:val="009A79D2"/>
    <w:rsid w:val="009A7D4E"/>
    <w:rsid w:val="009B7EFB"/>
    <w:rsid w:val="009C53A0"/>
    <w:rsid w:val="009C5973"/>
    <w:rsid w:val="009C5F24"/>
    <w:rsid w:val="009D019D"/>
    <w:rsid w:val="009D3F86"/>
    <w:rsid w:val="009E1117"/>
    <w:rsid w:val="009E2CB8"/>
    <w:rsid w:val="009E4A3D"/>
    <w:rsid w:val="009F20E7"/>
    <w:rsid w:val="009F42DD"/>
    <w:rsid w:val="009F5B95"/>
    <w:rsid w:val="00A02DB8"/>
    <w:rsid w:val="00A043AC"/>
    <w:rsid w:val="00A06DC7"/>
    <w:rsid w:val="00A10074"/>
    <w:rsid w:val="00A10F39"/>
    <w:rsid w:val="00A1103A"/>
    <w:rsid w:val="00A1492C"/>
    <w:rsid w:val="00A14D14"/>
    <w:rsid w:val="00A15A4A"/>
    <w:rsid w:val="00A16567"/>
    <w:rsid w:val="00A17680"/>
    <w:rsid w:val="00A2070A"/>
    <w:rsid w:val="00A235C0"/>
    <w:rsid w:val="00A23983"/>
    <w:rsid w:val="00A23B09"/>
    <w:rsid w:val="00A25E6E"/>
    <w:rsid w:val="00A27C87"/>
    <w:rsid w:val="00A27FAB"/>
    <w:rsid w:val="00A30701"/>
    <w:rsid w:val="00A30AEC"/>
    <w:rsid w:val="00A320C6"/>
    <w:rsid w:val="00A322AF"/>
    <w:rsid w:val="00A32E3F"/>
    <w:rsid w:val="00A40B90"/>
    <w:rsid w:val="00A40D59"/>
    <w:rsid w:val="00A415F7"/>
    <w:rsid w:val="00A42384"/>
    <w:rsid w:val="00A455BD"/>
    <w:rsid w:val="00A50159"/>
    <w:rsid w:val="00A518E9"/>
    <w:rsid w:val="00A56913"/>
    <w:rsid w:val="00A605F1"/>
    <w:rsid w:val="00A61C3E"/>
    <w:rsid w:val="00A63B56"/>
    <w:rsid w:val="00A66A5A"/>
    <w:rsid w:val="00A7080C"/>
    <w:rsid w:val="00A74A95"/>
    <w:rsid w:val="00A80DD4"/>
    <w:rsid w:val="00A82C43"/>
    <w:rsid w:val="00A853C2"/>
    <w:rsid w:val="00A87D20"/>
    <w:rsid w:val="00A91353"/>
    <w:rsid w:val="00A93981"/>
    <w:rsid w:val="00A9523E"/>
    <w:rsid w:val="00A966EA"/>
    <w:rsid w:val="00AA06A7"/>
    <w:rsid w:val="00AA373C"/>
    <w:rsid w:val="00AA3ACE"/>
    <w:rsid w:val="00AA467B"/>
    <w:rsid w:val="00AA7178"/>
    <w:rsid w:val="00AA7E74"/>
    <w:rsid w:val="00AB460A"/>
    <w:rsid w:val="00AB490D"/>
    <w:rsid w:val="00AC2FD0"/>
    <w:rsid w:val="00AC4A1A"/>
    <w:rsid w:val="00AC4AA4"/>
    <w:rsid w:val="00AC5232"/>
    <w:rsid w:val="00AC723D"/>
    <w:rsid w:val="00AC76E2"/>
    <w:rsid w:val="00AD0723"/>
    <w:rsid w:val="00AD0B2C"/>
    <w:rsid w:val="00AD22E9"/>
    <w:rsid w:val="00AD3E6C"/>
    <w:rsid w:val="00AD49EA"/>
    <w:rsid w:val="00AD5246"/>
    <w:rsid w:val="00AD5B3F"/>
    <w:rsid w:val="00AD7D44"/>
    <w:rsid w:val="00AE0AD5"/>
    <w:rsid w:val="00AE3340"/>
    <w:rsid w:val="00AE4531"/>
    <w:rsid w:val="00AF1099"/>
    <w:rsid w:val="00AF10F1"/>
    <w:rsid w:val="00AF2A80"/>
    <w:rsid w:val="00AF4B34"/>
    <w:rsid w:val="00AF4BF7"/>
    <w:rsid w:val="00AF5599"/>
    <w:rsid w:val="00AF587D"/>
    <w:rsid w:val="00B00F38"/>
    <w:rsid w:val="00B0216C"/>
    <w:rsid w:val="00B11F31"/>
    <w:rsid w:val="00B12105"/>
    <w:rsid w:val="00B13D16"/>
    <w:rsid w:val="00B148C0"/>
    <w:rsid w:val="00B15BB6"/>
    <w:rsid w:val="00B1795E"/>
    <w:rsid w:val="00B21CDB"/>
    <w:rsid w:val="00B24BDD"/>
    <w:rsid w:val="00B275A9"/>
    <w:rsid w:val="00B279A4"/>
    <w:rsid w:val="00B27F51"/>
    <w:rsid w:val="00B3029D"/>
    <w:rsid w:val="00B314E4"/>
    <w:rsid w:val="00B35585"/>
    <w:rsid w:val="00B3565F"/>
    <w:rsid w:val="00B3574B"/>
    <w:rsid w:val="00B4037B"/>
    <w:rsid w:val="00B42864"/>
    <w:rsid w:val="00B42BD3"/>
    <w:rsid w:val="00B44829"/>
    <w:rsid w:val="00B457CF"/>
    <w:rsid w:val="00B46102"/>
    <w:rsid w:val="00B47D2E"/>
    <w:rsid w:val="00B51169"/>
    <w:rsid w:val="00B52751"/>
    <w:rsid w:val="00B52C6A"/>
    <w:rsid w:val="00B53593"/>
    <w:rsid w:val="00B53A5D"/>
    <w:rsid w:val="00B53C55"/>
    <w:rsid w:val="00B54ED5"/>
    <w:rsid w:val="00B6176F"/>
    <w:rsid w:val="00B6326B"/>
    <w:rsid w:val="00B66F05"/>
    <w:rsid w:val="00B672DD"/>
    <w:rsid w:val="00B72978"/>
    <w:rsid w:val="00B7387B"/>
    <w:rsid w:val="00B74D0E"/>
    <w:rsid w:val="00B756CA"/>
    <w:rsid w:val="00B75B99"/>
    <w:rsid w:val="00B75DED"/>
    <w:rsid w:val="00B76909"/>
    <w:rsid w:val="00B77C77"/>
    <w:rsid w:val="00B77CBF"/>
    <w:rsid w:val="00B81315"/>
    <w:rsid w:val="00B81AD6"/>
    <w:rsid w:val="00B92069"/>
    <w:rsid w:val="00B94563"/>
    <w:rsid w:val="00B954F7"/>
    <w:rsid w:val="00BA238B"/>
    <w:rsid w:val="00BA35A6"/>
    <w:rsid w:val="00BA4437"/>
    <w:rsid w:val="00BA4E31"/>
    <w:rsid w:val="00BB3CE2"/>
    <w:rsid w:val="00BB4959"/>
    <w:rsid w:val="00BC1273"/>
    <w:rsid w:val="00BC2330"/>
    <w:rsid w:val="00BC5EA0"/>
    <w:rsid w:val="00BC6CD6"/>
    <w:rsid w:val="00BD0794"/>
    <w:rsid w:val="00BD2577"/>
    <w:rsid w:val="00BD2C6C"/>
    <w:rsid w:val="00BD339C"/>
    <w:rsid w:val="00BD43E9"/>
    <w:rsid w:val="00BE1C4F"/>
    <w:rsid w:val="00BE2885"/>
    <w:rsid w:val="00BE41C2"/>
    <w:rsid w:val="00BE558C"/>
    <w:rsid w:val="00BF2F02"/>
    <w:rsid w:val="00BF7D7F"/>
    <w:rsid w:val="00BF7F41"/>
    <w:rsid w:val="00C00B9F"/>
    <w:rsid w:val="00C05A2F"/>
    <w:rsid w:val="00C060F5"/>
    <w:rsid w:val="00C10D43"/>
    <w:rsid w:val="00C11AC3"/>
    <w:rsid w:val="00C12ED4"/>
    <w:rsid w:val="00C13785"/>
    <w:rsid w:val="00C148C9"/>
    <w:rsid w:val="00C21BC7"/>
    <w:rsid w:val="00C2200C"/>
    <w:rsid w:val="00C252C2"/>
    <w:rsid w:val="00C25BBC"/>
    <w:rsid w:val="00C2699F"/>
    <w:rsid w:val="00C354AD"/>
    <w:rsid w:val="00C40DA2"/>
    <w:rsid w:val="00C41E3B"/>
    <w:rsid w:val="00C4307A"/>
    <w:rsid w:val="00C509EF"/>
    <w:rsid w:val="00C57E63"/>
    <w:rsid w:val="00C614E3"/>
    <w:rsid w:val="00C61C9A"/>
    <w:rsid w:val="00C62076"/>
    <w:rsid w:val="00C62F5C"/>
    <w:rsid w:val="00C654BC"/>
    <w:rsid w:val="00C67DCC"/>
    <w:rsid w:val="00C70262"/>
    <w:rsid w:val="00C724C8"/>
    <w:rsid w:val="00C75F68"/>
    <w:rsid w:val="00C812C7"/>
    <w:rsid w:val="00C83018"/>
    <w:rsid w:val="00C86721"/>
    <w:rsid w:val="00C86E9B"/>
    <w:rsid w:val="00C91565"/>
    <w:rsid w:val="00C91A64"/>
    <w:rsid w:val="00C94727"/>
    <w:rsid w:val="00C95323"/>
    <w:rsid w:val="00C97068"/>
    <w:rsid w:val="00CA1480"/>
    <w:rsid w:val="00CA4C8F"/>
    <w:rsid w:val="00CA4CB7"/>
    <w:rsid w:val="00CA5796"/>
    <w:rsid w:val="00CA7B4F"/>
    <w:rsid w:val="00CB0D1C"/>
    <w:rsid w:val="00CB2393"/>
    <w:rsid w:val="00CB5567"/>
    <w:rsid w:val="00CB6E9A"/>
    <w:rsid w:val="00CB7834"/>
    <w:rsid w:val="00CC044B"/>
    <w:rsid w:val="00CC138A"/>
    <w:rsid w:val="00CC3C66"/>
    <w:rsid w:val="00CC44EE"/>
    <w:rsid w:val="00CD05D1"/>
    <w:rsid w:val="00CD1B6E"/>
    <w:rsid w:val="00CD2D37"/>
    <w:rsid w:val="00CD2F54"/>
    <w:rsid w:val="00CD59E5"/>
    <w:rsid w:val="00CD7422"/>
    <w:rsid w:val="00CD752B"/>
    <w:rsid w:val="00CE3615"/>
    <w:rsid w:val="00CE47AA"/>
    <w:rsid w:val="00CE49FA"/>
    <w:rsid w:val="00CF0458"/>
    <w:rsid w:val="00D00E86"/>
    <w:rsid w:val="00D01528"/>
    <w:rsid w:val="00D01F1C"/>
    <w:rsid w:val="00D02841"/>
    <w:rsid w:val="00D03311"/>
    <w:rsid w:val="00D03DFA"/>
    <w:rsid w:val="00D05255"/>
    <w:rsid w:val="00D06E5F"/>
    <w:rsid w:val="00D0776C"/>
    <w:rsid w:val="00D1062B"/>
    <w:rsid w:val="00D1369D"/>
    <w:rsid w:val="00D1382F"/>
    <w:rsid w:val="00D17471"/>
    <w:rsid w:val="00D20078"/>
    <w:rsid w:val="00D20438"/>
    <w:rsid w:val="00D210CC"/>
    <w:rsid w:val="00D21E60"/>
    <w:rsid w:val="00D242D4"/>
    <w:rsid w:val="00D24C0A"/>
    <w:rsid w:val="00D2734C"/>
    <w:rsid w:val="00D33A44"/>
    <w:rsid w:val="00D34AEE"/>
    <w:rsid w:val="00D400FD"/>
    <w:rsid w:val="00D428E3"/>
    <w:rsid w:val="00D43515"/>
    <w:rsid w:val="00D44C14"/>
    <w:rsid w:val="00D455F2"/>
    <w:rsid w:val="00D4696D"/>
    <w:rsid w:val="00D47900"/>
    <w:rsid w:val="00D501F4"/>
    <w:rsid w:val="00D52290"/>
    <w:rsid w:val="00D53F4B"/>
    <w:rsid w:val="00D553E3"/>
    <w:rsid w:val="00D56136"/>
    <w:rsid w:val="00D56506"/>
    <w:rsid w:val="00D57A80"/>
    <w:rsid w:val="00D57F7F"/>
    <w:rsid w:val="00D6027F"/>
    <w:rsid w:val="00D60449"/>
    <w:rsid w:val="00D62CA2"/>
    <w:rsid w:val="00D65187"/>
    <w:rsid w:val="00D6534B"/>
    <w:rsid w:val="00D65679"/>
    <w:rsid w:val="00D65DA8"/>
    <w:rsid w:val="00D67B0C"/>
    <w:rsid w:val="00D7180C"/>
    <w:rsid w:val="00D74127"/>
    <w:rsid w:val="00D74A17"/>
    <w:rsid w:val="00D80C38"/>
    <w:rsid w:val="00D819C5"/>
    <w:rsid w:val="00D828F6"/>
    <w:rsid w:val="00D84F0A"/>
    <w:rsid w:val="00D91136"/>
    <w:rsid w:val="00D932D6"/>
    <w:rsid w:val="00D945B8"/>
    <w:rsid w:val="00D94AE4"/>
    <w:rsid w:val="00DA0144"/>
    <w:rsid w:val="00DA2589"/>
    <w:rsid w:val="00DA3F22"/>
    <w:rsid w:val="00DA47DA"/>
    <w:rsid w:val="00DA5ECB"/>
    <w:rsid w:val="00DA6365"/>
    <w:rsid w:val="00DB1A8A"/>
    <w:rsid w:val="00DB6DFD"/>
    <w:rsid w:val="00DB76D4"/>
    <w:rsid w:val="00DB7AB6"/>
    <w:rsid w:val="00DB7CA7"/>
    <w:rsid w:val="00DC31F2"/>
    <w:rsid w:val="00DD2B85"/>
    <w:rsid w:val="00DD2C35"/>
    <w:rsid w:val="00DD57A8"/>
    <w:rsid w:val="00DD7E1B"/>
    <w:rsid w:val="00DE0390"/>
    <w:rsid w:val="00DE274A"/>
    <w:rsid w:val="00DE447B"/>
    <w:rsid w:val="00DE73E6"/>
    <w:rsid w:val="00DE779B"/>
    <w:rsid w:val="00DF2A80"/>
    <w:rsid w:val="00DF3FD2"/>
    <w:rsid w:val="00DF47EB"/>
    <w:rsid w:val="00DF4CEE"/>
    <w:rsid w:val="00DF50CC"/>
    <w:rsid w:val="00E00E8E"/>
    <w:rsid w:val="00E01698"/>
    <w:rsid w:val="00E02896"/>
    <w:rsid w:val="00E04E21"/>
    <w:rsid w:val="00E0569D"/>
    <w:rsid w:val="00E06695"/>
    <w:rsid w:val="00E079DD"/>
    <w:rsid w:val="00E11765"/>
    <w:rsid w:val="00E118BE"/>
    <w:rsid w:val="00E1257C"/>
    <w:rsid w:val="00E13B59"/>
    <w:rsid w:val="00E143FC"/>
    <w:rsid w:val="00E1664B"/>
    <w:rsid w:val="00E20234"/>
    <w:rsid w:val="00E20DFA"/>
    <w:rsid w:val="00E23043"/>
    <w:rsid w:val="00E23B5C"/>
    <w:rsid w:val="00E24F2B"/>
    <w:rsid w:val="00E330FF"/>
    <w:rsid w:val="00E345C4"/>
    <w:rsid w:val="00E3510D"/>
    <w:rsid w:val="00E36F2C"/>
    <w:rsid w:val="00E37505"/>
    <w:rsid w:val="00E4461F"/>
    <w:rsid w:val="00E44682"/>
    <w:rsid w:val="00E45121"/>
    <w:rsid w:val="00E46BB7"/>
    <w:rsid w:val="00E47F38"/>
    <w:rsid w:val="00E50BB7"/>
    <w:rsid w:val="00E50F53"/>
    <w:rsid w:val="00E5170A"/>
    <w:rsid w:val="00E51C08"/>
    <w:rsid w:val="00E53D38"/>
    <w:rsid w:val="00E544B2"/>
    <w:rsid w:val="00E54801"/>
    <w:rsid w:val="00E56A00"/>
    <w:rsid w:val="00E62466"/>
    <w:rsid w:val="00E628E1"/>
    <w:rsid w:val="00E63FA0"/>
    <w:rsid w:val="00E65CAD"/>
    <w:rsid w:val="00E6689C"/>
    <w:rsid w:val="00E66B6E"/>
    <w:rsid w:val="00E708E3"/>
    <w:rsid w:val="00E72D43"/>
    <w:rsid w:val="00E73D66"/>
    <w:rsid w:val="00E7437B"/>
    <w:rsid w:val="00E754E9"/>
    <w:rsid w:val="00E77CA8"/>
    <w:rsid w:val="00E8245A"/>
    <w:rsid w:val="00E82D0C"/>
    <w:rsid w:val="00E853B1"/>
    <w:rsid w:val="00E86D06"/>
    <w:rsid w:val="00E90468"/>
    <w:rsid w:val="00E951F4"/>
    <w:rsid w:val="00E959DA"/>
    <w:rsid w:val="00E97081"/>
    <w:rsid w:val="00EA10CF"/>
    <w:rsid w:val="00EA1BF5"/>
    <w:rsid w:val="00EA31E8"/>
    <w:rsid w:val="00EB089D"/>
    <w:rsid w:val="00EB1DEB"/>
    <w:rsid w:val="00EB444B"/>
    <w:rsid w:val="00EB4B43"/>
    <w:rsid w:val="00EC021B"/>
    <w:rsid w:val="00EC4648"/>
    <w:rsid w:val="00EC4EE7"/>
    <w:rsid w:val="00EC520C"/>
    <w:rsid w:val="00ED258E"/>
    <w:rsid w:val="00ED5164"/>
    <w:rsid w:val="00ED5A49"/>
    <w:rsid w:val="00ED60D9"/>
    <w:rsid w:val="00ED6BF0"/>
    <w:rsid w:val="00ED74E9"/>
    <w:rsid w:val="00ED7A78"/>
    <w:rsid w:val="00EE1A1A"/>
    <w:rsid w:val="00EE2759"/>
    <w:rsid w:val="00EE38E2"/>
    <w:rsid w:val="00EE4243"/>
    <w:rsid w:val="00EE5421"/>
    <w:rsid w:val="00EE7942"/>
    <w:rsid w:val="00EF3BA2"/>
    <w:rsid w:val="00EF526C"/>
    <w:rsid w:val="00F03C5B"/>
    <w:rsid w:val="00F0601B"/>
    <w:rsid w:val="00F0657E"/>
    <w:rsid w:val="00F06974"/>
    <w:rsid w:val="00F06E5C"/>
    <w:rsid w:val="00F06FB8"/>
    <w:rsid w:val="00F11A0C"/>
    <w:rsid w:val="00F11D12"/>
    <w:rsid w:val="00F13FD3"/>
    <w:rsid w:val="00F17ED5"/>
    <w:rsid w:val="00F200FE"/>
    <w:rsid w:val="00F21D63"/>
    <w:rsid w:val="00F2427E"/>
    <w:rsid w:val="00F2643B"/>
    <w:rsid w:val="00F26F39"/>
    <w:rsid w:val="00F275D5"/>
    <w:rsid w:val="00F27BDD"/>
    <w:rsid w:val="00F346EE"/>
    <w:rsid w:val="00F347D3"/>
    <w:rsid w:val="00F3767D"/>
    <w:rsid w:val="00F4287E"/>
    <w:rsid w:val="00F431AD"/>
    <w:rsid w:val="00F4441A"/>
    <w:rsid w:val="00F50C54"/>
    <w:rsid w:val="00F56AD0"/>
    <w:rsid w:val="00F56C2F"/>
    <w:rsid w:val="00F6061C"/>
    <w:rsid w:val="00F60FF5"/>
    <w:rsid w:val="00F626DE"/>
    <w:rsid w:val="00F62FB0"/>
    <w:rsid w:val="00F63AD6"/>
    <w:rsid w:val="00F6791B"/>
    <w:rsid w:val="00F67F2E"/>
    <w:rsid w:val="00F738A6"/>
    <w:rsid w:val="00F75257"/>
    <w:rsid w:val="00F75822"/>
    <w:rsid w:val="00F80376"/>
    <w:rsid w:val="00F83070"/>
    <w:rsid w:val="00F833B4"/>
    <w:rsid w:val="00F909CE"/>
    <w:rsid w:val="00F9175B"/>
    <w:rsid w:val="00F933C3"/>
    <w:rsid w:val="00F94713"/>
    <w:rsid w:val="00FA1435"/>
    <w:rsid w:val="00FA3238"/>
    <w:rsid w:val="00FA4388"/>
    <w:rsid w:val="00FA4E85"/>
    <w:rsid w:val="00FA78E5"/>
    <w:rsid w:val="00FB025D"/>
    <w:rsid w:val="00FB3C36"/>
    <w:rsid w:val="00FB6019"/>
    <w:rsid w:val="00FC0C5E"/>
    <w:rsid w:val="00FC611B"/>
    <w:rsid w:val="00FC6EAB"/>
    <w:rsid w:val="00FD2E36"/>
    <w:rsid w:val="00FD5A4D"/>
    <w:rsid w:val="00FD6142"/>
    <w:rsid w:val="00FD70A8"/>
    <w:rsid w:val="00FE51C9"/>
    <w:rsid w:val="00FE5ADC"/>
    <w:rsid w:val="00FE738B"/>
    <w:rsid w:val="00FF07B2"/>
    <w:rsid w:val="00FF0A1D"/>
    <w:rsid w:val="00FF64B7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E280B"/>
  <w15:chartTrackingRefBased/>
  <w15:docId w15:val="{2F7BCF60-947E-4947-B775-D5DA6B3C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400" w:lineRule="exact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Lines/>
      <w:numPr>
        <w:numId w:val="1"/>
      </w:numPr>
      <w:tabs>
        <w:tab w:val="left" w:pos="1134"/>
      </w:tabs>
      <w:spacing w:before="120" w:after="120" w:line="380" w:lineRule="atLeast"/>
      <w:outlineLvl w:val="0"/>
    </w:pPr>
    <w:rPr>
      <w:rFonts w:ascii="黑体" w:eastAsia="黑体"/>
      <w:kern w:val="44"/>
      <w:sz w:val="30"/>
    </w:rPr>
  </w:style>
  <w:style w:type="paragraph" w:styleId="2">
    <w:name w:val="heading 2"/>
    <w:basedOn w:val="a"/>
    <w:next w:val="a0"/>
    <w:qFormat/>
    <w:pPr>
      <w:widowControl/>
      <w:numPr>
        <w:ilvl w:val="1"/>
        <w:numId w:val="1"/>
      </w:numPr>
      <w:spacing w:before="240" w:after="240"/>
      <w:outlineLvl w:val="1"/>
    </w:pPr>
    <w:rPr>
      <w:rFonts w:ascii="黑体" w:eastAsia="黑体" w:hAnsi="Arial"/>
      <w:kern w:val="0"/>
      <w:sz w:val="28"/>
    </w:rPr>
  </w:style>
  <w:style w:type="paragraph" w:styleId="3">
    <w:name w:val="heading 3"/>
    <w:basedOn w:val="a"/>
    <w:next w:val="a0"/>
    <w:qFormat/>
    <w:pPr>
      <w:widowControl/>
      <w:numPr>
        <w:ilvl w:val="2"/>
        <w:numId w:val="1"/>
      </w:numPr>
      <w:spacing w:before="120" w:after="120" w:line="320" w:lineRule="exact"/>
      <w:outlineLvl w:val="2"/>
    </w:pPr>
    <w:rPr>
      <w:rFonts w:ascii="黑体" w:eastAsia="黑体" w:hAnsi="Arial"/>
      <w:color w:val="000000"/>
      <w:kern w:val="0"/>
    </w:rPr>
  </w:style>
  <w:style w:type="paragraph" w:styleId="4">
    <w:name w:val="heading 4"/>
    <w:basedOn w:val="a"/>
    <w:next w:val="a0"/>
    <w:qFormat/>
    <w:pPr>
      <w:keepNext/>
      <w:adjustRightInd w:val="0"/>
      <w:spacing w:before="120" w:after="120" w:line="440" w:lineRule="exact"/>
      <w:textAlignment w:val="baseline"/>
      <w:outlineLvl w:val="3"/>
    </w:pPr>
    <w:rPr>
      <w:rFonts w:ascii="黑体" w:eastAsia="黑体"/>
      <w:kern w:val="0"/>
      <w:sz w:val="30"/>
    </w:rPr>
  </w:style>
  <w:style w:type="paragraph" w:styleId="5">
    <w:name w:val="heading 5"/>
    <w:basedOn w:val="a"/>
    <w:next w:val="a0"/>
    <w:qFormat/>
    <w:pPr>
      <w:keepNext/>
      <w:spacing w:before="240"/>
      <w:jc w:val="center"/>
      <w:outlineLvl w:val="4"/>
    </w:pPr>
    <w:rPr>
      <w:rFonts w:ascii="Arial" w:eastAsia="黑体" w:hAnsi="Arial"/>
      <w:sz w:val="44"/>
    </w:rPr>
  </w:style>
  <w:style w:type="paragraph" w:styleId="6">
    <w:name w:val="heading 6"/>
    <w:basedOn w:val="a"/>
    <w:next w:val="a0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0"/>
    <w:qFormat/>
    <w:pPr>
      <w:keepNext/>
      <w:keepLines/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0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a4"/>
    <w:pPr>
      <w:ind w:firstLine="420"/>
    </w:pPr>
    <w:rPr>
      <w:rFonts w:ascii="宋体"/>
    </w:rPr>
  </w:style>
  <w:style w:type="character" w:styleId="a5">
    <w:name w:val="page number"/>
    <w:basedOn w:val="a1"/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10">
    <w:name w:val="目录 1"/>
    <w:basedOn w:val="a"/>
    <w:next w:val="a"/>
    <w:autoRedefine/>
    <w:uiPriority w:val="39"/>
    <w:pPr>
      <w:tabs>
        <w:tab w:val="left" w:pos="315"/>
        <w:tab w:val="left" w:pos="480"/>
        <w:tab w:val="right" w:leader="dot" w:pos="8302"/>
      </w:tabs>
      <w:spacing w:before="40"/>
      <w:jc w:val="left"/>
    </w:pPr>
    <w:rPr>
      <w:rFonts w:ascii="Arial" w:eastAsia="黑体" w:hAnsi="Arial"/>
      <w:caps/>
      <w:noProof/>
    </w:rPr>
  </w:style>
  <w:style w:type="paragraph" w:customStyle="1" w:styleId="20">
    <w:name w:val="目录 2"/>
    <w:basedOn w:val="a"/>
    <w:next w:val="a"/>
    <w:autoRedefine/>
    <w:uiPriority w:val="39"/>
    <w:pPr>
      <w:tabs>
        <w:tab w:val="left" w:pos="720"/>
        <w:tab w:val="left" w:pos="960"/>
        <w:tab w:val="right" w:leader="dot" w:pos="8302"/>
      </w:tabs>
      <w:ind w:left="240"/>
      <w:jc w:val="left"/>
    </w:pPr>
    <w:rPr>
      <w:smallCaps/>
      <w:noProof/>
    </w:rPr>
  </w:style>
  <w:style w:type="paragraph" w:customStyle="1" w:styleId="30">
    <w:name w:val="目录 3"/>
    <w:basedOn w:val="a"/>
    <w:next w:val="a"/>
    <w:autoRedefine/>
    <w:semiHidden/>
    <w:rsid w:val="00541B1D"/>
    <w:pPr>
      <w:tabs>
        <w:tab w:val="left" w:pos="1000"/>
        <w:tab w:val="right" w:leader="dot" w:pos="8302"/>
      </w:tabs>
      <w:jc w:val="left"/>
    </w:pPr>
    <w:rPr>
      <w:i/>
      <w:sz w:val="20"/>
    </w:rPr>
  </w:style>
  <w:style w:type="paragraph" w:customStyle="1" w:styleId="40">
    <w:name w:val="目录 4"/>
    <w:basedOn w:val="a"/>
    <w:next w:val="a"/>
    <w:autoRedefine/>
    <w:semiHidden/>
    <w:pPr>
      <w:tabs>
        <w:tab w:val="right" w:leader="dot" w:pos="8302"/>
      </w:tabs>
      <w:spacing w:before="40"/>
      <w:ind w:left="720" w:hanging="720"/>
      <w:jc w:val="left"/>
    </w:pPr>
    <w:rPr>
      <w:rFonts w:ascii="黑体" w:eastAsia="黑体"/>
      <w:noProof/>
    </w:rPr>
  </w:style>
  <w:style w:type="paragraph" w:customStyle="1" w:styleId="50">
    <w:name w:val="目录 5"/>
    <w:basedOn w:val="a"/>
    <w:next w:val="a"/>
    <w:autoRedefine/>
    <w:semiHidden/>
    <w:pPr>
      <w:ind w:left="960"/>
      <w:jc w:val="left"/>
    </w:pPr>
    <w:rPr>
      <w:sz w:val="18"/>
    </w:rPr>
  </w:style>
  <w:style w:type="paragraph" w:customStyle="1" w:styleId="60">
    <w:name w:val="目录 6"/>
    <w:basedOn w:val="a"/>
    <w:next w:val="a"/>
    <w:autoRedefine/>
    <w:semiHidden/>
    <w:pPr>
      <w:ind w:left="1200"/>
      <w:jc w:val="left"/>
    </w:pPr>
    <w:rPr>
      <w:sz w:val="18"/>
    </w:rPr>
  </w:style>
  <w:style w:type="paragraph" w:customStyle="1" w:styleId="70">
    <w:name w:val="目录 7"/>
    <w:basedOn w:val="a"/>
    <w:next w:val="a"/>
    <w:autoRedefine/>
    <w:semiHidden/>
    <w:pPr>
      <w:ind w:left="1440"/>
      <w:jc w:val="left"/>
    </w:pPr>
    <w:rPr>
      <w:sz w:val="18"/>
    </w:rPr>
  </w:style>
  <w:style w:type="paragraph" w:customStyle="1" w:styleId="80">
    <w:name w:val="目录 8"/>
    <w:basedOn w:val="a"/>
    <w:next w:val="a"/>
    <w:autoRedefine/>
    <w:semiHidden/>
    <w:pPr>
      <w:ind w:left="1680"/>
      <w:jc w:val="left"/>
    </w:pPr>
    <w:rPr>
      <w:sz w:val="18"/>
    </w:rPr>
  </w:style>
  <w:style w:type="paragraph" w:customStyle="1" w:styleId="90">
    <w:name w:val="目录 9"/>
    <w:basedOn w:val="a"/>
    <w:next w:val="a"/>
    <w:autoRedefine/>
    <w:semiHidden/>
    <w:pPr>
      <w:ind w:left="1920"/>
      <w:jc w:val="left"/>
    </w:pPr>
    <w:rPr>
      <w:sz w:val="18"/>
    </w:rPr>
  </w:style>
  <w:style w:type="paragraph" w:styleId="a8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9">
    <w:name w:val="table of figures"/>
    <w:basedOn w:val="a"/>
    <w:next w:val="a"/>
    <w:semiHidden/>
    <w:pPr>
      <w:ind w:left="840" w:hanging="420"/>
    </w:p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b">
    <w:name w:val="footnote text"/>
    <w:basedOn w:val="a"/>
    <w:semiHidden/>
    <w:pPr>
      <w:snapToGrid w:val="0"/>
      <w:jc w:val="left"/>
    </w:pPr>
    <w:rPr>
      <w:sz w:val="18"/>
      <w:szCs w:val="18"/>
    </w:rPr>
  </w:style>
  <w:style w:type="character" w:styleId="ac">
    <w:name w:val="footnote reference"/>
    <w:semiHidden/>
    <w:rPr>
      <w:vertAlign w:val="superscript"/>
    </w:rPr>
  </w:style>
  <w:style w:type="paragraph" w:styleId="ad">
    <w:name w:val="Body Text Indent"/>
    <w:basedOn w:val="a"/>
    <w:pPr>
      <w:spacing w:line="480" w:lineRule="exact"/>
      <w:ind w:left="425"/>
    </w:pPr>
    <w:rPr>
      <w:rFonts w:ascii="宋体"/>
    </w:rPr>
  </w:style>
  <w:style w:type="character" w:styleId="ae">
    <w:name w:val="annotation reference"/>
    <w:semiHidden/>
    <w:rPr>
      <w:sz w:val="21"/>
      <w:szCs w:val="21"/>
    </w:rPr>
  </w:style>
  <w:style w:type="paragraph" w:styleId="af">
    <w:name w:val="annotation text"/>
    <w:basedOn w:val="a"/>
    <w:semiHidden/>
    <w:pPr>
      <w:jc w:val="left"/>
    </w:pPr>
  </w:style>
  <w:style w:type="paragraph" w:styleId="af0">
    <w:name w:val="annotation subject"/>
    <w:basedOn w:val="af"/>
    <w:next w:val="af"/>
    <w:semiHidden/>
    <w:rPr>
      <w:b/>
      <w:bCs/>
    </w:rPr>
  </w:style>
  <w:style w:type="paragraph" w:styleId="af1">
    <w:name w:val="Balloon Text"/>
    <w:basedOn w:val="a"/>
    <w:semiHidden/>
    <w:rPr>
      <w:sz w:val="18"/>
      <w:szCs w:val="18"/>
    </w:rPr>
  </w:style>
  <w:style w:type="table" w:styleId="af2">
    <w:name w:val="Table Grid"/>
    <w:basedOn w:val="a2"/>
    <w:rsid w:val="00F738A6"/>
    <w:pPr>
      <w:widowControl w:val="0"/>
      <w:spacing w:line="40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basedOn w:val="a"/>
    <w:next w:val="a0"/>
    <w:rsid w:val="00F4287E"/>
    <w:pPr>
      <w:ind w:firstLine="420"/>
    </w:pPr>
    <w:rPr>
      <w:rFonts w:ascii="宋体"/>
    </w:rPr>
  </w:style>
  <w:style w:type="character" w:styleId="af4">
    <w:name w:val="Hyperlink"/>
    <w:rsid w:val="00256E6B"/>
    <w:rPr>
      <w:color w:val="0000FF"/>
      <w:u w:val="single"/>
    </w:rPr>
  </w:style>
  <w:style w:type="paragraph" w:styleId="af5">
    <w:name w:val="Normal (Web)"/>
    <w:basedOn w:val="a"/>
    <w:rsid w:val="00851A4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f6">
    <w:name w:val="Strong"/>
    <w:qFormat/>
    <w:rsid w:val="00851A4F"/>
    <w:rPr>
      <w:b/>
      <w:bCs/>
    </w:rPr>
  </w:style>
  <w:style w:type="paragraph" w:customStyle="1" w:styleId="11">
    <w:name w:val="样式1"/>
    <w:basedOn w:val="af7"/>
    <w:link w:val="1Char"/>
    <w:autoRedefine/>
    <w:rsid w:val="00050640"/>
    <w:pPr>
      <w:spacing w:after="0" w:line="360" w:lineRule="auto"/>
      <w:ind w:left="720" w:firstLineChars="0" w:firstLine="0"/>
    </w:pPr>
    <w:rPr>
      <w:rFonts w:ascii="宋体" w:hAnsi="宋体"/>
      <w:b/>
      <w:kern w:val="0"/>
      <w:szCs w:val="24"/>
    </w:rPr>
  </w:style>
  <w:style w:type="character" w:customStyle="1" w:styleId="af8">
    <w:name w:val="正文文本 字符"/>
    <w:link w:val="af9"/>
    <w:rsid w:val="00E079DD"/>
    <w:rPr>
      <w:rFonts w:eastAsia="宋体"/>
      <w:kern w:val="2"/>
      <w:sz w:val="24"/>
      <w:lang w:val="en-US" w:eastAsia="zh-CN" w:bidi="ar-SA"/>
    </w:rPr>
  </w:style>
  <w:style w:type="paragraph" w:styleId="af9">
    <w:name w:val="Body Text"/>
    <w:basedOn w:val="a"/>
    <w:link w:val="af8"/>
    <w:rsid w:val="00E079DD"/>
    <w:pPr>
      <w:spacing w:after="120"/>
    </w:pPr>
  </w:style>
  <w:style w:type="paragraph" w:customStyle="1" w:styleId="af7">
    <w:name w:val="正文首行缩进"/>
    <w:basedOn w:val="af9"/>
    <w:link w:val="Char"/>
    <w:rsid w:val="00E079DD"/>
    <w:pPr>
      <w:ind w:firstLineChars="100" w:firstLine="420"/>
    </w:pPr>
  </w:style>
  <w:style w:type="character" w:customStyle="1" w:styleId="Char">
    <w:name w:val="正文首行缩进 Char"/>
    <w:basedOn w:val="af8"/>
    <w:link w:val="af7"/>
    <w:rsid w:val="00E079DD"/>
    <w:rPr>
      <w:rFonts w:eastAsia="宋体"/>
      <w:kern w:val="2"/>
      <w:sz w:val="24"/>
      <w:lang w:val="en-US" w:eastAsia="zh-CN" w:bidi="ar-SA"/>
    </w:rPr>
  </w:style>
  <w:style w:type="character" w:customStyle="1" w:styleId="1Char">
    <w:name w:val="样式1 Char"/>
    <w:link w:val="11"/>
    <w:rsid w:val="00050640"/>
    <w:rPr>
      <w:rFonts w:ascii="宋体" w:eastAsia="宋体" w:hAnsi="宋体"/>
      <w:b/>
      <w:kern w:val="2"/>
      <w:sz w:val="24"/>
      <w:szCs w:val="24"/>
      <w:lang w:val="en-US" w:eastAsia="zh-CN" w:bidi="ar-SA"/>
    </w:rPr>
  </w:style>
  <w:style w:type="paragraph" w:customStyle="1" w:styleId="21">
    <w:name w:val="样式2"/>
    <w:basedOn w:val="a"/>
    <w:rsid w:val="009818FC"/>
    <w:pPr>
      <w:autoSpaceDE w:val="0"/>
      <w:autoSpaceDN w:val="0"/>
      <w:adjustRightInd w:val="0"/>
      <w:spacing w:line="460" w:lineRule="exact"/>
      <w:jc w:val="left"/>
    </w:pPr>
    <w:rPr>
      <w:rFonts w:ascii="宋体"/>
      <w:szCs w:val="24"/>
    </w:rPr>
  </w:style>
  <w:style w:type="paragraph" w:styleId="12">
    <w:name w:val="index 1"/>
    <w:basedOn w:val="a"/>
    <w:next w:val="a"/>
    <w:autoRedefine/>
    <w:semiHidden/>
    <w:rsid w:val="009818FC"/>
    <w:pPr>
      <w:ind w:left="240" w:hanging="240"/>
      <w:jc w:val="left"/>
    </w:pPr>
    <w:rPr>
      <w:sz w:val="20"/>
      <w:szCs w:val="24"/>
    </w:rPr>
  </w:style>
  <w:style w:type="paragraph" w:styleId="22">
    <w:name w:val="index 2"/>
    <w:basedOn w:val="a"/>
    <w:next w:val="a"/>
    <w:autoRedefine/>
    <w:semiHidden/>
    <w:rsid w:val="009818FC"/>
    <w:pPr>
      <w:ind w:left="480" w:hanging="240"/>
      <w:jc w:val="left"/>
    </w:pPr>
    <w:rPr>
      <w:sz w:val="20"/>
      <w:szCs w:val="24"/>
    </w:rPr>
  </w:style>
  <w:style w:type="paragraph" w:styleId="31">
    <w:name w:val="index 3"/>
    <w:basedOn w:val="a"/>
    <w:next w:val="a"/>
    <w:autoRedefine/>
    <w:semiHidden/>
    <w:rsid w:val="009818FC"/>
    <w:pPr>
      <w:ind w:left="720" w:hanging="240"/>
      <w:jc w:val="left"/>
    </w:pPr>
    <w:rPr>
      <w:sz w:val="20"/>
      <w:szCs w:val="24"/>
    </w:rPr>
  </w:style>
  <w:style w:type="paragraph" w:styleId="41">
    <w:name w:val="index 4"/>
    <w:basedOn w:val="a"/>
    <w:next w:val="a"/>
    <w:autoRedefine/>
    <w:semiHidden/>
    <w:rsid w:val="009818FC"/>
    <w:pPr>
      <w:ind w:left="960" w:hanging="240"/>
      <w:jc w:val="left"/>
    </w:pPr>
    <w:rPr>
      <w:sz w:val="20"/>
      <w:szCs w:val="24"/>
    </w:rPr>
  </w:style>
  <w:style w:type="paragraph" w:styleId="51">
    <w:name w:val="index 5"/>
    <w:basedOn w:val="a"/>
    <w:next w:val="a"/>
    <w:autoRedefine/>
    <w:semiHidden/>
    <w:rsid w:val="009818FC"/>
    <w:pPr>
      <w:ind w:left="1200" w:hanging="240"/>
      <w:jc w:val="left"/>
    </w:pPr>
    <w:rPr>
      <w:sz w:val="20"/>
      <w:szCs w:val="24"/>
    </w:rPr>
  </w:style>
  <w:style w:type="paragraph" w:styleId="61">
    <w:name w:val="index 6"/>
    <w:basedOn w:val="a"/>
    <w:next w:val="a"/>
    <w:autoRedefine/>
    <w:semiHidden/>
    <w:rsid w:val="009818FC"/>
    <w:pPr>
      <w:ind w:left="1440" w:hanging="240"/>
      <w:jc w:val="left"/>
    </w:pPr>
    <w:rPr>
      <w:sz w:val="20"/>
      <w:szCs w:val="24"/>
    </w:rPr>
  </w:style>
  <w:style w:type="paragraph" w:styleId="71">
    <w:name w:val="index 7"/>
    <w:basedOn w:val="a"/>
    <w:next w:val="a"/>
    <w:autoRedefine/>
    <w:semiHidden/>
    <w:rsid w:val="009818FC"/>
    <w:pPr>
      <w:ind w:left="1680" w:hanging="240"/>
      <w:jc w:val="left"/>
    </w:pPr>
    <w:rPr>
      <w:sz w:val="20"/>
      <w:szCs w:val="24"/>
    </w:rPr>
  </w:style>
  <w:style w:type="paragraph" w:styleId="81">
    <w:name w:val="index 8"/>
    <w:basedOn w:val="a"/>
    <w:next w:val="a"/>
    <w:autoRedefine/>
    <w:semiHidden/>
    <w:rsid w:val="009818FC"/>
    <w:pPr>
      <w:ind w:left="1920" w:hanging="240"/>
      <w:jc w:val="left"/>
    </w:pPr>
    <w:rPr>
      <w:sz w:val="20"/>
      <w:szCs w:val="24"/>
    </w:rPr>
  </w:style>
  <w:style w:type="paragraph" w:styleId="91">
    <w:name w:val="index 9"/>
    <w:basedOn w:val="a"/>
    <w:next w:val="a"/>
    <w:autoRedefine/>
    <w:semiHidden/>
    <w:rsid w:val="009818FC"/>
    <w:pPr>
      <w:ind w:left="2160" w:hanging="240"/>
      <w:jc w:val="left"/>
    </w:pPr>
    <w:rPr>
      <w:sz w:val="20"/>
      <w:szCs w:val="24"/>
    </w:rPr>
  </w:style>
  <w:style w:type="paragraph" w:styleId="afa">
    <w:name w:val="index heading"/>
    <w:basedOn w:val="a"/>
    <w:next w:val="12"/>
    <w:semiHidden/>
    <w:rsid w:val="009818FC"/>
    <w:pPr>
      <w:jc w:val="left"/>
    </w:pPr>
    <w:rPr>
      <w:sz w:val="20"/>
      <w:szCs w:val="24"/>
    </w:rPr>
  </w:style>
  <w:style w:type="paragraph" w:customStyle="1" w:styleId="CharChar4CharCharCharCharCharCharCharCharCharCharCharCharCharCharCharChar">
    <w:name w:val="Char Char4 Char Char Char Char Char Char Char Char Char Char Char Char Char Char Char Char"/>
    <w:basedOn w:val="a"/>
    <w:rsid w:val="00D1382F"/>
    <w:pPr>
      <w:spacing w:line="240" w:lineRule="auto"/>
    </w:pPr>
    <w:rPr>
      <w:sz w:val="21"/>
      <w:szCs w:val="24"/>
    </w:rPr>
  </w:style>
  <w:style w:type="paragraph" w:customStyle="1" w:styleId="afb">
    <w:name w:val="正文格式"/>
    <w:basedOn w:val="a"/>
    <w:link w:val="Char1"/>
    <w:rsid w:val="00D1382F"/>
    <w:pPr>
      <w:widowControl/>
      <w:adjustRightInd w:val="0"/>
      <w:snapToGrid w:val="0"/>
      <w:spacing w:line="400" w:lineRule="atLeast"/>
      <w:ind w:firstLineChars="200" w:firstLine="482"/>
      <w:textAlignment w:val="baseline"/>
    </w:pPr>
    <w:rPr>
      <w:kern w:val="0"/>
    </w:rPr>
  </w:style>
  <w:style w:type="character" w:customStyle="1" w:styleId="Char1">
    <w:name w:val="正文格式 Char1"/>
    <w:link w:val="afb"/>
    <w:rsid w:val="00D1382F"/>
    <w:rPr>
      <w:rFonts w:eastAsia="宋体"/>
      <w:sz w:val="24"/>
      <w:lang w:val="en-US" w:eastAsia="zh-CN" w:bidi="ar-SA"/>
    </w:rPr>
  </w:style>
  <w:style w:type="paragraph" w:styleId="afc">
    <w:name w:val="endnote text"/>
    <w:basedOn w:val="a"/>
    <w:semiHidden/>
    <w:rsid w:val="006F4BCE"/>
    <w:pPr>
      <w:snapToGrid w:val="0"/>
      <w:spacing w:line="360" w:lineRule="auto"/>
      <w:jc w:val="left"/>
    </w:pPr>
    <w:rPr>
      <w:rFonts w:ascii="Arial" w:hAnsi="Arial"/>
      <w:szCs w:val="21"/>
    </w:rPr>
  </w:style>
  <w:style w:type="character" w:styleId="afd">
    <w:name w:val="endnote reference"/>
    <w:semiHidden/>
    <w:rsid w:val="006F4BCE"/>
    <w:rPr>
      <w:vertAlign w:val="superscript"/>
    </w:rPr>
  </w:style>
  <w:style w:type="paragraph" w:customStyle="1" w:styleId="15">
    <w:name w:val="正文 小四宋体（首行缩进两字+1.5倍行距）"/>
    <w:basedOn w:val="a"/>
    <w:rsid w:val="003F2229"/>
    <w:pPr>
      <w:spacing w:line="360" w:lineRule="auto"/>
      <w:ind w:firstLineChars="200" w:firstLine="480"/>
    </w:pPr>
    <w:rPr>
      <w:rFonts w:ascii="Arial" w:hAnsi="Arial" w:cs="宋体"/>
    </w:rPr>
  </w:style>
  <w:style w:type="paragraph" w:styleId="afe">
    <w:name w:val="Plain Text"/>
    <w:basedOn w:val="a"/>
    <w:rsid w:val="003F2229"/>
    <w:pPr>
      <w:spacing w:line="240" w:lineRule="auto"/>
    </w:pPr>
    <w:rPr>
      <w:rFonts w:ascii="宋体" w:hAnsi="Courier New" w:cs="Courier New"/>
      <w:sz w:val="21"/>
      <w:szCs w:val="21"/>
    </w:rPr>
  </w:style>
  <w:style w:type="paragraph" w:styleId="aff">
    <w:name w:val="Date"/>
    <w:basedOn w:val="a"/>
    <w:next w:val="a"/>
    <w:rsid w:val="00D60449"/>
    <w:pPr>
      <w:ind w:leftChars="2500" w:left="100"/>
    </w:pPr>
  </w:style>
  <w:style w:type="paragraph" w:customStyle="1" w:styleId="aff0">
    <w:name w:val="论文正文"/>
    <w:basedOn w:val="a"/>
    <w:link w:val="aff1"/>
    <w:qFormat/>
    <w:rsid w:val="005C3977"/>
    <w:pPr>
      <w:spacing w:line="360" w:lineRule="auto"/>
      <w:ind w:firstLineChars="200" w:firstLine="200"/>
      <w:jc w:val="left"/>
    </w:pPr>
  </w:style>
  <w:style w:type="character" w:customStyle="1" w:styleId="aff1">
    <w:name w:val="论文正文 字符"/>
    <w:link w:val="aff0"/>
    <w:rsid w:val="005C3977"/>
    <w:rPr>
      <w:kern w:val="2"/>
      <w:sz w:val="24"/>
    </w:rPr>
  </w:style>
  <w:style w:type="character" w:customStyle="1" w:styleId="a4">
    <w:name w:val="正文缩进 字符"/>
    <w:link w:val="a0"/>
    <w:locked/>
    <w:rsid w:val="00C86E9B"/>
    <w:rPr>
      <w:rFonts w:ascii="宋体"/>
      <w:kern w:val="2"/>
      <w:sz w:val="24"/>
    </w:rPr>
  </w:style>
  <w:style w:type="paragraph" w:styleId="aff2">
    <w:name w:val="List Paragraph"/>
    <w:basedOn w:val="a"/>
    <w:uiPriority w:val="34"/>
    <w:qFormat/>
    <w:rsid w:val="00536862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1E297D"/>
  </w:style>
  <w:style w:type="paragraph" w:styleId="TOC2">
    <w:name w:val="toc 2"/>
    <w:basedOn w:val="a"/>
    <w:next w:val="a"/>
    <w:autoRedefine/>
    <w:uiPriority w:val="39"/>
    <w:rsid w:val="001E297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MY_DOT\&#30805;&#22763;&#35770;&#25991;&#24320;&#39064;&#25253;&#21578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A453B-2398-4F73-A7F5-1461CDE17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硕士论文开题报告模板.dot</Template>
  <TotalTime>3451</TotalTime>
  <Pages>18</Pages>
  <Words>1123</Words>
  <Characters>6407</Characters>
  <Application>Microsoft Office Word</Application>
  <DocSecurity>0</DocSecurity>
  <Lines>53</Lines>
  <Paragraphs>15</Paragraphs>
  <ScaleCrop>false</ScaleCrop>
  <Company>BUAA</Company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开题报告</dc:title>
  <dc:subject/>
  <dc:creator>余 志浩</dc:creator>
  <cp:keywords/>
  <dc:description/>
  <cp:lastModifiedBy>黒島 飛鳥</cp:lastModifiedBy>
  <cp:revision>233</cp:revision>
  <cp:lastPrinted>2004-12-23T09:34:00Z</cp:lastPrinted>
  <dcterms:created xsi:type="dcterms:W3CDTF">2021-04-01T01:49:00Z</dcterms:created>
  <dcterms:modified xsi:type="dcterms:W3CDTF">2021-04-15T13:08:00Z</dcterms:modified>
  <cp:category/>
</cp:coreProperties>
</file>